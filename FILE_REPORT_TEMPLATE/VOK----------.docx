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ED9" w:rsidRDefault="00704ED9">
      <w:bookmarkStart w:id="0" w:name="_GoBack"/>
      <w:bookmarkEnd w:id="0"/>
    </w:p>
    <w:tbl>
      <w:tblPr>
        <w:tblW w:w="10376" w:type="dxa"/>
        <w:tblInd w:w="57" w:type="dxa"/>
        <w:tblBorders>
          <w:top w:val="single" w:sz="12" w:space="0" w:color="auto"/>
          <w:bottom w:val="single" w:sz="4" w:space="0" w:color="auto"/>
          <w:insideH w:val="single" w:sz="4" w:space="0" w:color="auto"/>
          <w:insideV w:val="single" w:sz="12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499"/>
        <w:gridCol w:w="5191"/>
        <w:gridCol w:w="1686"/>
      </w:tblGrid>
      <w:tr w:rsidR="00881790" w:rsidRPr="00E32B1A" w:rsidTr="002D29B0">
        <w:trPr>
          <w:cantSplit/>
          <w:trHeight w:val="680"/>
          <w:tblHeader/>
        </w:trPr>
        <w:tc>
          <w:tcPr>
            <w:tcW w:w="349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81790" w:rsidRPr="00E32B1A" w:rsidRDefault="00881790" w:rsidP="00E32B1A">
            <w:pPr>
              <w:pStyle w:val="ac"/>
              <w:rPr>
                <w:b/>
                <w:sz w:val="22"/>
                <w:szCs w:val="22"/>
              </w:rPr>
            </w:pPr>
            <w:r w:rsidRPr="00E32B1A">
              <w:rPr>
                <w:b/>
                <w:sz w:val="22"/>
                <w:szCs w:val="22"/>
              </w:rPr>
              <w:t>Обозначение</w:t>
            </w:r>
          </w:p>
        </w:tc>
        <w:tc>
          <w:tcPr>
            <w:tcW w:w="51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81790" w:rsidRPr="00E32B1A" w:rsidRDefault="00881790" w:rsidP="00E32B1A">
            <w:pPr>
              <w:pStyle w:val="ac"/>
              <w:rPr>
                <w:b/>
                <w:sz w:val="22"/>
                <w:szCs w:val="22"/>
              </w:rPr>
            </w:pPr>
            <w:r w:rsidRPr="00E32B1A">
              <w:rPr>
                <w:b/>
                <w:sz w:val="22"/>
                <w:szCs w:val="22"/>
              </w:rPr>
              <w:t>Наименование</w:t>
            </w:r>
          </w:p>
        </w:tc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81790" w:rsidRPr="00E32B1A" w:rsidRDefault="00881790" w:rsidP="00E32B1A">
            <w:pPr>
              <w:pStyle w:val="ac"/>
              <w:rPr>
                <w:b/>
                <w:sz w:val="22"/>
                <w:szCs w:val="22"/>
              </w:rPr>
            </w:pPr>
            <w:r w:rsidRPr="00E32B1A">
              <w:rPr>
                <w:b/>
                <w:sz w:val="22"/>
                <w:szCs w:val="22"/>
              </w:rPr>
              <w:t>Примечание</w:t>
            </w:r>
          </w:p>
        </w:tc>
      </w:tr>
      <w:tr w:rsidR="002D29B0" w:rsidRPr="002D29B0" w:rsidTr="002D29B0">
        <w:trPr>
          <w:cantSplit/>
          <w:trHeight w:val="454"/>
        </w:trPr>
        <w:tc>
          <w:tcPr>
            <w:tcW w:w="1037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D9D9D9" w:themeFill="background1" w:themeFillShade="D9"/>
          </w:tcPr>
          <w:p w:rsidR="002D29B0" w:rsidRPr="006F3DEB" w:rsidRDefault="002D29B0" w:rsidP="002D29B0">
            <w:pPr>
              <w:rPr>
                <w:b/>
                <w:sz w:val="32"/>
                <w:szCs w:val="28"/>
                <w:lang w:val="en-US"/>
              </w:rPr>
            </w:pPr>
          </w:p>
        </w:tc>
      </w:tr>
      <w:tr w:rsidR="002D29B0" w:rsidRPr="00E32B1A" w:rsidTr="002D29B0">
        <w:trPr>
          <w:cantSplit/>
          <w:trHeight w:val="454"/>
        </w:trPr>
        <w:tc>
          <w:tcPr>
            <w:tcW w:w="3499" w:type="dxa"/>
            <w:tcBorders>
              <w:right w:val="single" w:sz="4" w:space="0" w:color="auto"/>
            </w:tcBorders>
          </w:tcPr>
          <w:p w:rsidR="002D29B0" w:rsidRPr="006F3DEB" w:rsidRDefault="002D29B0" w:rsidP="002D29B0">
            <w:pPr>
              <w:rPr>
                <w:szCs w:val="22"/>
              </w:rPr>
            </w:pPr>
          </w:p>
        </w:tc>
        <w:tc>
          <w:tcPr>
            <w:tcW w:w="5191" w:type="dxa"/>
            <w:tcBorders>
              <w:left w:val="single" w:sz="4" w:space="0" w:color="auto"/>
              <w:right w:val="single" w:sz="4" w:space="0" w:color="auto"/>
            </w:tcBorders>
          </w:tcPr>
          <w:p w:rsidR="002D29B0" w:rsidRPr="006F3DEB" w:rsidRDefault="002D29B0" w:rsidP="002D29B0">
            <w:pPr>
              <w:rPr>
                <w:szCs w:val="22"/>
                <w:lang w:val="en-US"/>
              </w:rPr>
            </w:pPr>
          </w:p>
        </w:tc>
        <w:tc>
          <w:tcPr>
            <w:tcW w:w="1686" w:type="dxa"/>
            <w:tcBorders>
              <w:left w:val="single" w:sz="4" w:space="0" w:color="auto"/>
            </w:tcBorders>
          </w:tcPr>
          <w:p w:rsidR="002D29B0" w:rsidRPr="006F3DEB" w:rsidRDefault="002D29B0" w:rsidP="002D29B0">
            <w:pPr>
              <w:jc w:val="center"/>
              <w:rPr>
                <w:szCs w:val="22"/>
              </w:rPr>
            </w:pPr>
          </w:p>
        </w:tc>
      </w:tr>
    </w:tbl>
    <w:p w:rsidR="00555C39" w:rsidRDefault="00555C39"/>
    <w:sectPr w:rsidR="00555C39" w:rsidSect="00555C39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845" w:right="424" w:bottom="1418" w:left="1134" w:header="0" w:footer="0" w:gutter="0"/>
      <w:pgNumType w:start="1" w:chapSep="period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E7F" w:rsidRDefault="00D82E7F">
      <w:r>
        <w:separator/>
      </w:r>
    </w:p>
  </w:endnote>
  <w:endnote w:type="continuationSeparator" w:id="0">
    <w:p w:rsidR="00D82E7F" w:rsidRDefault="00D82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extBoo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7FF" w:rsidRDefault="00CC7E15">
    <w:pPr>
      <w:pStyle w:val="a5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974FCCD" wp14:editId="19C01D8D">
              <wp:simplePos x="0" y="0"/>
              <wp:positionH relativeFrom="page">
                <wp:posOffset>291465</wp:posOffset>
              </wp:positionH>
              <wp:positionV relativeFrom="page">
                <wp:posOffset>7294245</wp:posOffset>
              </wp:positionV>
              <wp:extent cx="464820" cy="3103880"/>
              <wp:effectExtent l="0" t="0" r="0" b="3175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4820" cy="310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397"/>
                          </w:tblGrid>
                          <w:tr w:rsidR="00EF47FF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EF47FF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EF47FF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Инв.№ 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:rsidR="00EF47FF" w:rsidRDefault="00EF47F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2.95pt;margin-top:574.35pt;width:36.6pt;height:244.4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1aNrwIAAKk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" filled="f" stroked="f">
              <v:textbox inset="0,0,0,0">
                <w:txbxContent>
                  <w:tbl>
                    <w:tblPr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397"/>
                    </w:tblGrid>
                    <w:tr w:rsidR="00EF47FF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EF47FF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EF47FF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Инв.№  подл.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</w:tbl>
                  <w:p w:rsidR="00EF47FF" w:rsidRDefault="00EF47FF"/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1310AD" wp14:editId="369271CF">
              <wp:simplePos x="0" y="0"/>
              <wp:positionH relativeFrom="page">
                <wp:posOffset>727075</wp:posOffset>
              </wp:positionH>
              <wp:positionV relativeFrom="page">
                <wp:posOffset>9836150</wp:posOffset>
              </wp:positionV>
              <wp:extent cx="6595110" cy="539115"/>
              <wp:effectExtent l="3175" t="0" r="2540" b="0"/>
              <wp:wrapTopAndBottom/>
              <wp:docPr id="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5110" cy="539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0376" w:type="dxa"/>
                            <w:tblInd w:w="14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68"/>
                            <w:gridCol w:w="568"/>
                            <w:gridCol w:w="569"/>
                            <w:gridCol w:w="569"/>
                            <w:gridCol w:w="853"/>
                            <w:gridCol w:w="569"/>
                            <w:gridCol w:w="6111"/>
                            <w:gridCol w:w="569"/>
                          </w:tblGrid>
                          <w:tr w:rsidR="00EF47FF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568" w:type="dxa"/>
                                <w:tcBorders>
                                  <w:top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111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EF47FF" w:rsidRDefault="00D400E0" w:rsidP="00801B8E">
                                <w:pPr>
                                  <w:spacing w:line="260" w:lineRule="exact"/>
                                  <w:ind w:left="36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t>-</w:t>
                                </w:r>
                                <w:r w:rsidR="00EF47FF">
                                  <w:t>ВОК</w:t>
                                </w: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EF47FF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568" w:type="dxa"/>
                                <w:tcBorders>
                                  <w:top w:val="single" w:sz="6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8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3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111" w:type="dxa"/>
                                <w:vMerge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EF47FF" w:rsidRDefault="00EF47FF">
                                <w:pPr>
                                  <w:spacing w:line="260" w:lineRule="exact"/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vMerge w:val="restart"/>
                                <w:tcBorders>
                                  <w:lef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 w:rsidP="00FE6A82">
                                <w:pPr>
                                  <w:jc w:val="center"/>
                                </w:pPr>
                                <w:r w:rsidRPr="00217F15">
                                  <w:fldChar w:fldCharType="begin"/>
                                </w:r>
                                <w:r w:rsidRPr="00217F15">
                                  <w:instrText xml:space="preserve"> =</w:instrText>
                                </w:r>
                                <w:r>
                                  <w:instrText>0</w:instrText>
                                </w:r>
                                <w:r w:rsidRPr="00217F15">
                                  <w:rPr>
                                    <w:lang w:val="en-US"/>
                                  </w:rPr>
                                  <w:instrText>+</w:instrText>
                                </w:r>
                                <w:r w:rsidRPr="00217F15">
                                  <w:fldChar w:fldCharType="begin"/>
                                </w:r>
                                <w:r w:rsidRPr="00217F15">
                                  <w:instrText xml:space="preserve"> PAGE  </w:instrText>
                                </w:r>
                                <w:r w:rsidRPr="00217F15">
                                  <w:fldChar w:fldCharType="separate"/>
                                </w:r>
                                <w:r w:rsidR="002D29B0">
                                  <w:rPr>
                                    <w:noProof/>
                                  </w:rPr>
                                  <w:instrText>2</w:instrText>
                                </w:r>
                                <w:r w:rsidRPr="00217F15">
                                  <w:fldChar w:fldCharType="end"/>
                                </w:r>
                                <w:r w:rsidRPr="00217F15">
                                  <w:fldChar w:fldCharType="separate"/>
                                </w:r>
                                <w:r w:rsidR="002D29B0">
                                  <w:rPr>
                                    <w:noProof/>
                                  </w:rPr>
                                  <w:t>2</w:t>
                                </w:r>
                                <w:r w:rsidRPr="00217F15">
                                  <w:fldChar w:fldCharType="end"/>
                                </w:r>
                              </w:p>
                            </w:tc>
                          </w:tr>
                          <w:tr w:rsidR="00EF47FF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568" w:type="dxa"/>
                                <w:tcBorders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8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Кол</w:t>
                                </w:r>
                                <w:proofErr w:type="gramStart"/>
                                <w:r>
                                  <w:rPr>
                                    <w:sz w:val="18"/>
                                  </w:rPr>
                                  <w:t>.у</w:t>
                                </w:r>
                                <w:proofErr w:type="gramEnd"/>
                                <w:r>
                                  <w:rPr>
                                    <w:sz w:val="18"/>
                                  </w:rPr>
                                  <w:t>ч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№док</w:t>
                                </w:r>
                              </w:p>
                            </w:tc>
                            <w:tc>
                              <w:tcPr>
                                <w:tcW w:w="853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69" w:type="dxa"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111" w:type="dxa"/>
                                <w:vMerge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EF47FF" w:rsidRDefault="00EF47FF">
                                <w:pPr>
                                  <w:spacing w:line="260" w:lineRule="exact"/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9" w:type="dxa"/>
                                <w:vMerge/>
                                <w:tcBorders>
                                  <w:left w:val="single" w:sz="12" w:space="0" w:color="auto"/>
                                </w:tcBorders>
                              </w:tcPr>
                              <w:p w:rsidR="00EF47FF" w:rsidRDefault="00EF47FF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:rsidR="00EF47FF" w:rsidRDefault="00EF47F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027" type="#_x0000_t202" style="position:absolute;margin-left:57.25pt;margin-top:774.5pt;width:519.3pt;height:42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" filled="f" stroked="f">
              <v:textbox inset="0,0,0,0">
                <w:txbxContent>
                  <w:tbl>
                    <w:tblPr>
                      <w:tblW w:w="10376" w:type="dxa"/>
                      <w:tblInd w:w="14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8"/>
                      <w:gridCol w:w="568"/>
                      <w:gridCol w:w="569"/>
                      <w:gridCol w:w="569"/>
                      <w:gridCol w:w="853"/>
                      <w:gridCol w:w="569"/>
                      <w:gridCol w:w="6111"/>
                      <w:gridCol w:w="569"/>
                    </w:tblGrid>
                    <w:tr w:rsidR="00EF47FF">
                      <w:trPr>
                        <w:cantSplit/>
                        <w:trHeight w:hRule="exact" w:val="280"/>
                      </w:trPr>
                      <w:tc>
                        <w:tcPr>
                          <w:tcW w:w="568" w:type="dxa"/>
                          <w:tcBorders>
                            <w:top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8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111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EF47FF" w:rsidRDefault="00D400E0" w:rsidP="00801B8E">
                          <w:pPr>
                            <w:spacing w:line="260" w:lineRule="exact"/>
                            <w:ind w:left="360"/>
                            <w:jc w:val="center"/>
                            <w:rPr>
                              <w:sz w:val="28"/>
                            </w:rPr>
                          </w:pPr>
                          <w:r>
                            <w:t>-</w:t>
                          </w:r>
                          <w:r w:rsidR="00EF47FF">
                            <w:t>ВОК</w:t>
                          </w: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Лист</w:t>
                          </w:r>
                        </w:p>
                      </w:tc>
                    </w:tr>
                    <w:tr w:rsidR="00EF47FF">
                      <w:trPr>
                        <w:cantSplit/>
                        <w:trHeight w:hRule="exact" w:val="280"/>
                      </w:trPr>
                      <w:tc>
                        <w:tcPr>
                          <w:tcW w:w="568" w:type="dxa"/>
                          <w:tcBorders>
                            <w:top w:val="single" w:sz="6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8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6" w:space="0" w:color="auto"/>
                            <w:left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6" w:space="0" w:color="auto"/>
                            <w:left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3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111" w:type="dxa"/>
                          <w:vMerge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:rsidR="00EF47FF" w:rsidRDefault="00EF47FF">
                          <w:pPr>
                            <w:spacing w:line="260" w:lineRule="exact"/>
                            <w:jc w:val="center"/>
                            <w:rPr>
                              <w:sz w:val="2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vMerge w:val="restart"/>
                          <w:tcBorders>
                            <w:left w:val="single" w:sz="12" w:space="0" w:color="auto"/>
                          </w:tcBorders>
                          <w:vAlign w:val="center"/>
                        </w:tcPr>
                        <w:p w:rsidR="00EF47FF" w:rsidRDefault="00EF47FF" w:rsidP="00FE6A82">
                          <w:pPr>
                            <w:jc w:val="center"/>
                          </w:pPr>
                          <w:r w:rsidRPr="00217F15">
                            <w:fldChar w:fldCharType="begin"/>
                          </w:r>
                          <w:r w:rsidRPr="00217F15">
                            <w:instrText xml:space="preserve"> =</w:instrText>
                          </w:r>
                          <w:r>
                            <w:instrText>0</w:instrText>
                          </w:r>
                          <w:r w:rsidRPr="00217F15">
                            <w:rPr>
                              <w:lang w:val="en-US"/>
                            </w:rPr>
                            <w:instrText>+</w:instrText>
                          </w:r>
                          <w:r w:rsidRPr="00217F15">
                            <w:fldChar w:fldCharType="begin"/>
                          </w:r>
                          <w:r w:rsidRPr="00217F15">
                            <w:instrText xml:space="preserve"> PAGE  </w:instrText>
                          </w:r>
                          <w:r w:rsidRPr="00217F15">
                            <w:fldChar w:fldCharType="separate"/>
                          </w:r>
                          <w:r w:rsidR="002D29B0">
                            <w:rPr>
                              <w:noProof/>
                            </w:rPr>
                            <w:instrText>2</w:instrText>
                          </w:r>
                          <w:r w:rsidRPr="00217F15">
                            <w:fldChar w:fldCharType="end"/>
                          </w:r>
                          <w:r w:rsidRPr="00217F15">
                            <w:fldChar w:fldCharType="separate"/>
                          </w:r>
                          <w:r w:rsidR="002D29B0">
                            <w:rPr>
                              <w:noProof/>
                            </w:rPr>
                            <w:t>2</w:t>
                          </w:r>
                          <w:r w:rsidRPr="00217F15">
                            <w:fldChar w:fldCharType="end"/>
                          </w:r>
                        </w:p>
                      </w:tc>
                    </w:tr>
                    <w:tr w:rsidR="00EF47FF">
                      <w:trPr>
                        <w:cantSplit/>
                        <w:trHeight w:hRule="exact" w:val="280"/>
                      </w:trPr>
                      <w:tc>
                        <w:tcPr>
                          <w:tcW w:w="568" w:type="dxa"/>
                          <w:tcBorders>
                            <w:right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8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Кол</w:t>
                          </w:r>
                          <w:proofErr w:type="gramStart"/>
                          <w:r>
                            <w:rPr>
                              <w:sz w:val="18"/>
                            </w:rPr>
                            <w:t>.у</w:t>
                          </w:r>
                          <w:proofErr w:type="gramEnd"/>
                          <w:r>
                            <w:rPr>
                              <w:sz w:val="18"/>
                            </w:rPr>
                            <w:t>ч</w:t>
                          </w:r>
                          <w:proofErr w:type="spellEnd"/>
                        </w:p>
                      </w:tc>
                      <w:tc>
                        <w:tcPr>
                          <w:tcW w:w="569" w:type="dxa"/>
                          <w:tcBorders>
                            <w:top w:val="single" w:sz="12" w:space="0" w:color="auto"/>
                            <w:left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9" w:type="dxa"/>
                          <w:tcBorders>
                            <w:top w:val="single" w:sz="12" w:space="0" w:color="auto"/>
                            <w:left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№док</w:t>
                          </w:r>
                        </w:p>
                      </w:tc>
                      <w:tc>
                        <w:tcPr>
                          <w:tcW w:w="853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69" w:type="dxa"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111" w:type="dxa"/>
                          <w:vMerge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:rsidR="00EF47FF" w:rsidRDefault="00EF47FF">
                          <w:pPr>
                            <w:spacing w:line="260" w:lineRule="exact"/>
                            <w:jc w:val="center"/>
                            <w:rPr>
                              <w:sz w:val="28"/>
                            </w:rPr>
                          </w:pPr>
                        </w:p>
                      </w:tc>
                      <w:tc>
                        <w:tcPr>
                          <w:tcW w:w="569" w:type="dxa"/>
                          <w:vMerge/>
                          <w:tcBorders>
                            <w:left w:val="single" w:sz="12" w:space="0" w:color="auto"/>
                          </w:tcBorders>
                        </w:tcPr>
                        <w:p w:rsidR="00EF47FF" w:rsidRDefault="00EF47FF">
                          <w:pPr>
                            <w:rPr>
                              <w:sz w:val="20"/>
                            </w:rPr>
                          </w:pPr>
                        </w:p>
                      </w:tc>
                    </w:tr>
                  </w:tbl>
                  <w:p w:rsidR="00EF47FF" w:rsidRDefault="00EF47FF"/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7FF" w:rsidRDefault="00CC7E15" w:rsidP="00CB3ACB">
    <w:pPr>
      <w:pStyle w:val="a5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1EA4E55" wp14:editId="631C1AA2">
              <wp:simplePos x="0" y="0"/>
              <wp:positionH relativeFrom="page">
                <wp:posOffset>727075</wp:posOffset>
              </wp:positionH>
              <wp:positionV relativeFrom="page">
                <wp:posOffset>8578850</wp:posOffset>
              </wp:positionV>
              <wp:extent cx="6595110" cy="1797685"/>
              <wp:effectExtent l="3175" t="0" r="2540" b="0"/>
              <wp:wrapTopAndBottom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5110" cy="1797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0376" w:type="dxa"/>
                            <w:tblInd w:w="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65"/>
                            <w:gridCol w:w="567"/>
                            <w:gridCol w:w="567"/>
                            <w:gridCol w:w="567"/>
                            <w:gridCol w:w="850"/>
                            <w:gridCol w:w="567"/>
                            <w:gridCol w:w="3822"/>
                            <w:gridCol w:w="869"/>
                            <w:gridCol w:w="869"/>
                            <w:gridCol w:w="1133"/>
                          </w:tblGrid>
                          <w:tr w:rsidR="00EF47FF" w:rsidRPr="00704ED9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3683" w:type="dxa"/>
                                <w:gridSpan w:val="6"/>
                                <w:tcBorders>
                                  <w:bottom w:val="single" w:sz="4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Pr="00733282" w:rsidRDefault="00EF47FF" w:rsidP="00D400E0">
                                <w:pPr>
                                  <w:ind w:left="113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4"/>
                                  </w:rPr>
                                  <w:instrText xml:space="preserve"> FILENAME   \* MERGEFORMAT </w:instrText>
                                </w:r>
                                <w:r>
                                  <w:rPr>
                                    <w:sz w:val="14"/>
                                  </w:rPr>
                                  <w:fldChar w:fldCharType="separate"/>
                                </w:r>
                                <w:r w:rsidR="00815D86">
                                  <w:rPr>
                                    <w:noProof/>
                                    <w:sz w:val="14"/>
                                  </w:rPr>
                                  <w:t>ВОК_(шаблон).docx</w:t>
                                </w:r>
                                <w:r>
                                  <w:rPr>
                                    <w:sz w:val="14"/>
                                  </w:rPr>
                                  <w:fldChar w:fldCharType="end"/>
                                </w:r>
                                <w:r w:rsidRPr="00733282">
                                  <w:rPr>
                                    <w:sz w:val="16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6693" w:type="dxa"/>
                                <w:gridSpan w:val="4"/>
                                <w:tcBorders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Pr="002D29B0" w:rsidRDefault="00EF47FF">
                                <w:pPr>
                                  <w:ind w:right="227"/>
                                  <w:jc w:val="right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704ED9">
                                  <w:rPr>
                                    <w:sz w:val="20"/>
                                    <w:szCs w:val="20"/>
                                  </w:rPr>
                                  <w:t xml:space="preserve">Дата составления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ВОК</w:t>
                                </w:r>
                                <w:r w:rsidR="002D29B0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r w:rsidR="002D29B0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fldChar w:fldCharType="begin"/>
                                </w:r>
                                <w:r w:rsidR="002D29B0" w:rsidRPr="002D29B0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instrText>dategen</w:instrText>
                                </w:r>
                                <w:r w:rsidR="002D29B0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fldChar w:fldCharType="end"/>
                                </w:r>
                              </w:p>
                              <w:p w:rsidR="00EF47FF" w:rsidRPr="00704ED9" w:rsidRDefault="00EF47FF">
                                <w:pPr>
                                  <w:ind w:right="227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F47FF" w:rsidRPr="00704ED9" w:rsidRDefault="00EF47FF">
                                <w:pPr>
                                  <w:ind w:right="227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F47FF" w:rsidRPr="00704ED9" w:rsidRDefault="00EF47FF">
                                <w:pPr>
                                  <w:ind w:right="227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F47FF" w:rsidRPr="00704ED9" w:rsidRDefault="00EF47FF">
                                <w:pPr>
                                  <w:ind w:right="227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04ED9">
                                  <w:rPr>
                                    <w:sz w:val="20"/>
                                    <w:szCs w:val="20"/>
                                  </w:rPr>
                                  <w:t>чертежей</w:t>
                                </w:r>
                              </w:p>
                              <w:p w:rsidR="00EF47FF" w:rsidRPr="00704ED9" w:rsidRDefault="00EF47FF">
                                <w:pPr>
                                  <w:ind w:right="227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F47FF" w:rsidRPr="00704ED9" w:rsidRDefault="00EF47FF">
                                <w:pPr>
                                  <w:ind w:right="227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EF47FF" w:rsidTr="000E0C9E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565" w:type="dxa"/>
                                <w:tcBorders>
                                  <w:top w:val="single" w:sz="4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93" w:type="dxa"/>
                                <w:gridSpan w:val="4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Pr="00DF3638" w:rsidRDefault="00D400E0" w:rsidP="00DF3638">
                                <w:pPr>
                                  <w:pStyle w:val="ab"/>
                                  <w:spacing w:before="0"/>
                                  <w:ind w:left="0" w:right="0"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t>-</w:t>
                                </w:r>
                                <w:r w:rsidR="00EF47FF">
                                  <w:t>ВОК</w:t>
                                </w:r>
                              </w:p>
                            </w:tc>
                          </w:tr>
                          <w:tr w:rsidR="00EF47FF" w:rsidTr="000E0C9E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565" w:type="dxa"/>
                                <w:tcBorders>
                                  <w:top w:val="single" w:sz="4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Pr="003D7951" w:rsidRDefault="00EF47FF">
                                <w:pPr>
                                  <w:jc w:val="center"/>
                                  <w:rPr>
                                    <w:spacing w:val="-20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93" w:type="dxa"/>
                                <w:gridSpan w:val="4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0E0C9E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EF47FF" w:rsidTr="000E0C9E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565" w:type="dxa"/>
                                <w:tcBorders>
                                  <w:top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Кол</w:t>
                                </w:r>
                                <w:proofErr w:type="gramStart"/>
                                <w:r>
                                  <w:rPr>
                                    <w:sz w:val="18"/>
                                  </w:rPr>
                                  <w:t>.у</w:t>
                                </w:r>
                                <w:proofErr w:type="gramEnd"/>
                                <w:r>
                                  <w:rPr>
                                    <w:sz w:val="18"/>
                                  </w:rPr>
                                  <w:t>ч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№док</w:t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Pr="003D7951" w:rsidRDefault="00EF47FF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3D7951">
                                  <w:rPr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693" w:type="dxa"/>
                                <w:gridSpan w:val="4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0E0C9E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EF47FF" w:rsidTr="00507AD3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1132" w:type="dxa"/>
                                <w:gridSpan w:val="2"/>
                                <w:tcBorders>
                                  <w:top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507AD3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Разработал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Pr="00E531A2" w:rsidRDefault="00E531A2" w:rsidP="00EE3B93">
                                <w:pPr>
                                  <w:ind w:left="57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instrText xml:space="preserve"> User </w:instrText>
                                </w: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507AD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</w:tcPr>
                              <w:p w:rsidR="00EF47FF" w:rsidRDefault="00EF47FF" w:rsidP="00507AD3"/>
                            </w:tc>
                            <w:tc>
                              <w:tcPr>
                                <w:tcW w:w="3822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Pr="00DF3638" w:rsidRDefault="00E531A2" w:rsidP="00EE3B93">
                                <w:pPr>
                                  <w:ind w:left="85" w:right="85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instrText xml:space="preserve"> Project </w:instrText>
                                </w: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8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507AD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69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507AD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507AD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EF47FF" w:rsidTr="00507AD3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1132" w:type="dxa"/>
                                <w:gridSpan w:val="2"/>
                                <w:tcBorders>
                                  <w:top w:val="single" w:sz="4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507AD3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Проверил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507AD3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507AD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</w:tcPr>
                              <w:p w:rsidR="00EF47FF" w:rsidRDefault="00EF47FF" w:rsidP="00507AD3"/>
                            </w:tc>
                            <w:tc>
                              <w:tcPr>
                                <w:tcW w:w="3822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507AD3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869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Pr="00B73F3D" w:rsidRDefault="00EF47FF" w:rsidP="00507AD3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Р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869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507AD3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133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Pr="003D7951" w:rsidRDefault="00EF47FF" w:rsidP="00507AD3">
                                <w:pPr>
                                  <w:jc w:val="center"/>
                                  <w:rPr>
                                    <w:strike/>
                                  </w:rPr>
                                </w:pPr>
                              </w:p>
                            </w:tc>
                          </w:tr>
                          <w:tr w:rsidR="00EF47FF" w:rsidTr="000E0C9E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1132" w:type="dxa"/>
                                <w:gridSpan w:val="2"/>
                                <w:tcBorders>
                                  <w:top w:val="single" w:sz="4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507AD3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Pr="00BF4E8F" w:rsidRDefault="00EF47FF" w:rsidP="00507AD3">
                                <w:pPr>
                                  <w:ind w:left="57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Pr="000E0C9E" w:rsidRDefault="00EF47FF">
                                <w:pPr>
                                  <w:jc w:val="center"/>
                                  <w:rPr>
                                    <w:spacing w:val="-6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22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0E0C9E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869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0E0C9E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869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0E0C9E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1133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0E0C9E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EF47FF" w:rsidTr="00221D97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1132" w:type="dxa"/>
                                <w:gridSpan w:val="2"/>
                                <w:tcBorders>
                                  <w:top w:val="single" w:sz="4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DF3638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Pr="00BF4E8F" w:rsidRDefault="00EF47FF" w:rsidP="00DF3638">
                                <w:pPr>
                                  <w:ind w:left="57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DF3638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</w:tcPr>
                              <w:p w:rsidR="00EF47FF" w:rsidRDefault="00EF47FF" w:rsidP="00DF3638"/>
                            </w:tc>
                            <w:tc>
                              <w:tcPr>
                                <w:tcW w:w="3822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D400E0" w:rsidP="008C56C3">
                                <w:pPr>
                                  <w:jc w:val="center"/>
                                </w:pPr>
                                <w:r>
                                  <w:t>В</w:t>
                                </w:r>
                                <w:r w:rsidR="00EF47FF">
                                  <w:t>едомость основных комплектов рабочих чертежей</w:t>
                                </w:r>
                              </w:p>
                            </w:tc>
                            <w:tc>
                              <w:tcPr>
                                <w:tcW w:w="2871" w:type="dxa"/>
                                <w:gridSpan w:val="3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Pr="00DF3638" w:rsidRDefault="00EF47FF" w:rsidP="00DF3638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DF3638">
                                  <w:rPr>
                                    <w:sz w:val="22"/>
                                    <w:szCs w:val="22"/>
                                  </w:rPr>
                                  <w:t>ООО "КРАСНОЯРСКГАЗПРОМ</w:t>
                                </w:r>
                              </w:p>
                              <w:p w:rsidR="00EF47FF" w:rsidRDefault="00EF47FF" w:rsidP="00DF3638">
                                <w:pPr>
                                  <w:jc w:val="center"/>
                                </w:pPr>
                                <w:r w:rsidRPr="00DF3638">
                                  <w:rPr>
                                    <w:sz w:val="22"/>
                                    <w:szCs w:val="22"/>
                                  </w:rPr>
                                  <w:t>НЕФТЕГАЗПРОЕКТ"</w:t>
                                </w:r>
                              </w:p>
                            </w:tc>
                          </w:tr>
                          <w:tr w:rsidR="00EF47FF" w:rsidTr="00221D97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1132" w:type="dxa"/>
                                <w:gridSpan w:val="2"/>
                                <w:tcBorders>
                                  <w:top w:val="single" w:sz="4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DF3638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</w:rPr>
                                  <w:t>Н.контр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DF3638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DF3638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noWrap/>
                              </w:tcPr>
                              <w:p w:rsidR="00EF47FF" w:rsidRDefault="00EF47FF" w:rsidP="00DF3638"/>
                            </w:tc>
                            <w:tc>
                              <w:tcPr>
                                <w:tcW w:w="3822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DF3638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871" w:type="dxa"/>
                                <w:gridSpan w:val="3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DF3638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EF47FF" w:rsidTr="00221D97">
                            <w:trPr>
                              <w:cantSplit/>
                              <w:trHeight w:hRule="exact" w:val="280"/>
                            </w:trPr>
                            <w:tc>
                              <w:tcPr>
                                <w:tcW w:w="1132" w:type="dxa"/>
                                <w:gridSpan w:val="2"/>
                                <w:tcBorders>
                                  <w:top w:val="single" w:sz="4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DF3638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DF3638">
                                <w:pPr>
                                  <w:ind w:left="57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DF3638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noWrap/>
                              </w:tcPr>
                              <w:p w:rsidR="00EF47FF" w:rsidRDefault="00EF47FF" w:rsidP="00507AD3"/>
                            </w:tc>
                            <w:tc>
                              <w:tcPr>
                                <w:tcW w:w="3822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DF3638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1" w:type="dxa"/>
                                <w:gridSpan w:val="3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</w:tcBorders>
                                <w:noWrap/>
                                <w:vAlign w:val="center"/>
                              </w:tcPr>
                              <w:p w:rsidR="00EF47FF" w:rsidRDefault="00EF47FF" w:rsidP="00DF3638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:rsidR="00EF47FF" w:rsidRDefault="00EF47F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9" type="#_x0000_t202" style="position:absolute;margin-left:57.25pt;margin-top:675.5pt;width:519.3pt;height:141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uUO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" filled="f" stroked="f">
              <v:textbox inset="0,0,0,0">
                <w:txbxContent>
                  <w:tbl>
                    <w:tblPr>
                      <w:tblW w:w="10376" w:type="dxa"/>
                      <w:tblInd w:w="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5"/>
                      <w:gridCol w:w="567"/>
                      <w:gridCol w:w="567"/>
                      <w:gridCol w:w="567"/>
                      <w:gridCol w:w="850"/>
                      <w:gridCol w:w="567"/>
                      <w:gridCol w:w="3822"/>
                      <w:gridCol w:w="869"/>
                      <w:gridCol w:w="869"/>
                      <w:gridCol w:w="1133"/>
                    </w:tblGrid>
                    <w:tr w:rsidR="00EF47FF" w:rsidRPr="00704ED9">
                      <w:trPr>
                        <w:cantSplit/>
                        <w:trHeight w:hRule="exact" w:val="280"/>
                      </w:trPr>
                      <w:tc>
                        <w:tcPr>
                          <w:tcW w:w="3683" w:type="dxa"/>
                          <w:gridSpan w:val="6"/>
                          <w:tcBorders>
                            <w:bottom w:val="single" w:sz="4" w:space="0" w:color="auto"/>
                          </w:tcBorders>
                          <w:noWrap/>
                          <w:vAlign w:val="center"/>
                        </w:tcPr>
                        <w:p w:rsidR="00EF47FF" w:rsidRPr="00733282" w:rsidRDefault="00EF47FF" w:rsidP="00D400E0">
                          <w:pPr>
                            <w:ind w:left="113"/>
                            <w:rPr>
                              <w:sz w:val="16"/>
                            </w:rPr>
                          </w:pPr>
                          <w:r>
                            <w:rPr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FILENAME   \* MERGEFORMAT </w:instrText>
                          </w:r>
                          <w:r>
                            <w:rPr>
                              <w:sz w:val="14"/>
                            </w:rPr>
                            <w:fldChar w:fldCharType="separate"/>
                          </w:r>
                          <w:r w:rsidR="00815D86">
                            <w:rPr>
                              <w:noProof/>
                              <w:sz w:val="14"/>
                            </w:rPr>
                            <w:t>ВОК_(шаблон).docx</w:t>
                          </w:r>
                          <w:r>
                            <w:rPr>
                              <w:sz w:val="14"/>
                            </w:rPr>
                            <w:fldChar w:fldCharType="end"/>
                          </w:r>
                          <w:r w:rsidRPr="00733282">
                            <w:rPr>
                              <w:sz w:val="16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6693" w:type="dxa"/>
                          <w:gridSpan w:val="4"/>
                          <w:tcBorders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:rsidR="00EF47FF" w:rsidRPr="002D29B0" w:rsidRDefault="00EF47FF">
                          <w:pPr>
                            <w:ind w:right="227"/>
                            <w:jc w:val="right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704ED9">
                            <w:rPr>
                              <w:sz w:val="20"/>
                              <w:szCs w:val="20"/>
                            </w:rPr>
                            <w:t xml:space="preserve">Дата составления </w:t>
                          </w:r>
                          <w:r>
                            <w:rPr>
                              <w:sz w:val="20"/>
                              <w:szCs w:val="20"/>
                            </w:rPr>
                            <w:t>ВОК</w:t>
                          </w:r>
                          <w:r w:rsidR="002D29B0"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="002D29B0">
                            <w:rPr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="002D29B0" w:rsidRPr="002D29B0">
                            <w:rPr>
                              <w:sz w:val="20"/>
                              <w:szCs w:val="20"/>
                              <w:lang w:val="en-US"/>
                            </w:rPr>
                            <w:instrText>dategen</w:instrText>
                          </w:r>
                          <w:r w:rsidR="002D29B0">
                            <w:rPr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  <w:p w:rsidR="00EF47FF" w:rsidRPr="00704ED9" w:rsidRDefault="00EF47FF">
                          <w:pPr>
                            <w:ind w:right="227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EF47FF" w:rsidRPr="00704ED9" w:rsidRDefault="00EF47FF">
                          <w:pPr>
                            <w:ind w:right="227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EF47FF" w:rsidRPr="00704ED9" w:rsidRDefault="00EF47FF">
                          <w:pPr>
                            <w:ind w:right="227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EF47FF" w:rsidRPr="00704ED9" w:rsidRDefault="00EF47FF">
                          <w:pPr>
                            <w:ind w:right="227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704ED9">
                            <w:rPr>
                              <w:sz w:val="20"/>
                              <w:szCs w:val="20"/>
                            </w:rPr>
                            <w:t>чертежей</w:t>
                          </w:r>
                        </w:p>
                        <w:p w:rsidR="00EF47FF" w:rsidRPr="00704ED9" w:rsidRDefault="00EF47FF">
                          <w:pPr>
                            <w:ind w:right="227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EF47FF" w:rsidRPr="00704ED9" w:rsidRDefault="00EF47FF">
                          <w:pPr>
                            <w:ind w:right="227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EF47FF" w:rsidTr="000E0C9E">
                      <w:trPr>
                        <w:cantSplit/>
                        <w:trHeight w:hRule="exact" w:val="280"/>
                      </w:trPr>
                      <w:tc>
                        <w:tcPr>
                          <w:tcW w:w="565" w:type="dxa"/>
                          <w:tcBorders>
                            <w:top w:val="single" w:sz="4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693" w:type="dxa"/>
                          <w:gridSpan w:val="4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:rsidR="00EF47FF" w:rsidRPr="00DF3638" w:rsidRDefault="00D400E0" w:rsidP="00DF3638">
                          <w:pPr>
                            <w:pStyle w:val="ab"/>
                            <w:spacing w:before="0"/>
                            <w:ind w:left="0" w:right="0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>
                            <w:t>-</w:t>
                          </w:r>
                          <w:r w:rsidR="00EF47FF">
                            <w:t>ВОК</w:t>
                          </w:r>
                        </w:p>
                      </w:tc>
                    </w:tr>
                    <w:tr w:rsidR="00EF47FF" w:rsidTr="000E0C9E">
                      <w:trPr>
                        <w:cantSplit/>
                        <w:trHeight w:hRule="exact" w:val="280"/>
                      </w:trPr>
                      <w:tc>
                        <w:tcPr>
                          <w:tcW w:w="565" w:type="dxa"/>
                          <w:tcBorders>
                            <w:top w:val="single" w:sz="4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Pr="003D7951" w:rsidRDefault="00EF47FF">
                          <w:pPr>
                            <w:jc w:val="center"/>
                            <w:rPr>
                              <w:spacing w:val="-20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6693" w:type="dxa"/>
                          <w:gridSpan w:val="4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0E0C9E">
                          <w:pPr>
                            <w:jc w:val="center"/>
                          </w:pPr>
                        </w:p>
                      </w:tc>
                    </w:tr>
                    <w:tr w:rsidR="00EF47FF" w:rsidTr="000E0C9E">
                      <w:trPr>
                        <w:cantSplit/>
                        <w:trHeight w:hRule="exact" w:val="280"/>
                      </w:trPr>
                      <w:tc>
                        <w:tcPr>
                          <w:tcW w:w="565" w:type="dxa"/>
                          <w:tcBorders>
                            <w:top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Кол</w:t>
                          </w:r>
                          <w:proofErr w:type="gramStart"/>
                          <w:r>
                            <w:rPr>
                              <w:sz w:val="18"/>
                            </w:rPr>
                            <w:t>.у</w:t>
                          </w:r>
                          <w:proofErr w:type="gramEnd"/>
                          <w:r>
                            <w:rPr>
                              <w:sz w:val="18"/>
                            </w:rPr>
                            <w:t>ч</w:t>
                          </w:r>
                          <w:proofErr w:type="spellEnd"/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№док</w:t>
                          </w: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Pr="003D7951" w:rsidRDefault="00EF47F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3D7951">
                            <w:rPr>
                              <w:sz w:val="18"/>
                              <w:szCs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693" w:type="dxa"/>
                          <w:gridSpan w:val="4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0E0C9E">
                          <w:pPr>
                            <w:jc w:val="center"/>
                          </w:pPr>
                        </w:p>
                      </w:tc>
                    </w:tr>
                    <w:tr w:rsidR="00EF47FF" w:rsidTr="00507AD3">
                      <w:trPr>
                        <w:cantSplit/>
                        <w:trHeight w:hRule="exact" w:val="280"/>
                      </w:trPr>
                      <w:tc>
                        <w:tcPr>
                          <w:tcW w:w="1132" w:type="dxa"/>
                          <w:gridSpan w:val="2"/>
                          <w:tcBorders>
                            <w:top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507AD3">
                          <w:pPr>
                            <w:ind w:left="5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Разработал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Pr="00E531A2" w:rsidRDefault="00E531A2" w:rsidP="00EE3B93">
                          <w:pPr>
                            <w:ind w:left="57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lang w:val="en-US"/>
                            </w:rPr>
                            <w:instrText xml:space="preserve"> User </w:instrText>
                          </w:r>
                          <w:r>
                            <w:rPr>
                              <w:b/>
                              <w:bCs/>
                              <w:lang w:val="en-US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507AD3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</w:tcPr>
                        <w:p w:rsidR="00EF47FF" w:rsidRDefault="00EF47FF" w:rsidP="00507AD3"/>
                      </w:tc>
                      <w:tc>
                        <w:tcPr>
                          <w:tcW w:w="3822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Pr="00DF3638" w:rsidRDefault="00E531A2" w:rsidP="00EE3B93">
                          <w:pPr>
                            <w:ind w:left="85" w:right="85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lang w:val="en-US"/>
                            </w:rPr>
                            <w:instrText xml:space="preserve"> Project </w:instrText>
                          </w:r>
                          <w:r>
                            <w:rPr>
                              <w:b/>
                              <w:bCs/>
                              <w:lang w:val="en-US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86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507AD3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Стадия</w:t>
                          </w:r>
                        </w:p>
                      </w:tc>
                      <w:tc>
                        <w:tcPr>
                          <w:tcW w:w="869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507AD3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13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507AD3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Листов</w:t>
                          </w:r>
                        </w:p>
                      </w:tc>
                    </w:tr>
                    <w:tr w:rsidR="00EF47FF" w:rsidTr="00507AD3">
                      <w:trPr>
                        <w:cantSplit/>
                        <w:trHeight w:hRule="exact" w:val="280"/>
                      </w:trPr>
                      <w:tc>
                        <w:tcPr>
                          <w:tcW w:w="1132" w:type="dxa"/>
                          <w:gridSpan w:val="2"/>
                          <w:tcBorders>
                            <w:top w:val="single" w:sz="4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507AD3">
                          <w:pPr>
                            <w:ind w:left="5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Проверил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507AD3">
                          <w:pPr>
                            <w:ind w:left="57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507AD3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</w:tcPr>
                        <w:p w:rsidR="00EF47FF" w:rsidRDefault="00EF47FF" w:rsidP="00507AD3"/>
                      </w:tc>
                      <w:tc>
                        <w:tcPr>
                          <w:tcW w:w="3822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507AD3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869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Pr="00B73F3D" w:rsidRDefault="00EF47FF" w:rsidP="00507AD3">
                          <w:pPr>
                            <w:jc w:val="center"/>
                          </w:pPr>
                          <w:proofErr w:type="gramStart"/>
                          <w:r>
                            <w:t>Р</w:t>
                          </w:r>
                          <w:proofErr w:type="gramEnd"/>
                        </w:p>
                      </w:tc>
                      <w:tc>
                        <w:tcPr>
                          <w:tcW w:w="869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507AD3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c>
                      <w:tc>
                        <w:tcPr>
                          <w:tcW w:w="1133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:rsidR="00EF47FF" w:rsidRPr="003D7951" w:rsidRDefault="00EF47FF" w:rsidP="00507AD3">
                          <w:pPr>
                            <w:jc w:val="center"/>
                            <w:rPr>
                              <w:strike/>
                            </w:rPr>
                          </w:pPr>
                        </w:p>
                      </w:tc>
                    </w:tr>
                    <w:tr w:rsidR="00EF47FF" w:rsidTr="000E0C9E">
                      <w:trPr>
                        <w:cantSplit/>
                        <w:trHeight w:hRule="exact" w:val="280"/>
                      </w:trPr>
                      <w:tc>
                        <w:tcPr>
                          <w:tcW w:w="1132" w:type="dxa"/>
                          <w:gridSpan w:val="2"/>
                          <w:tcBorders>
                            <w:top w:val="single" w:sz="4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507AD3">
                          <w:pPr>
                            <w:ind w:left="57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Pr="00BF4E8F" w:rsidRDefault="00EF47FF" w:rsidP="00507AD3">
                          <w:pPr>
                            <w:ind w:left="57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Pr="000E0C9E" w:rsidRDefault="00EF47FF">
                          <w:pPr>
                            <w:jc w:val="center"/>
                            <w:rPr>
                              <w:spacing w:val="-6"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822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0E0C9E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869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0E0C9E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869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0E0C9E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1133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0E0C9E">
                          <w:pPr>
                            <w:jc w:val="center"/>
                          </w:pPr>
                        </w:p>
                      </w:tc>
                    </w:tr>
                    <w:tr w:rsidR="00EF47FF" w:rsidTr="00221D97">
                      <w:trPr>
                        <w:cantSplit/>
                        <w:trHeight w:hRule="exact" w:val="280"/>
                      </w:trPr>
                      <w:tc>
                        <w:tcPr>
                          <w:tcW w:w="1132" w:type="dxa"/>
                          <w:gridSpan w:val="2"/>
                          <w:tcBorders>
                            <w:top w:val="single" w:sz="4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DF3638">
                          <w:pPr>
                            <w:ind w:left="57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Pr="00BF4E8F" w:rsidRDefault="00EF47FF" w:rsidP="00DF3638">
                          <w:pPr>
                            <w:ind w:left="57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DF3638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</w:tcPr>
                        <w:p w:rsidR="00EF47FF" w:rsidRDefault="00EF47FF" w:rsidP="00DF3638"/>
                      </w:tc>
                      <w:tc>
                        <w:tcPr>
                          <w:tcW w:w="3822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D400E0" w:rsidP="008C56C3">
                          <w:pPr>
                            <w:jc w:val="center"/>
                          </w:pPr>
                          <w:r>
                            <w:t>В</w:t>
                          </w:r>
                          <w:r w:rsidR="00EF47FF">
                            <w:t>едомость основных комплектов рабочих чертежей</w:t>
                          </w:r>
                        </w:p>
                      </w:tc>
                      <w:tc>
                        <w:tcPr>
                          <w:tcW w:w="2871" w:type="dxa"/>
                          <w:gridSpan w:val="3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:rsidR="00EF47FF" w:rsidRPr="00DF3638" w:rsidRDefault="00EF47FF" w:rsidP="00DF3638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DF3638">
                            <w:rPr>
                              <w:sz w:val="22"/>
                              <w:szCs w:val="22"/>
                            </w:rPr>
                            <w:t>ООО "КРАСНОЯРСКГАЗПРОМ</w:t>
                          </w:r>
                        </w:p>
                        <w:p w:rsidR="00EF47FF" w:rsidRDefault="00EF47FF" w:rsidP="00DF3638">
                          <w:pPr>
                            <w:jc w:val="center"/>
                          </w:pPr>
                          <w:r w:rsidRPr="00DF3638">
                            <w:rPr>
                              <w:sz w:val="22"/>
                              <w:szCs w:val="22"/>
                            </w:rPr>
                            <w:t>НЕФТЕГАЗПРОЕКТ"</w:t>
                          </w:r>
                        </w:p>
                      </w:tc>
                    </w:tr>
                    <w:tr w:rsidR="00EF47FF" w:rsidTr="00221D97">
                      <w:trPr>
                        <w:cantSplit/>
                        <w:trHeight w:hRule="exact" w:val="280"/>
                      </w:trPr>
                      <w:tc>
                        <w:tcPr>
                          <w:tcW w:w="1132" w:type="dxa"/>
                          <w:gridSpan w:val="2"/>
                          <w:tcBorders>
                            <w:top w:val="single" w:sz="4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DF3638">
                          <w:pPr>
                            <w:ind w:left="57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</w:rPr>
                            <w:t>Н.контр</w:t>
                          </w:r>
                          <w:proofErr w:type="spellEnd"/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DF3638">
                          <w:pPr>
                            <w:ind w:left="57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DF3638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noWrap/>
                        </w:tcPr>
                        <w:p w:rsidR="00EF47FF" w:rsidRDefault="00EF47FF" w:rsidP="00DF3638"/>
                      </w:tc>
                      <w:tc>
                        <w:tcPr>
                          <w:tcW w:w="3822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DF3638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2871" w:type="dxa"/>
                          <w:gridSpan w:val="3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DF3638">
                          <w:pPr>
                            <w:jc w:val="center"/>
                          </w:pPr>
                        </w:p>
                      </w:tc>
                    </w:tr>
                    <w:tr w:rsidR="00EF47FF" w:rsidTr="00221D97">
                      <w:trPr>
                        <w:cantSplit/>
                        <w:trHeight w:hRule="exact" w:val="280"/>
                      </w:trPr>
                      <w:tc>
                        <w:tcPr>
                          <w:tcW w:w="1132" w:type="dxa"/>
                          <w:gridSpan w:val="2"/>
                          <w:tcBorders>
                            <w:top w:val="single" w:sz="4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DF3638">
                          <w:pPr>
                            <w:ind w:left="5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DF3638">
                          <w:pPr>
                            <w:ind w:left="57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4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DF3638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noWrap/>
                        </w:tcPr>
                        <w:p w:rsidR="00EF47FF" w:rsidRDefault="00EF47FF" w:rsidP="00507AD3"/>
                      </w:tc>
                      <w:tc>
                        <w:tcPr>
                          <w:tcW w:w="3822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DF3638">
                          <w:pPr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71" w:type="dxa"/>
                          <w:gridSpan w:val="3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</w:tcBorders>
                          <w:noWrap/>
                          <w:vAlign w:val="center"/>
                        </w:tcPr>
                        <w:p w:rsidR="00EF47FF" w:rsidRDefault="00EF47FF" w:rsidP="00DF3638">
                          <w:pPr>
                            <w:rPr>
                              <w:sz w:val="20"/>
                            </w:rPr>
                          </w:pPr>
                        </w:p>
                      </w:tc>
                    </w:tr>
                  </w:tbl>
                  <w:p w:rsidR="00EF47FF" w:rsidRDefault="00EF47FF"/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4CC00B9" wp14:editId="6DE23459">
              <wp:simplePos x="0" y="0"/>
              <wp:positionH relativeFrom="page">
                <wp:posOffset>291465</wp:posOffset>
              </wp:positionH>
              <wp:positionV relativeFrom="page">
                <wp:posOffset>7294245</wp:posOffset>
              </wp:positionV>
              <wp:extent cx="445770" cy="3091180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" cy="3091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397"/>
                          </w:tblGrid>
                          <w:tr w:rsidR="00EF47FF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EF47FF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EF47FF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Инв.№ 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EF47FF" w:rsidRDefault="00EF47F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:rsidR="00EF47FF" w:rsidRDefault="00EF47F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0" type="#_x0000_t202" style="position:absolute;margin-left:22.95pt;margin-top:574.35pt;width:35.1pt;height:243.4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" filled="f" stroked="f">
              <v:textbox inset="0,0,0,0">
                <w:txbxContent>
                  <w:tbl>
                    <w:tblPr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397"/>
                    </w:tblGrid>
                    <w:tr w:rsidR="00EF47FF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EF47FF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EF47FF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Инв.№  подл.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:rsidR="00EF47FF" w:rsidRDefault="00EF47FF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</w:tbl>
                  <w:p w:rsidR="00EF47FF" w:rsidRDefault="00EF47FF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E7F" w:rsidRDefault="00D82E7F">
      <w:r>
        <w:separator/>
      </w:r>
    </w:p>
  </w:footnote>
  <w:footnote w:type="continuationSeparator" w:id="0">
    <w:p w:rsidR="00D82E7F" w:rsidRDefault="00D82E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7FF" w:rsidRDefault="00CC7E15">
    <w:pPr>
      <w:pStyle w:val="a4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5181F49" wp14:editId="2A350424">
              <wp:simplePos x="0" y="0"/>
              <wp:positionH relativeFrom="page">
                <wp:posOffset>720090</wp:posOffset>
              </wp:positionH>
              <wp:positionV relativeFrom="page">
                <wp:posOffset>288290</wp:posOffset>
              </wp:positionV>
              <wp:extent cx="6588125" cy="10079990"/>
              <wp:effectExtent l="15240" t="12065" r="16510" b="13970"/>
              <wp:wrapNone/>
              <wp:docPr id="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07999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56.7pt;margin-top:22.7pt;width:518.75pt;height:793.7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7FF" w:rsidRDefault="00CC7E15">
    <w:pPr>
      <w:pStyle w:val="a4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738C45" wp14:editId="5623A446">
              <wp:simplePos x="0" y="0"/>
              <wp:positionH relativeFrom="column">
                <wp:posOffset>-638175</wp:posOffset>
              </wp:positionH>
              <wp:positionV relativeFrom="paragraph">
                <wp:posOffset>4888230</wp:posOffset>
              </wp:positionV>
              <wp:extent cx="826135" cy="2596515"/>
              <wp:effectExtent l="0" t="1905" r="2540" b="1905"/>
              <wp:wrapNone/>
              <wp:docPr id="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2596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  <w:gridCol w:w="284"/>
                          </w:tblGrid>
                          <w:tr w:rsidR="00EF47FF" w:rsidTr="00766FBC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4" w:type="dxa"/>
                                <w:vMerge w:val="restart"/>
                                <w:textDirection w:val="btLr"/>
                                <w:vAlign w:val="center"/>
                              </w:tcPr>
                              <w:p w:rsidR="00EF47FF" w:rsidRDefault="00EF47FF" w:rsidP="00766FBC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 Согласовано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EF47FF" w:rsidRDefault="00EF47FF" w:rsidP="00766FB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nil"/>
                                </w:tcBorders>
                                <w:textDirection w:val="btLr"/>
                              </w:tcPr>
                              <w:p w:rsidR="00EF47FF" w:rsidRDefault="00EF47FF" w:rsidP="00766FB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EF47FF" w:rsidTr="00766FBC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4" w:type="dxa"/>
                                <w:vMerge/>
                                <w:textDirection w:val="btLr"/>
                                <w:vAlign w:val="center"/>
                              </w:tcPr>
                              <w:p w:rsidR="00EF47FF" w:rsidRDefault="00EF47FF" w:rsidP="00766FBC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EF47FF" w:rsidRDefault="00EF47FF" w:rsidP="00766FB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nil"/>
                                </w:tcBorders>
                                <w:textDirection w:val="btLr"/>
                              </w:tcPr>
                              <w:p w:rsidR="00EF47FF" w:rsidRDefault="00EF47FF" w:rsidP="00766FB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EF47FF" w:rsidTr="00766FBC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4" w:type="dxa"/>
                                <w:vMerge/>
                                <w:textDirection w:val="btLr"/>
                                <w:vAlign w:val="center"/>
                              </w:tcPr>
                              <w:p w:rsidR="00EF47FF" w:rsidRDefault="00EF47FF" w:rsidP="00766FBC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EF47FF" w:rsidRDefault="00EF47FF" w:rsidP="00766FB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nil"/>
                                </w:tcBorders>
                                <w:textDirection w:val="btLr"/>
                              </w:tcPr>
                              <w:p w:rsidR="00EF47FF" w:rsidRDefault="00EF47FF" w:rsidP="00766FB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EF47FF" w:rsidTr="00766FBC">
                            <w:trPr>
                              <w:cantSplit/>
                              <w:trHeight w:val="1134"/>
                            </w:trPr>
                            <w:tc>
                              <w:tcPr>
                                <w:tcW w:w="284" w:type="dxa"/>
                                <w:vMerge/>
                                <w:textDirection w:val="btLr"/>
                                <w:vAlign w:val="center"/>
                              </w:tcPr>
                              <w:p w:rsidR="00EF47FF" w:rsidRDefault="00EF47FF" w:rsidP="00766FBC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EF47FF" w:rsidRDefault="00EF47FF" w:rsidP="00766FB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nil"/>
                                </w:tcBorders>
                                <w:textDirection w:val="btLr"/>
                              </w:tcPr>
                              <w:p w:rsidR="00EF47FF" w:rsidRDefault="00EF47FF" w:rsidP="00766FBC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:rsidR="00EF47FF" w:rsidRDefault="00EF47FF" w:rsidP="00801B8E"/>
                        <w:p w:rsidR="00EF47FF" w:rsidRDefault="00EF47FF" w:rsidP="00801B8E"/>
                        <w:p w:rsidR="00EF47FF" w:rsidRDefault="00EF47FF" w:rsidP="00801B8E"/>
                        <w:p w:rsidR="00EF47FF" w:rsidRDefault="00EF47FF" w:rsidP="00801B8E"/>
                        <w:p w:rsidR="00EF47FF" w:rsidRDefault="00EF47FF" w:rsidP="00801B8E"/>
                        <w:p w:rsidR="00EF47FF" w:rsidRDefault="00EF47FF" w:rsidP="00801B8E"/>
                        <w:p w:rsidR="00EF47FF" w:rsidRDefault="00EF47FF" w:rsidP="00801B8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margin-left:-50.25pt;margin-top:384.9pt;width:65.05pt;height:20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" filled="f" stroked="f">
              <v:textbox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  <w:gridCol w:w="284"/>
                    </w:tblGrid>
                    <w:tr w:rsidR="00EF47FF" w:rsidTr="00766FBC">
                      <w:trPr>
                        <w:cantSplit/>
                        <w:trHeight w:hRule="exact" w:val="567"/>
                      </w:trPr>
                      <w:tc>
                        <w:tcPr>
                          <w:tcW w:w="284" w:type="dxa"/>
                          <w:vMerge w:val="restart"/>
                          <w:textDirection w:val="btLr"/>
                          <w:vAlign w:val="center"/>
                        </w:tcPr>
                        <w:p w:rsidR="00EF47FF" w:rsidRDefault="00EF47FF" w:rsidP="00766FBC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 Согласовано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:rsidR="00EF47FF" w:rsidRDefault="00EF47FF" w:rsidP="00766FBC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right w:val="nil"/>
                          </w:tcBorders>
                          <w:textDirection w:val="btLr"/>
                        </w:tcPr>
                        <w:p w:rsidR="00EF47FF" w:rsidRDefault="00EF47FF" w:rsidP="00766FBC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EF47FF" w:rsidTr="00766FBC">
                      <w:trPr>
                        <w:cantSplit/>
                        <w:trHeight w:hRule="exact" w:val="851"/>
                      </w:trPr>
                      <w:tc>
                        <w:tcPr>
                          <w:tcW w:w="284" w:type="dxa"/>
                          <w:vMerge/>
                          <w:textDirection w:val="btLr"/>
                          <w:vAlign w:val="center"/>
                        </w:tcPr>
                        <w:p w:rsidR="00EF47FF" w:rsidRDefault="00EF47FF" w:rsidP="00766FBC">
                          <w:pPr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:rsidR="00EF47FF" w:rsidRDefault="00EF47FF" w:rsidP="00766FBC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right w:val="nil"/>
                          </w:tcBorders>
                          <w:textDirection w:val="btLr"/>
                        </w:tcPr>
                        <w:p w:rsidR="00EF47FF" w:rsidRDefault="00EF47FF" w:rsidP="00766FBC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EF47FF" w:rsidTr="00766FBC">
                      <w:trPr>
                        <w:cantSplit/>
                        <w:trHeight w:hRule="exact" w:val="1134"/>
                      </w:trPr>
                      <w:tc>
                        <w:tcPr>
                          <w:tcW w:w="284" w:type="dxa"/>
                          <w:vMerge/>
                          <w:textDirection w:val="btLr"/>
                          <w:vAlign w:val="center"/>
                        </w:tcPr>
                        <w:p w:rsidR="00EF47FF" w:rsidRDefault="00EF47FF" w:rsidP="00766FBC">
                          <w:pPr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:rsidR="00EF47FF" w:rsidRDefault="00EF47FF" w:rsidP="00766FBC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right w:val="nil"/>
                          </w:tcBorders>
                          <w:textDirection w:val="btLr"/>
                        </w:tcPr>
                        <w:p w:rsidR="00EF47FF" w:rsidRDefault="00EF47FF" w:rsidP="00766FBC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EF47FF" w:rsidTr="00766FBC">
                      <w:trPr>
                        <w:cantSplit/>
                        <w:trHeight w:val="1134"/>
                      </w:trPr>
                      <w:tc>
                        <w:tcPr>
                          <w:tcW w:w="284" w:type="dxa"/>
                          <w:vMerge/>
                          <w:textDirection w:val="btLr"/>
                          <w:vAlign w:val="center"/>
                        </w:tcPr>
                        <w:p w:rsidR="00EF47FF" w:rsidRDefault="00EF47FF" w:rsidP="00766FBC">
                          <w:pPr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right w:val="nil"/>
                          </w:tcBorders>
                          <w:textDirection w:val="btLr"/>
                          <w:vAlign w:val="center"/>
                        </w:tcPr>
                        <w:p w:rsidR="00EF47FF" w:rsidRDefault="00EF47FF" w:rsidP="00766FBC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right w:val="nil"/>
                          </w:tcBorders>
                          <w:textDirection w:val="btLr"/>
                        </w:tcPr>
                        <w:p w:rsidR="00EF47FF" w:rsidRDefault="00EF47FF" w:rsidP="00766FBC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</w:tbl>
                  <w:p w:rsidR="00EF47FF" w:rsidRDefault="00EF47FF" w:rsidP="00801B8E"/>
                  <w:p w:rsidR="00EF47FF" w:rsidRDefault="00EF47FF" w:rsidP="00801B8E"/>
                  <w:p w:rsidR="00EF47FF" w:rsidRDefault="00EF47FF" w:rsidP="00801B8E"/>
                  <w:p w:rsidR="00EF47FF" w:rsidRDefault="00EF47FF" w:rsidP="00801B8E"/>
                  <w:p w:rsidR="00EF47FF" w:rsidRDefault="00EF47FF" w:rsidP="00801B8E"/>
                  <w:p w:rsidR="00EF47FF" w:rsidRDefault="00EF47FF" w:rsidP="00801B8E"/>
                  <w:p w:rsidR="00EF47FF" w:rsidRDefault="00EF47FF" w:rsidP="00801B8E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1D92196" wp14:editId="2AF914DE">
              <wp:simplePos x="0" y="0"/>
              <wp:positionH relativeFrom="page">
                <wp:posOffset>720090</wp:posOffset>
              </wp:positionH>
              <wp:positionV relativeFrom="page">
                <wp:posOffset>288290</wp:posOffset>
              </wp:positionV>
              <wp:extent cx="6588125" cy="10079990"/>
              <wp:effectExtent l="15240" t="12065" r="16510" b="13970"/>
              <wp:wrapNone/>
              <wp:docPr id="3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07999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6" style="position:absolute;margin-left:56.7pt;margin-top:22.7pt;width:518.75pt;height:793.7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65.55pt;height:204.1pt" o:bullet="t">
        <v:imagedata r:id="rId1" o:title=""/>
      </v:shape>
    </w:pict>
  </w:numPicBullet>
  <w:abstractNum w:abstractNumId="0">
    <w:nsid w:val="06FA595C"/>
    <w:multiLevelType w:val="hybridMultilevel"/>
    <w:tmpl w:val="EB108454"/>
    <w:lvl w:ilvl="0" w:tplc="0AEE8E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F08D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E846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14FD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1A49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8B2BD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AA68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CA11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86AA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31E1431"/>
    <w:multiLevelType w:val="singleLevel"/>
    <w:tmpl w:val="A6EE88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extBook" w:hAnsi="TextBook" w:hint="default"/>
      </w:rPr>
    </w:lvl>
  </w:abstractNum>
  <w:abstractNum w:abstractNumId="2">
    <w:nsid w:val="133F125D"/>
    <w:multiLevelType w:val="hybridMultilevel"/>
    <w:tmpl w:val="F6968B42"/>
    <w:lvl w:ilvl="0" w:tplc="D9423A76">
      <w:start w:val="1"/>
      <w:numFmt w:val="decimal"/>
      <w:lvlText w:val="%1."/>
      <w:lvlJc w:val="left"/>
      <w:pPr>
        <w:tabs>
          <w:tab w:val="num" w:pos="710"/>
        </w:tabs>
        <w:ind w:left="710" w:hanging="360"/>
      </w:pPr>
      <w:rPr>
        <w:rFonts w:hint="default"/>
      </w:rPr>
    </w:lvl>
    <w:lvl w:ilvl="1" w:tplc="066A7C06">
      <w:start w:val="1"/>
      <w:numFmt w:val="bullet"/>
      <w:lvlText w:val="-"/>
      <w:lvlJc w:val="left"/>
      <w:pPr>
        <w:tabs>
          <w:tab w:val="num" w:pos="1430"/>
        </w:tabs>
        <w:ind w:left="143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50"/>
        </w:tabs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0"/>
        </w:tabs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0"/>
        </w:tabs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0"/>
        </w:tabs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0"/>
        </w:tabs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0"/>
        </w:tabs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0"/>
        </w:tabs>
        <w:ind w:left="6470" w:hanging="180"/>
      </w:pPr>
    </w:lvl>
  </w:abstractNum>
  <w:abstractNum w:abstractNumId="3">
    <w:nsid w:val="191F78DA"/>
    <w:multiLevelType w:val="singleLevel"/>
    <w:tmpl w:val="3FB8E024"/>
    <w:lvl w:ilvl="0">
      <w:start w:val="1"/>
      <w:numFmt w:val="decimal"/>
      <w:lvlText w:val="%1."/>
      <w:lvlJc w:val="left"/>
      <w:pPr>
        <w:tabs>
          <w:tab w:val="num" w:pos="950"/>
        </w:tabs>
        <w:ind w:left="950" w:hanging="360"/>
      </w:pPr>
      <w:rPr>
        <w:rFonts w:hint="default"/>
      </w:rPr>
    </w:lvl>
  </w:abstractNum>
  <w:abstractNum w:abstractNumId="4">
    <w:nsid w:val="2E6A5023"/>
    <w:multiLevelType w:val="multilevel"/>
    <w:tmpl w:val="84ECDEA4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35FD684A"/>
    <w:multiLevelType w:val="multilevel"/>
    <w:tmpl w:val="73808CC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>
      <w:start w:val="524"/>
      <w:numFmt w:val="bullet"/>
      <w:lvlText w:val="-"/>
      <w:lvlJc w:val="left"/>
      <w:pPr>
        <w:tabs>
          <w:tab w:val="num" w:pos="2264"/>
        </w:tabs>
        <w:ind w:left="2264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41A40326"/>
    <w:multiLevelType w:val="hybridMultilevel"/>
    <w:tmpl w:val="0E5A11DA"/>
    <w:lvl w:ilvl="0" w:tplc="25DCC7FC">
      <w:start w:val="1"/>
      <w:numFmt w:val="decimal"/>
      <w:pStyle w:val="a"/>
      <w:lvlText w:val="%1"/>
      <w:lvlJc w:val="right"/>
      <w:pPr>
        <w:tabs>
          <w:tab w:val="num" w:pos="882"/>
        </w:tabs>
        <w:ind w:left="170" w:firstLine="3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60D2946"/>
    <w:multiLevelType w:val="hybridMultilevel"/>
    <w:tmpl w:val="1956610E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4918529C"/>
    <w:multiLevelType w:val="hybridMultilevel"/>
    <w:tmpl w:val="C58ADC90"/>
    <w:lvl w:ilvl="0" w:tplc="3488C1A2">
      <w:start w:val="1"/>
      <w:numFmt w:val="bullet"/>
      <w:lvlText w:val="-"/>
      <w:lvlJc w:val="left"/>
      <w:pPr>
        <w:tabs>
          <w:tab w:val="num" w:pos="1758"/>
        </w:tabs>
        <w:ind w:left="851" w:firstLine="567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>
    <w:nsid w:val="65496FD8"/>
    <w:multiLevelType w:val="hybridMultilevel"/>
    <w:tmpl w:val="A810F52C"/>
    <w:lvl w:ilvl="0" w:tplc="10CE1D3A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0">
    <w:nsid w:val="766D7581"/>
    <w:multiLevelType w:val="multilevel"/>
    <w:tmpl w:val="84ECDEA4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>
    <w:nsid w:val="79BD1428"/>
    <w:multiLevelType w:val="singleLevel"/>
    <w:tmpl w:val="041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7"/>
  </w:num>
  <w:num w:numId="5">
    <w:abstractNumId w:val="3"/>
  </w:num>
  <w:num w:numId="6">
    <w:abstractNumId w:val="11"/>
  </w:num>
  <w:num w:numId="7">
    <w:abstractNumId w:val="1"/>
  </w:num>
  <w:num w:numId="8">
    <w:abstractNumId w:val="8"/>
  </w:num>
  <w:num w:numId="9">
    <w:abstractNumId w:val="8"/>
  </w:num>
  <w:num w:numId="10">
    <w:abstractNumId w:val="4"/>
  </w:num>
  <w:num w:numId="11">
    <w:abstractNumId w:val="10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E7E"/>
    <w:rsid w:val="000019B5"/>
    <w:rsid w:val="0000450A"/>
    <w:rsid w:val="00006C7B"/>
    <w:rsid w:val="000106E8"/>
    <w:rsid w:val="00014B26"/>
    <w:rsid w:val="00015051"/>
    <w:rsid w:val="000304C8"/>
    <w:rsid w:val="00033AFE"/>
    <w:rsid w:val="00036671"/>
    <w:rsid w:val="00037983"/>
    <w:rsid w:val="0004407F"/>
    <w:rsid w:val="00051580"/>
    <w:rsid w:val="0005356A"/>
    <w:rsid w:val="00056F0E"/>
    <w:rsid w:val="0005787F"/>
    <w:rsid w:val="00062014"/>
    <w:rsid w:val="00066424"/>
    <w:rsid w:val="00071852"/>
    <w:rsid w:val="00084372"/>
    <w:rsid w:val="0008477C"/>
    <w:rsid w:val="00084D12"/>
    <w:rsid w:val="00096B8B"/>
    <w:rsid w:val="000B46D4"/>
    <w:rsid w:val="000C44BF"/>
    <w:rsid w:val="000C46EC"/>
    <w:rsid w:val="000C4C2B"/>
    <w:rsid w:val="000C53AD"/>
    <w:rsid w:val="000C7B15"/>
    <w:rsid w:val="000D4CA2"/>
    <w:rsid w:val="000D5BBF"/>
    <w:rsid w:val="000E0C9E"/>
    <w:rsid w:val="000F3A37"/>
    <w:rsid w:val="00113A3B"/>
    <w:rsid w:val="00125AE4"/>
    <w:rsid w:val="00130FFA"/>
    <w:rsid w:val="00134C62"/>
    <w:rsid w:val="00142FBD"/>
    <w:rsid w:val="00145E38"/>
    <w:rsid w:val="00150A27"/>
    <w:rsid w:val="00153F07"/>
    <w:rsid w:val="00161EE8"/>
    <w:rsid w:val="001642E9"/>
    <w:rsid w:val="0016782A"/>
    <w:rsid w:val="00171F82"/>
    <w:rsid w:val="00172180"/>
    <w:rsid w:val="00176483"/>
    <w:rsid w:val="00186974"/>
    <w:rsid w:val="00186EFC"/>
    <w:rsid w:val="00190705"/>
    <w:rsid w:val="0019344C"/>
    <w:rsid w:val="00194167"/>
    <w:rsid w:val="0019689B"/>
    <w:rsid w:val="001B14C0"/>
    <w:rsid w:val="001B329C"/>
    <w:rsid w:val="001B6463"/>
    <w:rsid w:val="001C412F"/>
    <w:rsid w:val="001C47A5"/>
    <w:rsid w:val="001C68BA"/>
    <w:rsid w:val="001D7BFE"/>
    <w:rsid w:val="001E76A8"/>
    <w:rsid w:val="001F0D59"/>
    <w:rsid w:val="001F256F"/>
    <w:rsid w:val="00202250"/>
    <w:rsid w:val="0020709D"/>
    <w:rsid w:val="00221D97"/>
    <w:rsid w:val="00272477"/>
    <w:rsid w:val="002768ED"/>
    <w:rsid w:val="00282AE6"/>
    <w:rsid w:val="00292441"/>
    <w:rsid w:val="002A7B44"/>
    <w:rsid w:val="002B29B1"/>
    <w:rsid w:val="002B2F35"/>
    <w:rsid w:val="002C0368"/>
    <w:rsid w:val="002C1D37"/>
    <w:rsid w:val="002C7BA4"/>
    <w:rsid w:val="002D29B0"/>
    <w:rsid w:val="002E254F"/>
    <w:rsid w:val="002E506E"/>
    <w:rsid w:val="002F4BBD"/>
    <w:rsid w:val="002F713C"/>
    <w:rsid w:val="00300D93"/>
    <w:rsid w:val="00304FE8"/>
    <w:rsid w:val="003157AB"/>
    <w:rsid w:val="00316786"/>
    <w:rsid w:val="00326161"/>
    <w:rsid w:val="003266C4"/>
    <w:rsid w:val="00350E50"/>
    <w:rsid w:val="00354B6E"/>
    <w:rsid w:val="00370222"/>
    <w:rsid w:val="003811A5"/>
    <w:rsid w:val="00383FBD"/>
    <w:rsid w:val="003919D0"/>
    <w:rsid w:val="00392D7F"/>
    <w:rsid w:val="003A2F55"/>
    <w:rsid w:val="003A5945"/>
    <w:rsid w:val="003B37F0"/>
    <w:rsid w:val="003B771B"/>
    <w:rsid w:val="003C1092"/>
    <w:rsid w:val="003D1D11"/>
    <w:rsid w:val="003D7951"/>
    <w:rsid w:val="003E3C31"/>
    <w:rsid w:val="003E5583"/>
    <w:rsid w:val="003E5F02"/>
    <w:rsid w:val="003F027E"/>
    <w:rsid w:val="003F0D21"/>
    <w:rsid w:val="003F5699"/>
    <w:rsid w:val="00405BF2"/>
    <w:rsid w:val="004110B3"/>
    <w:rsid w:val="004159B1"/>
    <w:rsid w:val="004237F5"/>
    <w:rsid w:val="00424EAC"/>
    <w:rsid w:val="00436B70"/>
    <w:rsid w:val="004525D4"/>
    <w:rsid w:val="004653BC"/>
    <w:rsid w:val="004826A7"/>
    <w:rsid w:val="00491EE0"/>
    <w:rsid w:val="00492D28"/>
    <w:rsid w:val="00495DC4"/>
    <w:rsid w:val="00496066"/>
    <w:rsid w:val="004B5DC0"/>
    <w:rsid w:val="004C6CC7"/>
    <w:rsid w:val="004E434C"/>
    <w:rsid w:val="004E6B63"/>
    <w:rsid w:val="004F59B8"/>
    <w:rsid w:val="004F70DB"/>
    <w:rsid w:val="0050726B"/>
    <w:rsid w:val="00507AD3"/>
    <w:rsid w:val="005146B2"/>
    <w:rsid w:val="00516CF9"/>
    <w:rsid w:val="0052579A"/>
    <w:rsid w:val="005262E1"/>
    <w:rsid w:val="00552430"/>
    <w:rsid w:val="00552E32"/>
    <w:rsid w:val="00555C39"/>
    <w:rsid w:val="00561024"/>
    <w:rsid w:val="00565A91"/>
    <w:rsid w:val="00575D00"/>
    <w:rsid w:val="00582FC1"/>
    <w:rsid w:val="005927E7"/>
    <w:rsid w:val="005B02ED"/>
    <w:rsid w:val="005B09AA"/>
    <w:rsid w:val="005B0A52"/>
    <w:rsid w:val="005B6631"/>
    <w:rsid w:val="005C0B91"/>
    <w:rsid w:val="005D2CB0"/>
    <w:rsid w:val="005D76BD"/>
    <w:rsid w:val="005E1F90"/>
    <w:rsid w:val="005E597C"/>
    <w:rsid w:val="005F192A"/>
    <w:rsid w:val="005F6153"/>
    <w:rsid w:val="005F6CDF"/>
    <w:rsid w:val="006004E6"/>
    <w:rsid w:val="006042F8"/>
    <w:rsid w:val="006043E5"/>
    <w:rsid w:val="00606C8C"/>
    <w:rsid w:val="00613181"/>
    <w:rsid w:val="00613DCA"/>
    <w:rsid w:val="00621051"/>
    <w:rsid w:val="00635AC7"/>
    <w:rsid w:val="006462AA"/>
    <w:rsid w:val="00650600"/>
    <w:rsid w:val="00656FE9"/>
    <w:rsid w:val="0066585D"/>
    <w:rsid w:val="006734C7"/>
    <w:rsid w:val="00673611"/>
    <w:rsid w:val="00675C9D"/>
    <w:rsid w:val="006873A5"/>
    <w:rsid w:val="00696A1F"/>
    <w:rsid w:val="006A0A32"/>
    <w:rsid w:val="006A69ED"/>
    <w:rsid w:val="006B14B9"/>
    <w:rsid w:val="006E47F6"/>
    <w:rsid w:val="006E7BF4"/>
    <w:rsid w:val="006F3DEB"/>
    <w:rsid w:val="006F570D"/>
    <w:rsid w:val="00703211"/>
    <w:rsid w:val="00704ED9"/>
    <w:rsid w:val="00712D1F"/>
    <w:rsid w:val="0072064E"/>
    <w:rsid w:val="00733282"/>
    <w:rsid w:val="007345A7"/>
    <w:rsid w:val="00734A52"/>
    <w:rsid w:val="00741843"/>
    <w:rsid w:val="00746AC4"/>
    <w:rsid w:val="00751EB9"/>
    <w:rsid w:val="007531F0"/>
    <w:rsid w:val="00753468"/>
    <w:rsid w:val="00753525"/>
    <w:rsid w:val="00764EAE"/>
    <w:rsid w:val="00766A68"/>
    <w:rsid w:val="00766FBC"/>
    <w:rsid w:val="0078080F"/>
    <w:rsid w:val="00784672"/>
    <w:rsid w:val="0079529C"/>
    <w:rsid w:val="00797507"/>
    <w:rsid w:val="007A3831"/>
    <w:rsid w:val="007C3957"/>
    <w:rsid w:val="007C7EBD"/>
    <w:rsid w:val="007D037F"/>
    <w:rsid w:val="007D31DE"/>
    <w:rsid w:val="007E0BF8"/>
    <w:rsid w:val="007E6569"/>
    <w:rsid w:val="007F33FA"/>
    <w:rsid w:val="007F4325"/>
    <w:rsid w:val="007F6979"/>
    <w:rsid w:val="00800271"/>
    <w:rsid w:val="00801B8E"/>
    <w:rsid w:val="0080531B"/>
    <w:rsid w:val="00810C73"/>
    <w:rsid w:val="00815D86"/>
    <w:rsid w:val="00815EAD"/>
    <w:rsid w:val="00831BDD"/>
    <w:rsid w:val="0083242D"/>
    <w:rsid w:val="0083754C"/>
    <w:rsid w:val="008566E4"/>
    <w:rsid w:val="00863E24"/>
    <w:rsid w:val="00864BAE"/>
    <w:rsid w:val="00866B6C"/>
    <w:rsid w:val="008753A0"/>
    <w:rsid w:val="00881790"/>
    <w:rsid w:val="008824CB"/>
    <w:rsid w:val="00884919"/>
    <w:rsid w:val="00885BDC"/>
    <w:rsid w:val="008876FC"/>
    <w:rsid w:val="008A3C39"/>
    <w:rsid w:val="008A4031"/>
    <w:rsid w:val="008B1010"/>
    <w:rsid w:val="008B1FAB"/>
    <w:rsid w:val="008C0E7E"/>
    <w:rsid w:val="008C1464"/>
    <w:rsid w:val="008C56C3"/>
    <w:rsid w:val="008D6038"/>
    <w:rsid w:val="008E7A27"/>
    <w:rsid w:val="008F0325"/>
    <w:rsid w:val="008F566D"/>
    <w:rsid w:val="00902882"/>
    <w:rsid w:val="00911286"/>
    <w:rsid w:val="00913205"/>
    <w:rsid w:val="00914290"/>
    <w:rsid w:val="00925EFD"/>
    <w:rsid w:val="00926250"/>
    <w:rsid w:val="00931C6E"/>
    <w:rsid w:val="0093761A"/>
    <w:rsid w:val="00944FF3"/>
    <w:rsid w:val="00945669"/>
    <w:rsid w:val="00952842"/>
    <w:rsid w:val="009635F2"/>
    <w:rsid w:val="00964146"/>
    <w:rsid w:val="00965A77"/>
    <w:rsid w:val="00970120"/>
    <w:rsid w:val="00974949"/>
    <w:rsid w:val="009809AC"/>
    <w:rsid w:val="00981856"/>
    <w:rsid w:val="00996539"/>
    <w:rsid w:val="009C46BD"/>
    <w:rsid w:val="009C4837"/>
    <w:rsid w:val="009C6BA1"/>
    <w:rsid w:val="009D66F5"/>
    <w:rsid w:val="009E60FA"/>
    <w:rsid w:val="00A00778"/>
    <w:rsid w:val="00A03A2A"/>
    <w:rsid w:val="00A03DF1"/>
    <w:rsid w:val="00A04E3E"/>
    <w:rsid w:val="00A12447"/>
    <w:rsid w:val="00A25894"/>
    <w:rsid w:val="00A471B7"/>
    <w:rsid w:val="00A52DE6"/>
    <w:rsid w:val="00A5666D"/>
    <w:rsid w:val="00A5671E"/>
    <w:rsid w:val="00A618D9"/>
    <w:rsid w:val="00A7549E"/>
    <w:rsid w:val="00A76E8B"/>
    <w:rsid w:val="00A816AA"/>
    <w:rsid w:val="00A84190"/>
    <w:rsid w:val="00A84DC2"/>
    <w:rsid w:val="00A94EC0"/>
    <w:rsid w:val="00AA08CA"/>
    <w:rsid w:val="00AA208B"/>
    <w:rsid w:val="00AC78CD"/>
    <w:rsid w:val="00AD01A9"/>
    <w:rsid w:val="00AD5903"/>
    <w:rsid w:val="00AD6FC6"/>
    <w:rsid w:val="00AE0380"/>
    <w:rsid w:val="00AE0684"/>
    <w:rsid w:val="00AF1F17"/>
    <w:rsid w:val="00B05D7E"/>
    <w:rsid w:val="00B10D29"/>
    <w:rsid w:val="00B11503"/>
    <w:rsid w:val="00B11E1D"/>
    <w:rsid w:val="00B14243"/>
    <w:rsid w:val="00B15ECE"/>
    <w:rsid w:val="00B17B26"/>
    <w:rsid w:val="00B20CE0"/>
    <w:rsid w:val="00B21591"/>
    <w:rsid w:val="00B23C79"/>
    <w:rsid w:val="00B25DDB"/>
    <w:rsid w:val="00B26722"/>
    <w:rsid w:val="00B2722D"/>
    <w:rsid w:val="00B34422"/>
    <w:rsid w:val="00B409B4"/>
    <w:rsid w:val="00B4157E"/>
    <w:rsid w:val="00B63624"/>
    <w:rsid w:val="00B73F3D"/>
    <w:rsid w:val="00B770BE"/>
    <w:rsid w:val="00B80EC7"/>
    <w:rsid w:val="00B812AE"/>
    <w:rsid w:val="00B84BD7"/>
    <w:rsid w:val="00B9142B"/>
    <w:rsid w:val="00B9592D"/>
    <w:rsid w:val="00BA1440"/>
    <w:rsid w:val="00BA2A67"/>
    <w:rsid w:val="00BB493F"/>
    <w:rsid w:val="00BC2CF2"/>
    <w:rsid w:val="00BD2FDE"/>
    <w:rsid w:val="00BD37E1"/>
    <w:rsid w:val="00BE5407"/>
    <w:rsid w:val="00BF056B"/>
    <w:rsid w:val="00BF1DBC"/>
    <w:rsid w:val="00BF4E8F"/>
    <w:rsid w:val="00C0687A"/>
    <w:rsid w:val="00C31568"/>
    <w:rsid w:val="00C31629"/>
    <w:rsid w:val="00C35044"/>
    <w:rsid w:val="00C35B14"/>
    <w:rsid w:val="00C42C66"/>
    <w:rsid w:val="00C52D2F"/>
    <w:rsid w:val="00C54ADF"/>
    <w:rsid w:val="00C77CED"/>
    <w:rsid w:val="00C81E43"/>
    <w:rsid w:val="00C830F7"/>
    <w:rsid w:val="00C87689"/>
    <w:rsid w:val="00C90796"/>
    <w:rsid w:val="00C92B98"/>
    <w:rsid w:val="00CA383B"/>
    <w:rsid w:val="00CA443C"/>
    <w:rsid w:val="00CA5AD2"/>
    <w:rsid w:val="00CA6177"/>
    <w:rsid w:val="00CB1F82"/>
    <w:rsid w:val="00CB3ACB"/>
    <w:rsid w:val="00CC7E15"/>
    <w:rsid w:val="00CD5446"/>
    <w:rsid w:val="00CF3F31"/>
    <w:rsid w:val="00CF5DC6"/>
    <w:rsid w:val="00CF72B9"/>
    <w:rsid w:val="00D02FDD"/>
    <w:rsid w:val="00D13CC5"/>
    <w:rsid w:val="00D14EED"/>
    <w:rsid w:val="00D27612"/>
    <w:rsid w:val="00D306DF"/>
    <w:rsid w:val="00D400E0"/>
    <w:rsid w:val="00D40E80"/>
    <w:rsid w:val="00D529BB"/>
    <w:rsid w:val="00D61386"/>
    <w:rsid w:val="00D620D0"/>
    <w:rsid w:val="00D65BE5"/>
    <w:rsid w:val="00D67E60"/>
    <w:rsid w:val="00D7012B"/>
    <w:rsid w:val="00D743A3"/>
    <w:rsid w:val="00D82CAB"/>
    <w:rsid w:val="00D82E7F"/>
    <w:rsid w:val="00D84B26"/>
    <w:rsid w:val="00D915AA"/>
    <w:rsid w:val="00D925A2"/>
    <w:rsid w:val="00D93C2D"/>
    <w:rsid w:val="00D93DFD"/>
    <w:rsid w:val="00DA034B"/>
    <w:rsid w:val="00DB1844"/>
    <w:rsid w:val="00DB1CD9"/>
    <w:rsid w:val="00DB3A84"/>
    <w:rsid w:val="00DB66AF"/>
    <w:rsid w:val="00DC3715"/>
    <w:rsid w:val="00DC5B06"/>
    <w:rsid w:val="00DD4922"/>
    <w:rsid w:val="00DE2E04"/>
    <w:rsid w:val="00DE436F"/>
    <w:rsid w:val="00DF3638"/>
    <w:rsid w:val="00DF3FE1"/>
    <w:rsid w:val="00E04BC7"/>
    <w:rsid w:val="00E04C99"/>
    <w:rsid w:val="00E145E6"/>
    <w:rsid w:val="00E15CC1"/>
    <w:rsid w:val="00E161D3"/>
    <w:rsid w:val="00E25594"/>
    <w:rsid w:val="00E2704B"/>
    <w:rsid w:val="00E27EB6"/>
    <w:rsid w:val="00E32B1A"/>
    <w:rsid w:val="00E50AD0"/>
    <w:rsid w:val="00E531A2"/>
    <w:rsid w:val="00E5365D"/>
    <w:rsid w:val="00E64668"/>
    <w:rsid w:val="00E777F7"/>
    <w:rsid w:val="00E82D16"/>
    <w:rsid w:val="00E839DA"/>
    <w:rsid w:val="00E926EA"/>
    <w:rsid w:val="00E93ACC"/>
    <w:rsid w:val="00EB4250"/>
    <w:rsid w:val="00EC6041"/>
    <w:rsid w:val="00EC7B3A"/>
    <w:rsid w:val="00ED1C48"/>
    <w:rsid w:val="00ED6306"/>
    <w:rsid w:val="00EE3400"/>
    <w:rsid w:val="00EE3B93"/>
    <w:rsid w:val="00EF47FF"/>
    <w:rsid w:val="00F04514"/>
    <w:rsid w:val="00F1326E"/>
    <w:rsid w:val="00F21AC6"/>
    <w:rsid w:val="00F25CB9"/>
    <w:rsid w:val="00F3315B"/>
    <w:rsid w:val="00F33DD1"/>
    <w:rsid w:val="00F42599"/>
    <w:rsid w:val="00F62BD2"/>
    <w:rsid w:val="00F67122"/>
    <w:rsid w:val="00F74EC5"/>
    <w:rsid w:val="00F7534C"/>
    <w:rsid w:val="00F76DF9"/>
    <w:rsid w:val="00F8059C"/>
    <w:rsid w:val="00F947EB"/>
    <w:rsid w:val="00FB030B"/>
    <w:rsid w:val="00FB133F"/>
    <w:rsid w:val="00FC6C82"/>
    <w:rsid w:val="00FD3924"/>
    <w:rsid w:val="00FE2ED5"/>
    <w:rsid w:val="00FE53F4"/>
    <w:rsid w:val="00FE55B7"/>
    <w:rsid w:val="00FE5981"/>
    <w:rsid w:val="00FE5F86"/>
    <w:rsid w:val="00FE6A82"/>
    <w:rsid w:val="00FF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BF48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704ED9"/>
    <w:pPr>
      <w:keepNext/>
      <w:spacing w:before="120" w:after="12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semiHidden/>
    <w:unhideWhenUsed/>
    <w:qFormat/>
    <w:rsid w:val="00555C39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semiHidden/>
    <w:unhideWhenUsed/>
    <w:qFormat/>
    <w:rsid w:val="00555C39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677"/>
        <w:tab w:val="right" w:pos="9355"/>
      </w:tabs>
    </w:pPr>
  </w:style>
  <w:style w:type="paragraph" w:styleId="a5">
    <w:name w:val="footer"/>
    <w:basedOn w:val="a0"/>
    <w:link w:val="a6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A04E3E"/>
    <w:rPr>
      <w:sz w:val="24"/>
      <w:szCs w:val="24"/>
    </w:rPr>
  </w:style>
  <w:style w:type="character" w:styleId="a7">
    <w:name w:val="page number"/>
    <w:basedOn w:val="a1"/>
  </w:style>
  <w:style w:type="paragraph" w:styleId="a8">
    <w:name w:val="Balloon Text"/>
    <w:basedOn w:val="a0"/>
    <w:semiHidden/>
    <w:rsid w:val="003E5583"/>
    <w:rPr>
      <w:rFonts w:ascii="Tahoma" w:hAnsi="Tahoma" w:cs="Tahoma"/>
      <w:sz w:val="16"/>
      <w:szCs w:val="16"/>
    </w:rPr>
  </w:style>
  <w:style w:type="paragraph" w:customStyle="1" w:styleId="a9">
    <w:name w:val="Текстовая часть"/>
    <w:basedOn w:val="a0"/>
    <w:pPr>
      <w:spacing w:line="360" w:lineRule="auto"/>
      <w:ind w:left="170" w:right="170" w:firstLine="709"/>
      <w:jc w:val="both"/>
    </w:pPr>
  </w:style>
  <w:style w:type="paragraph" w:customStyle="1" w:styleId="aa">
    <w:name w:val="Заголовок раздела"/>
    <w:basedOn w:val="a0"/>
    <w:next w:val="a9"/>
    <w:pPr>
      <w:spacing w:after="120"/>
      <w:ind w:left="170" w:right="170"/>
      <w:jc w:val="center"/>
    </w:pPr>
    <w:rPr>
      <w:caps/>
    </w:rPr>
  </w:style>
  <w:style w:type="paragraph" w:customStyle="1" w:styleId="ab">
    <w:name w:val="Таблица"/>
    <w:basedOn w:val="a0"/>
    <w:pPr>
      <w:spacing w:before="40"/>
      <w:ind w:left="85" w:right="85"/>
    </w:pPr>
  </w:style>
  <w:style w:type="paragraph" w:customStyle="1" w:styleId="ac">
    <w:name w:val="ТаблицаШапка"/>
    <w:basedOn w:val="a0"/>
    <w:pPr>
      <w:jc w:val="center"/>
    </w:pPr>
  </w:style>
  <w:style w:type="paragraph" w:customStyle="1" w:styleId="a">
    <w:name w:val="Текстовая часть с номером"/>
    <w:basedOn w:val="a9"/>
    <w:pPr>
      <w:numPr>
        <w:numId w:val="1"/>
      </w:numPr>
    </w:pPr>
  </w:style>
  <w:style w:type="character" w:styleId="ad">
    <w:name w:val="Hyperlink"/>
    <w:uiPriority w:val="99"/>
    <w:unhideWhenUsed/>
    <w:rsid w:val="00885BDC"/>
    <w:rPr>
      <w:color w:val="0000FF"/>
      <w:u w:val="single"/>
    </w:rPr>
  </w:style>
  <w:style w:type="character" w:styleId="ae">
    <w:name w:val="FollowedHyperlink"/>
    <w:uiPriority w:val="99"/>
    <w:unhideWhenUsed/>
    <w:rsid w:val="00885BDC"/>
    <w:rPr>
      <w:color w:val="800080"/>
      <w:u w:val="single"/>
    </w:rPr>
  </w:style>
  <w:style w:type="character" w:customStyle="1" w:styleId="10">
    <w:name w:val="Заголовок 1 Знак"/>
    <w:link w:val="1"/>
    <w:rsid w:val="00704ED9"/>
    <w:rPr>
      <w:rFonts w:eastAsia="Times New Roman" w:cs="Times New Roman"/>
      <w:b/>
      <w:bCs/>
      <w:kern w:val="32"/>
      <w:sz w:val="32"/>
      <w:szCs w:val="32"/>
    </w:rPr>
  </w:style>
  <w:style w:type="paragraph" w:styleId="af">
    <w:name w:val="Plain Text"/>
    <w:basedOn w:val="a0"/>
    <w:link w:val="af0"/>
    <w:rsid w:val="00507AD3"/>
    <w:rPr>
      <w:rFonts w:ascii="Courier New" w:hAnsi="Courier New" w:cs="Courier New"/>
      <w:sz w:val="20"/>
      <w:szCs w:val="20"/>
    </w:rPr>
  </w:style>
  <w:style w:type="character" w:customStyle="1" w:styleId="af0">
    <w:name w:val="Текст Знак"/>
    <w:link w:val="af"/>
    <w:rsid w:val="00507AD3"/>
    <w:rPr>
      <w:rFonts w:ascii="Courier New" w:hAnsi="Courier New" w:cs="Courier New"/>
    </w:rPr>
  </w:style>
  <w:style w:type="paragraph" w:customStyle="1" w:styleId="11">
    <w:name w:val="Заголовок 11"/>
    <w:basedOn w:val="1"/>
    <w:qFormat/>
    <w:rsid w:val="00704ED9"/>
    <w:rPr>
      <w:sz w:val="24"/>
    </w:rPr>
  </w:style>
  <w:style w:type="paragraph" w:customStyle="1" w:styleId="111">
    <w:name w:val="Заголовок 111"/>
    <w:basedOn w:val="11"/>
    <w:qFormat/>
    <w:rsid w:val="00704ED9"/>
  </w:style>
  <w:style w:type="character" w:customStyle="1" w:styleId="20">
    <w:name w:val="Заголовок 2 Знак"/>
    <w:link w:val="2"/>
    <w:semiHidden/>
    <w:rsid w:val="00555C39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555C39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4">
    <w:name w:val="toc 4"/>
    <w:basedOn w:val="a0"/>
    <w:next w:val="a0"/>
    <w:autoRedefine/>
    <w:uiPriority w:val="39"/>
    <w:unhideWhenUsed/>
    <w:rsid w:val="00555C39"/>
    <w:pPr>
      <w:spacing w:after="100" w:line="259" w:lineRule="auto"/>
      <w:ind w:left="660"/>
    </w:pPr>
    <w:rPr>
      <w:rFonts w:ascii="Calibri" w:hAnsi="Calibri"/>
      <w:sz w:val="22"/>
      <w:szCs w:val="22"/>
    </w:rPr>
  </w:style>
  <w:style w:type="paragraph" w:styleId="12">
    <w:name w:val="toc 1"/>
    <w:basedOn w:val="a0"/>
    <w:next w:val="a0"/>
    <w:autoRedefine/>
    <w:uiPriority w:val="39"/>
    <w:rsid w:val="000B46D4"/>
    <w:pPr>
      <w:spacing w:before="480"/>
      <w:ind w:left="567" w:right="1134"/>
    </w:pPr>
    <w:rPr>
      <w:b/>
      <w:sz w:val="32"/>
    </w:rPr>
  </w:style>
  <w:style w:type="paragraph" w:styleId="21">
    <w:name w:val="toc 2"/>
    <w:basedOn w:val="a0"/>
    <w:next w:val="a0"/>
    <w:autoRedefine/>
    <w:uiPriority w:val="39"/>
    <w:rsid w:val="000B46D4"/>
    <w:pPr>
      <w:spacing w:before="120"/>
      <w:ind w:left="964" w:right="1134"/>
    </w:pPr>
    <w:rPr>
      <w:b/>
    </w:rPr>
  </w:style>
  <w:style w:type="paragraph" w:styleId="31">
    <w:name w:val="toc 3"/>
    <w:basedOn w:val="a0"/>
    <w:next w:val="a0"/>
    <w:autoRedefine/>
    <w:uiPriority w:val="39"/>
    <w:rsid w:val="00555C39"/>
    <w:pPr>
      <w:tabs>
        <w:tab w:val="right" w:leader="dot" w:pos="9214"/>
      </w:tabs>
      <w:ind w:left="1361" w:right="1134"/>
    </w:pPr>
  </w:style>
  <w:style w:type="paragraph" w:styleId="5">
    <w:name w:val="toc 5"/>
    <w:basedOn w:val="a0"/>
    <w:next w:val="a0"/>
    <w:autoRedefine/>
    <w:uiPriority w:val="39"/>
    <w:unhideWhenUsed/>
    <w:rsid w:val="00555C39"/>
    <w:pPr>
      <w:spacing w:after="100" w:line="259" w:lineRule="auto"/>
      <w:ind w:left="880"/>
    </w:pPr>
    <w:rPr>
      <w:rFonts w:ascii="Calibri" w:hAnsi="Calibr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555C39"/>
    <w:pPr>
      <w:spacing w:after="100" w:line="259" w:lineRule="auto"/>
      <w:ind w:left="1100"/>
    </w:pPr>
    <w:rPr>
      <w:rFonts w:ascii="Calibri" w:hAnsi="Calibr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555C39"/>
    <w:pPr>
      <w:spacing w:after="100" w:line="259" w:lineRule="auto"/>
      <w:ind w:left="1320"/>
    </w:pPr>
    <w:rPr>
      <w:rFonts w:ascii="Calibri" w:hAnsi="Calibr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555C39"/>
    <w:pPr>
      <w:spacing w:after="100" w:line="259" w:lineRule="auto"/>
      <w:ind w:left="1540"/>
    </w:pPr>
    <w:rPr>
      <w:rFonts w:ascii="Calibri" w:hAnsi="Calibr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555C39"/>
    <w:pPr>
      <w:spacing w:after="100" w:line="259" w:lineRule="auto"/>
      <w:ind w:left="1760"/>
    </w:pPr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704ED9"/>
    <w:pPr>
      <w:keepNext/>
      <w:spacing w:before="120" w:after="12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semiHidden/>
    <w:unhideWhenUsed/>
    <w:qFormat/>
    <w:rsid w:val="00555C39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semiHidden/>
    <w:unhideWhenUsed/>
    <w:qFormat/>
    <w:rsid w:val="00555C39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677"/>
        <w:tab w:val="right" w:pos="9355"/>
      </w:tabs>
    </w:pPr>
  </w:style>
  <w:style w:type="paragraph" w:styleId="a5">
    <w:name w:val="footer"/>
    <w:basedOn w:val="a0"/>
    <w:link w:val="a6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A04E3E"/>
    <w:rPr>
      <w:sz w:val="24"/>
      <w:szCs w:val="24"/>
    </w:rPr>
  </w:style>
  <w:style w:type="character" w:styleId="a7">
    <w:name w:val="page number"/>
    <w:basedOn w:val="a1"/>
  </w:style>
  <w:style w:type="paragraph" w:styleId="a8">
    <w:name w:val="Balloon Text"/>
    <w:basedOn w:val="a0"/>
    <w:semiHidden/>
    <w:rsid w:val="003E5583"/>
    <w:rPr>
      <w:rFonts w:ascii="Tahoma" w:hAnsi="Tahoma" w:cs="Tahoma"/>
      <w:sz w:val="16"/>
      <w:szCs w:val="16"/>
    </w:rPr>
  </w:style>
  <w:style w:type="paragraph" w:customStyle="1" w:styleId="a9">
    <w:name w:val="Текстовая часть"/>
    <w:basedOn w:val="a0"/>
    <w:pPr>
      <w:spacing w:line="360" w:lineRule="auto"/>
      <w:ind w:left="170" w:right="170" w:firstLine="709"/>
      <w:jc w:val="both"/>
    </w:pPr>
  </w:style>
  <w:style w:type="paragraph" w:customStyle="1" w:styleId="aa">
    <w:name w:val="Заголовок раздела"/>
    <w:basedOn w:val="a0"/>
    <w:next w:val="a9"/>
    <w:pPr>
      <w:spacing w:after="120"/>
      <w:ind w:left="170" w:right="170"/>
      <w:jc w:val="center"/>
    </w:pPr>
    <w:rPr>
      <w:caps/>
    </w:rPr>
  </w:style>
  <w:style w:type="paragraph" w:customStyle="1" w:styleId="ab">
    <w:name w:val="Таблица"/>
    <w:basedOn w:val="a0"/>
    <w:pPr>
      <w:spacing w:before="40"/>
      <w:ind w:left="85" w:right="85"/>
    </w:pPr>
  </w:style>
  <w:style w:type="paragraph" w:customStyle="1" w:styleId="ac">
    <w:name w:val="ТаблицаШапка"/>
    <w:basedOn w:val="a0"/>
    <w:pPr>
      <w:jc w:val="center"/>
    </w:pPr>
  </w:style>
  <w:style w:type="paragraph" w:customStyle="1" w:styleId="a">
    <w:name w:val="Текстовая часть с номером"/>
    <w:basedOn w:val="a9"/>
    <w:pPr>
      <w:numPr>
        <w:numId w:val="1"/>
      </w:numPr>
    </w:pPr>
  </w:style>
  <w:style w:type="character" w:styleId="ad">
    <w:name w:val="Hyperlink"/>
    <w:uiPriority w:val="99"/>
    <w:unhideWhenUsed/>
    <w:rsid w:val="00885BDC"/>
    <w:rPr>
      <w:color w:val="0000FF"/>
      <w:u w:val="single"/>
    </w:rPr>
  </w:style>
  <w:style w:type="character" w:styleId="ae">
    <w:name w:val="FollowedHyperlink"/>
    <w:uiPriority w:val="99"/>
    <w:unhideWhenUsed/>
    <w:rsid w:val="00885BDC"/>
    <w:rPr>
      <w:color w:val="800080"/>
      <w:u w:val="single"/>
    </w:rPr>
  </w:style>
  <w:style w:type="character" w:customStyle="1" w:styleId="10">
    <w:name w:val="Заголовок 1 Знак"/>
    <w:link w:val="1"/>
    <w:rsid w:val="00704ED9"/>
    <w:rPr>
      <w:rFonts w:eastAsia="Times New Roman" w:cs="Times New Roman"/>
      <w:b/>
      <w:bCs/>
      <w:kern w:val="32"/>
      <w:sz w:val="32"/>
      <w:szCs w:val="32"/>
    </w:rPr>
  </w:style>
  <w:style w:type="paragraph" w:styleId="af">
    <w:name w:val="Plain Text"/>
    <w:basedOn w:val="a0"/>
    <w:link w:val="af0"/>
    <w:rsid w:val="00507AD3"/>
    <w:rPr>
      <w:rFonts w:ascii="Courier New" w:hAnsi="Courier New" w:cs="Courier New"/>
      <w:sz w:val="20"/>
      <w:szCs w:val="20"/>
    </w:rPr>
  </w:style>
  <w:style w:type="character" w:customStyle="1" w:styleId="af0">
    <w:name w:val="Текст Знак"/>
    <w:link w:val="af"/>
    <w:rsid w:val="00507AD3"/>
    <w:rPr>
      <w:rFonts w:ascii="Courier New" w:hAnsi="Courier New" w:cs="Courier New"/>
    </w:rPr>
  </w:style>
  <w:style w:type="paragraph" w:customStyle="1" w:styleId="11">
    <w:name w:val="Заголовок 11"/>
    <w:basedOn w:val="1"/>
    <w:qFormat/>
    <w:rsid w:val="00704ED9"/>
    <w:rPr>
      <w:sz w:val="24"/>
    </w:rPr>
  </w:style>
  <w:style w:type="paragraph" w:customStyle="1" w:styleId="111">
    <w:name w:val="Заголовок 111"/>
    <w:basedOn w:val="11"/>
    <w:qFormat/>
    <w:rsid w:val="00704ED9"/>
  </w:style>
  <w:style w:type="character" w:customStyle="1" w:styleId="20">
    <w:name w:val="Заголовок 2 Знак"/>
    <w:link w:val="2"/>
    <w:semiHidden/>
    <w:rsid w:val="00555C39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555C39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4">
    <w:name w:val="toc 4"/>
    <w:basedOn w:val="a0"/>
    <w:next w:val="a0"/>
    <w:autoRedefine/>
    <w:uiPriority w:val="39"/>
    <w:unhideWhenUsed/>
    <w:rsid w:val="00555C39"/>
    <w:pPr>
      <w:spacing w:after="100" w:line="259" w:lineRule="auto"/>
      <w:ind w:left="660"/>
    </w:pPr>
    <w:rPr>
      <w:rFonts w:ascii="Calibri" w:hAnsi="Calibri"/>
      <w:sz w:val="22"/>
      <w:szCs w:val="22"/>
    </w:rPr>
  </w:style>
  <w:style w:type="paragraph" w:styleId="12">
    <w:name w:val="toc 1"/>
    <w:basedOn w:val="a0"/>
    <w:next w:val="a0"/>
    <w:autoRedefine/>
    <w:uiPriority w:val="39"/>
    <w:rsid w:val="000B46D4"/>
    <w:pPr>
      <w:spacing w:before="480"/>
      <w:ind w:left="567" w:right="1134"/>
    </w:pPr>
    <w:rPr>
      <w:b/>
      <w:sz w:val="32"/>
    </w:rPr>
  </w:style>
  <w:style w:type="paragraph" w:styleId="21">
    <w:name w:val="toc 2"/>
    <w:basedOn w:val="a0"/>
    <w:next w:val="a0"/>
    <w:autoRedefine/>
    <w:uiPriority w:val="39"/>
    <w:rsid w:val="000B46D4"/>
    <w:pPr>
      <w:spacing w:before="120"/>
      <w:ind w:left="964" w:right="1134"/>
    </w:pPr>
    <w:rPr>
      <w:b/>
    </w:rPr>
  </w:style>
  <w:style w:type="paragraph" w:styleId="31">
    <w:name w:val="toc 3"/>
    <w:basedOn w:val="a0"/>
    <w:next w:val="a0"/>
    <w:autoRedefine/>
    <w:uiPriority w:val="39"/>
    <w:rsid w:val="00555C39"/>
    <w:pPr>
      <w:tabs>
        <w:tab w:val="right" w:leader="dot" w:pos="9214"/>
      </w:tabs>
      <w:ind w:left="1361" w:right="1134"/>
    </w:pPr>
  </w:style>
  <w:style w:type="paragraph" w:styleId="5">
    <w:name w:val="toc 5"/>
    <w:basedOn w:val="a0"/>
    <w:next w:val="a0"/>
    <w:autoRedefine/>
    <w:uiPriority w:val="39"/>
    <w:unhideWhenUsed/>
    <w:rsid w:val="00555C39"/>
    <w:pPr>
      <w:spacing w:after="100" w:line="259" w:lineRule="auto"/>
      <w:ind w:left="880"/>
    </w:pPr>
    <w:rPr>
      <w:rFonts w:ascii="Calibri" w:hAnsi="Calibr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555C39"/>
    <w:pPr>
      <w:spacing w:after="100" w:line="259" w:lineRule="auto"/>
      <w:ind w:left="1100"/>
    </w:pPr>
    <w:rPr>
      <w:rFonts w:ascii="Calibri" w:hAnsi="Calibr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555C39"/>
    <w:pPr>
      <w:spacing w:after="100" w:line="259" w:lineRule="auto"/>
      <w:ind w:left="1320"/>
    </w:pPr>
    <w:rPr>
      <w:rFonts w:ascii="Calibri" w:hAnsi="Calibr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555C39"/>
    <w:pPr>
      <w:spacing w:after="100" w:line="259" w:lineRule="auto"/>
      <w:ind w:left="1540"/>
    </w:pPr>
    <w:rPr>
      <w:rFonts w:ascii="Calibri" w:hAnsi="Calibr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555C39"/>
    <w:pPr>
      <w:spacing w:after="100" w:line="259" w:lineRule="auto"/>
      <w:ind w:left="1760"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2;&#1086;&#1080;%20&#1076;&#1086;&#1082;&#1091;&#1084;&#1077;&#1085;&#1090;&#1099;\K.R.A.dwg\&#1057;&#1099;&#1079;&#1088;&#1072;&#1085;&#1100;.dwg\&#1040;&#1074;&#1090;.&#1101;&#1089;&#1090;\&#1054;&#1073;&#1097;&#1080;&#1077;%20&#1076;&#1072;&#1085;&#1085;&#1099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CBB86-6BB6-469E-8F05-B081F3423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Общие данные.dot</Template>
  <TotalTime>15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Общие данные А4 (портрет)</vt:lpstr>
    </vt:vector>
  </TitlesOfParts>
  <Company>ГазНИИпроект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Общие данные А4 (портрет)</dc:title>
  <dc:subject>Шаблон</dc:subject>
  <dc:creator>RKoneev</dc:creator>
  <cp:lastModifiedBy>Сергей Александрович Стромков</cp:lastModifiedBy>
  <cp:revision>11</cp:revision>
  <cp:lastPrinted>2016-08-30T04:31:00Z</cp:lastPrinted>
  <dcterms:created xsi:type="dcterms:W3CDTF">2017-03-31T07:22:00Z</dcterms:created>
  <dcterms:modified xsi:type="dcterms:W3CDTF">2017-04-26T15:38:00Z</dcterms:modified>
</cp:coreProperties>
</file>