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ED9" w:rsidRDefault="00704ED9">
      <w:bookmarkStart w:id="0" w:name="_GoBack"/>
      <w:bookmarkEnd w:id="0"/>
    </w:p>
    <w:tbl>
      <w:tblPr>
        <w:tblW w:w="10376" w:type="dxa"/>
        <w:tblInd w:w="57" w:type="dxa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99"/>
        <w:gridCol w:w="5191"/>
        <w:gridCol w:w="1686"/>
      </w:tblGrid>
      <w:tr w:rsidR="00881790" w:rsidRPr="00422C55" w:rsidTr="00422C55">
        <w:trPr>
          <w:cantSplit/>
          <w:trHeight w:val="680"/>
          <w:tblHeader/>
        </w:trPr>
        <w:tc>
          <w:tcPr>
            <w:tcW w:w="34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790" w:rsidRPr="00422C55" w:rsidRDefault="00881790" w:rsidP="00422C55">
            <w:pPr>
              <w:pStyle w:val="ac"/>
              <w:rPr>
                <w:b/>
                <w:sz w:val="22"/>
                <w:szCs w:val="22"/>
              </w:rPr>
            </w:pPr>
            <w:r w:rsidRPr="00422C55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5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790" w:rsidRPr="00422C55" w:rsidRDefault="00881790" w:rsidP="00422C55">
            <w:pPr>
              <w:pStyle w:val="ac"/>
              <w:rPr>
                <w:b/>
                <w:sz w:val="22"/>
                <w:szCs w:val="22"/>
              </w:rPr>
            </w:pPr>
            <w:r w:rsidRPr="00422C55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790" w:rsidRPr="00422C55" w:rsidRDefault="00881790" w:rsidP="00422C55">
            <w:pPr>
              <w:pStyle w:val="ac"/>
              <w:rPr>
                <w:b/>
                <w:sz w:val="22"/>
                <w:szCs w:val="22"/>
              </w:rPr>
            </w:pPr>
            <w:r w:rsidRPr="00422C55">
              <w:rPr>
                <w:b/>
                <w:sz w:val="22"/>
                <w:szCs w:val="22"/>
              </w:rPr>
              <w:t>Примечание</w:t>
            </w:r>
          </w:p>
        </w:tc>
      </w:tr>
      <w:tr w:rsidR="00EF51EC" w:rsidRPr="00EF51EC" w:rsidTr="00422C55">
        <w:trPr>
          <w:cantSplit/>
          <w:trHeight w:val="454"/>
        </w:trPr>
        <w:tc>
          <w:tcPr>
            <w:tcW w:w="10376" w:type="dxa"/>
            <w:gridSpan w:val="3"/>
            <w:tcBorders>
              <w:top w:val="single" w:sz="12" w:space="0" w:color="auto"/>
            </w:tcBorders>
            <w:shd w:val="clear" w:color="auto" w:fill="E7E6E6"/>
            <w:vAlign w:val="center"/>
          </w:tcPr>
          <w:p w:rsidR="008C56C3" w:rsidRPr="00EF51EC" w:rsidRDefault="008C56C3" w:rsidP="00422C55">
            <w:pPr>
              <w:pStyle w:val="1"/>
              <w:spacing w:before="0" w:after="0"/>
              <w:rPr>
                <w:sz w:val="30"/>
                <w:szCs w:val="30"/>
              </w:rPr>
            </w:pPr>
          </w:p>
        </w:tc>
      </w:tr>
      <w:tr w:rsidR="00272477" w:rsidRPr="00B454CB" w:rsidTr="00422C55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  <w:vAlign w:val="center"/>
          </w:tcPr>
          <w:p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2477" w:rsidRPr="00B454CB" w:rsidRDefault="00272477" w:rsidP="00422C55">
            <w:pPr>
              <w:pStyle w:val="111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  <w:vAlign w:val="center"/>
          </w:tcPr>
          <w:p w:rsidR="00272477" w:rsidRPr="00B454CB" w:rsidRDefault="00272477" w:rsidP="00422C55">
            <w:pPr>
              <w:rPr>
                <w:sz w:val="22"/>
                <w:szCs w:val="22"/>
              </w:rPr>
            </w:pPr>
          </w:p>
        </w:tc>
      </w:tr>
    </w:tbl>
    <w:p w:rsidR="00555C39" w:rsidRPr="00271F9C" w:rsidRDefault="00555C39">
      <w:pPr>
        <w:rPr>
          <w:lang w:val="en-US"/>
        </w:rPr>
      </w:pPr>
    </w:p>
    <w:sectPr w:rsidR="00555C39" w:rsidRPr="00271F9C" w:rsidSect="00555C3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45" w:right="424" w:bottom="1418" w:left="1134" w:header="0" w:footer="0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68" w:rsidRDefault="00A33A68">
      <w:r>
        <w:separator/>
      </w:r>
    </w:p>
  </w:endnote>
  <w:endnote w:type="continuationSeparator" w:id="0">
    <w:p w:rsidR="00A33A68" w:rsidRDefault="00A3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271F9C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4B1F47" wp14:editId="08612C36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64820" cy="3103880"/>
              <wp:effectExtent l="0" t="0" r="0" b="317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" cy="310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.95pt;margin-top:574.35pt;width:36.6pt;height:244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aNrwIAAKk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FBC234" wp14:editId="7CF8EE0C">
              <wp:simplePos x="0" y="0"/>
              <wp:positionH relativeFrom="page">
                <wp:posOffset>727075</wp:posOffset>
              </wp:positionH>
              <wp:positionV relativeFrom="page">
                <wp:posOffset>9836150</wp:posOffset>
              </wp:positionV>
              <wp:extent cx="6595110" cy="539115"/>
              <wp:effectExtent l="3175" t="0" r="2540" b="0"/>
              <wp:wrapTopAndBottom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8"/>
                            <w:gridCol w:w="568"/>
                            <w:gridCol w:w="569"/>
                            <w:gridCol w:w="569"/>
                            <w:gridCol w:w="853"/>
                            <w:gridCol w:w="569"/>
                            <w:gridCol w:w="6111"/>
                            <w:gridCol w:w="569"/>
                          </w:tblGrid>
                          <w:tr w:rsidR="00EF47FF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 w:rsidP="00801B8E">
                                <w:pPr>
                                  <w:spacing w:line="260" w:lineRule="exact"/>
                                  <w:ind w:left="3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t>-СВОК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 w:val="restart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 w:rsidP="00FE6A82">
                                <w:pPr>
                                  <w:jc w:val="center"/>
                                </w:pP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=</w:instrText>
                                </w:r>
                                <w:r>
                                  <w:instrText>0</w:instrText>
                                </w:r>
                                <w:r w:rsidRPr="00217F15">
                                  <w:rPr>
                                    <w:lang w:val="en-US"/>
                                  </w:rPr>
                                  <w:instrText>+</w:instrText>
                                </w: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PAGE  </w:instrText>
                                </w:r>
                                <w:r w:rsidRPr="00217F15">
                                  <w:fldChar w:fldCharType="separate"/>
                                </w:r>
                                <w:r w:rsidR="00EF51EC">
                                  <w:rPr>
                                    <w:noProof/>
                                  </w:rPr>
                                  <w:instrText>2</w:instrText>
                                </w:r>
                                <w:r w:rsidRPr="00217F15">
                                  <w:fldChar w:fldCharType="end"/>
                                </w:r>
                                <w:r w:rsidRPr="00217F15">
                                  <w:fldChar w:fldCharType="separate"/>
                                </w:r>
                                <w:r w:rsidR="00EF51EC">
                                  <w:rPr>
                                    <w:noProof/>
                                  </w:rPr>
                                  <w:t>2</w:t>
                                </w:r>
                                <w:r w:rsidRPr="00217F15">
                                  <w:fldChar w:fldCharType="end"/>
                                </w: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/>
                                <w:tcBorders>
                                  <w:left w:val="single" w:sz="12" w:space="0" w:color="auto"/>
                                </w:tcBorders>
                              </w:tcPr>
                              <w:p w:rsidR="00EF47FF" w:rsidRDefault="00EF47F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57.25pt;margin-top:774.5pt;width:519.3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0376" w:type="dxa"/>
                      <w:tblInd w:w="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8"/>
                      <w:gridCol w:w="568"/>
                      <w:gridCol w:w="569"/>
                      <w:gridCol w:w="569"/>
                      <w:gridCol w:w="853"/>
                      <w:gridCol w:w="569"/>
                      <w:gridCol w:w="6111"/>
                      <w:gridCol w:w="569"/>
                    </w:tblGrid>
                    <w:tr w:rsidR="00EF47FF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 w:rsidP="00801B8E">
                          <w:pPr>
                            <w:spacing w:line="260" w:lineRule="exact"/>
                            <w:ind w:left="360"/>
                            <w:jc w:val="center"/>
                            <w:rPr>
                              <w:sz w:val="28"/>
                            </w:rPr>
                          </w:pPr>
                          <w:r>
                            <w:t>-СВОК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EF47FF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 w:val="restart"/>
                          <w:tcBorders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 w:rsidP="00FE6A82">
                          <w:pPr>
                            <w:jc w:val="center"/>
                          </w:pPr>
                          <w:r w:rsidRPr="00217F15">
                            <w:fldChar w:fldCharType="begin"/>
                          </w:r>
                          <w:r w:rsidRPr="00217F15">
                            <w:instrText xml:space="preserve"> =</w:instrText>
                          </w:r>
                          <w:r>
                            <w:instrText>0</w:instrText>
                          </w:r>
                          <w:r w:rsidRPr="00217F15">
                            <w:rPr>
                              <w:lang w:val="en-US"/>
                            </w:rPr>
                            <w:instrText>+</w:instrText>
                          </w:r>
                          <w:r w:rsidRPr="00217F15">
                            <w:fldChar w:fldCharType="begin"/>
                          </w:r>
                          <w:r w:rsidRPr="00217F15">
                            <w:instrText xml:space="preserve"> PAGE  </w:instrText>
                          </w:r>
                          <w:r w:rsidRPr="00217F15">
                            <w:fldChar w:fldCharType="separate"/>
                          </w:r>
                          <w:r w:rsidR="00EF51EC">
                            <w:rPr>
                              <w:noProof/>
                            </w:rPr>
                            <w:instrText>2</w:instrText>
                          </w:r>
                          <w:r w:rsidRPr="00217F15">
                            <w:fldChar w:fldCharType="end"/>
                          </w:r>
                          <w:r w:rsidRPr="00217F15">
                            <w:fldChar w:fldCharType="separate"/>
                          </w:r>
                          <w:r w:rsidR="00EF51EC">
                            <w:rPr>
                              <w:noProof/>
                            </w:rPr>
                            <w:t>2</w:t>
                          </w:r>
                          <w:r w:rsidRPr="00217F15">
                            <w:fldChar w:fldCharType="end"/>
                          </w:r>
                        </w:p>
                      </w:tc>
                    </w:tr>
                    <w:tr w:rsidR="00EF47FF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/>
                          <w:tcBorders>
                            <w:left w:val="single" w:sz="12" w:space="0" w:color="auto"/>
                          </w:tcBorders>
                        </w:tcPr>
                        <w:p w:rsidR="00EF47FF" w:rsidRDefault="00EF47FF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0910F7" w:rsidP="00CB3ACB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15D598" wp14:editId="354C5B51">
              <wp:simplePos x="0" y="0"/>
              <wp:positionH relativeFrom="page">
                <wp:posOffset>726831</wp:posOffset>
              </wp:positionH>
              <wp:positionV relativeFrom="page">
                <wp:posOffset>8581291</wp:posOffset>
              </wp:positionV>
              <wp:extent cx="6595110" cy="1791775"/>
              <wp:effectExtent l="0" t="0" r="15240" b="18415"/>
              <wp:wrapTopAndBottom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179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5"/>
                            <w:gridCol w:w="567"/>
                            <w:gridCol w:w="567"/>
                            <w:gridCol w:w="567"/>
                            <w:gridCol w:w="850"/>
                            <w:gridCol w:w="567"/>
                            <w:gridCol w:w="3822"/>
                            <w:gridCol w:w="869"/>
                            <w:gridCol w:w="869"/>
                            <w:gridCol w:w="1133"/>
                          </w:tblGrid>
                          <w:tr w:rsidR="00EF47FF" w:rsidRPr="00704ED9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3683" w:type="dxa"/>
                                <w:gridSpan w:val="6"/>
                                <w:tcBorders>
                                  <w:bottom w:val="single" w:sz="4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0910F7" w:rsidRDefault="00EF47FF" w:rsidP="00733282">
                                <w:pPr>
                                  <w:ind w:left="11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4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separate"/>
                                </w:r>
                                <w:r w:rsidR="003B26F4">
                                  <w:rPr>
                                    <w:noProof/>
                                    <w:sz w:val="14"/>
                                  </w:rPr>
                                  <w:t>SVOK.docx</w: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704ED9" w:rsidRDefault="003B26F4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instrText xml:space="preserve"> CREATEDATE  \@ "dd.MM.yyyy"  \* MERGEFORMAT </w:instrTex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31.03.2017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>чертежей</w:t>
                                </w: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3B26F4" w:rsidTr="00E96AB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A33A68" w:rsidP="009933ED">
                                <w:pPr>
                                  <w:pStyle w:val="ab"/>
                                  <w:spacing w:before="0"/>
                                  <w:ind w:left="0" w:right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E96AB7">
                                  <w:fldChar w:fldCharType="begin"/>
                                </w:r>
                                <w:r w:rsidRPr="00E96AB7">
                                  <w:instrText xml:space="preserve"> DOCPROPERTY "ATTR_DOC_CODE" \* MERGEFORMAT </w:instrText>
                                </w:r>
                                <w:r w:rsidRPr="00E96AB7">
                                  <w:fldChar w:fldCharType="separate"/>
                                </w:r>
                                <w:r w:rsidR="003B26F4" w:rsidRPr="00E96AB7">
                                  <w:rPr>
                                    <w:bCs/>
                                  </w:rPr>
                                  <w:t xml:space="preserve"> </w:t>
                                </w:r>
                                <w:r w:rsidRPr="00E96AB7">
                                  <w:rPr>
                                    <w:b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B26F4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3D7951" w:rsidRDefault="003B26F4">
                                <w:pPr>
                                  <w:jc w:val="center"/>
                                  <w:rPr>
                                    <w:spacing w:val="-20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3B26F4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3D7951" w:rsidRDefault="003B26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D795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3B26F4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9933ED">
                                <w:pPr>
                                  <w:ind w:left="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96AB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fldChar w:fldCharType="begin"/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</w:rPr>
                                  <w:instrText xml:space="preserve"> </w:instrTex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instrText>DOCPROPERTY</w:instrTex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</w:rPr>
                                  <w:instrText xml:space="preserve"> "</w:instrTex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instrText>ExternFunctions</w:instrTex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</w:rPr>
                                  <w:instrText>.</w:instrTex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instrText>GetDocDevelopUser</w:instrTex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</w:rPr>
                                  <w:instrText xml:space="preserve">" \* </w:instrTex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instrText>MERGEFORMAT</w:instrTex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</w:rPr>
                                  <w:instrText xml:space="preserve"> </w:instrTex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fldChar w:fldCharType="separate"/>
                                </w:r>
                                <w:r w:rsidRPr="00E96AB7"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96AB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3B26F4" w:rsidRDefault="003B26F4" w:rsidP="00507AD3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507AD3">
                                <w:pPr>
                                  <w:ind w:left="85" w:right="8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96AB7">
                                  <w:rPr>
                                    <w:bCs/>
                                    <w:lang w:val="en-US"/>
                                  </w:rPr>
                                  <w:fldChar w:fldCharType="begin"/>
                                </w:r>
                                <w:r w:rsidRPr="00E96AB7">
                                  <w:rPr>
                                    <w:bCs/>
                                  </w:rPr>
                                  <w:instrText xml:space="preserve"> </w:instrText>
                                </w:r>
                                <w:r w:rsidRPr="00E96AB7">
                                  <w:rPr>
                                    <w:bCs/>
                                    <w:lang w:val="en-US"/>
                                  </w:rPr>
                                  <w:instrText>DOCPROPERTY</w:instrText>
                                </w:r>
                                <w:r w:rsidRPr="00E96AB7">
                                  <w:rPr>
                                    <w:bCs/>
                                  </w:rPr>
                                  <w:instrText xml:space="preserve"> "</w:instrText>
                                </w:r>
                                <w:r w:rsidRPr="00E96AB7">
                                  <w:rPr>
                                    <w:bCs/>
                                    <w:lang w:val="en-US"/>
                                  </w:rPr>
                                  <w:instrText>ExternFunctions</w:instrText>
                                </w:r>
                                <w:r w:rsidRPr="00E96AB7">
                                  <w:rPr>
                                    <w:bCs/>
                                  </w:rPr>
                                  <w:instrText>.</w:instrText>
                                </w:r>
                                <w:r w:rsidRPr="00E96AB7">
                                  <w:rPr>
                                    <w:bCs/>
                                    <w:lang w:val="en-US"/>
                                  </w:rPr>
                                  <w:instrText>GetObjectDesc</w:instrText>
                                </w:r>
                                <w:r w:rsidRPr="00E96AB7">
                                  <w:rPr>
                                    <w:bCs/>
                                  </w:rPr>
                                  <w:instrText xml:space="preserve">" \* </w:instrText>
                                </w:r>
                                <w:r w:rsidRPr="00E96AB7">
                                  <w:rPr>
                                    <w:bCs/>
                                    <w:lang w:val="en-US"/>
                                  </w:rPr>
                                  <w:instrText>MERGEFORMAT</w:instrText>
                                </w:r>
                                <w:r w:rsidRPr="00E96AB7">
                                  <w:rPr>
                                    <w:bCs/>
                                  </w:rPr>
                                  <w:instrText xml:space="preserve"> </w:instrText>
                                </w:r>
                                <w:r w:rsidRPr="00E96AB7">
                                  <w:rPr>
                                    <w:bCs/>
                                    <w:lang w:val="en-US"/>
                                  </w:rPr>
                                  <w:fldChar w:fldCharType="separate"/>
                                </w:r>
                                <w:r w:rsidRPr="00E96AB7">
                                  <w:t xml:space="preserve"> </w:t>
                                </w:r>
                                <w:r w:rsidRPr="00E96AB7">
                                  <w:rPr>
                                    <w:bCs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6AB7">
                                  <w:rPr>
                                    <w:sz w:val="20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6AB7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6AB7">
                                  <w:rPr>
                                    <w:sz w:val="20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3B26F4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9933ED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 w:rsidRPr="00E96AB7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E96AB7">
                                  <w:rPr>
                                    <w:sz w:val="20"/>
                                  </w:rPr>
                                  <w:instrText xml:space="preserve"> DOCPROPERTY "ExternFunctions.GetDocCheckUser1" \* MERGEFORMAT </w:instrText>
                                </w:r>
                                <w:r w:rsidRPr="00E96AB7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Pr="00E96AB7">
                                  <w:rPr>
                                    <w:bCs/>
                                    <w:sz w:val="20"/>
                                  </w:rPr>
                                  <w:t xml:space="preserve"> </w:t>
                                </w:r>
                                <w:r w:rsidRPr="00E96AB7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3B26F4" w:rsidRDefault="003B26F4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507AD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B73F3D" w:rsidRDefault="00A33A68" w:rsidP="009933E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DOCPROPERTY  ExternFunctions.StageCode  \* MERGEFORMAT </w:instrText>
                                </w:r>
                                <w:r>
                                  <w:fldChar w:fldCharType="separate"/>
                                </w:r>
                                <w:r w:rsidR="003B26F4" w:rsidRPr="003B26F4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9933ED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3D7951" w:rsidRDefault="003B26F4" w:rsidP="00507AD3">
                                <w:pPr>
                                  <w:jc w:val="center"/>
                                  <w:rPr>
                                    <w:strike/>
                                  </w:rPr>
                                </w:pPr>
                              </w:p>
                            </w:tc>
                          </w:tr>
                          <w:tr w:rsidR="003B26F4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9933ED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0E0C9E" w:rsidRDefault="003B26F4">
                                <w:pPr>
                                  <w:jc w:val="center"/>
                                  <w:rPr>
                                    <w:spacing w:val="-6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133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3B26F4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9933ED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3B26F4" w:rsidRDefault="003B26F4" w:rsidP="00DF3638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A33A68" w:rsidP="009933ED">
                                <w:pPr>
                                  <w:jc w:val="center"/>
                                </w:pPr>
                                <w:r w:rsidRPr="00E96AB7">
                                  <w:fldChar w:fldCharType="begin"/>
                                </w:r>
                                <w:r w:rsidRPr="00E96AB7">
                                  <w:instrText xml:space="preserve"> DOCPROPERTY "ATTR_DOCUMENT_NAME" \* MERGEFORMAT </w:instrText>
                                </w:r>
                                <w:r w:rsidRPr="00E96AB7">
                                  <w:fldChar w:fldCharType="separate"/>
                                </w:r>
                                <w:r w:rsidR="003B26F4" w:rsidRPr="00E96AB7">
                                  <w:rPr>
                                    <w:bCs/>
                                  </w:rPr>
                                  <w:t xml:space="preserve"> </w:t>
                                </w:r>
                                <w:r w:rsidRPr="00E96AB7">
                                  <w:rPr>
                                    <w:bCs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9933ED">
                                <w:pPr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instrText xml:space="preserve"> DOCPROPERTY "ExternFunctions.Mycompany"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3B26F4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B26F4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Н.контр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9933ED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 w:rsidRPr="00E96AB7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E96AB7">
                                  <w:rPr>
                                    <w:sz w:val="20"/>
                                  </w:rPr>
                                  <w:instrText xml:space="preserve"> DOCPROPERTY "ExternFunctions.GetDocNKUser" \* MERGEFORMAT </w:instrText>
                                </w:r>
                                <w:r w:rsidRPr="00E96AB7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Pr="00E96AB7">
                                  <w:rPr>
                                    <w:bCs/>
                                    <w:sz w:val="20"/>
                                  </w:rPr>
                                  <w:t xml:space="preserve"> </w:t>
                                </w:r>
                                <w:r w:rsidRPr="00E96AB7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3B26F4" w:rsidRDefault="003B26F4" w:rsidP="00DF3638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3B26F4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Pr="00E96AB7" w:rsidRDefault="003B26F4" w:rsidP="009933ED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 w:rsidRPr="00E96AB7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E96AB7">
                                  <w:rPr>
                                    <w:sz w:val="20"/>
                                  </w:rPr>
                                  <w:instrText xml:space="preserve"> DOCPROPERTY "ExternFunctions.GetDocApproveUser" \* MERGEFORMAT </w:instrText>
                                </w:r>
                                <w:r w:rsidRPr="00E96AB7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Pr="00E96AB7">
                                  <w:rPr>
                                    <w:bCs/>
                                    <w:sz w:val="20"/>
                                  </w:rPr>
                                  <w:t xml:space="preserve"> </w:t>
                                </w:r>
                                <w:r w:rsidRPr="00E96AB7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3B26F4" w:rsidRDefault="003B26F4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3B26F4" w:rsidRDefault="003B26F4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7.25pt;margin-top:675.7pt;width:519.3pt;height:141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14Ks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" filled="f" stroked="f">
              <v:textbox inset="0,0,0,0">
                <w:txbxContent>
                  <w:tbl>
                    <w:tblPr>
                      <w:tblW w:w="10376" w:type="dxa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5"/>
                      <w:gridCol w:w="567"/>
                      <w:gridCol w:w="567"/>
                      <w:gridCol w:w="567"/>
                      <w:gridCol w:w="850"/>
                      <w:gridCol w:w="567"/>
                      <w:gridCol w:w="3822"/>
                      <w:gridCol w:w="869"/>
                      <w:gridCol w:w="869"/>
                      <w:gridCol w:w="1133"/>
                    </w:tblGrid>
                    <w:tr w:rsidR="00EF47FF" w:rsidRPr="00704ED9">
                      <w:trPr>
                        <w:cantSplit/>
                        <w:trHeight w:hRule="exact" w:val="280"/>
                      </w:trPr>
                      <w:tc>
                        <w:tcPr>
                          <w:tcW w:w="3683" w:type="dxa"/>
                          <w:gridSpan w:val="6"/>
                          <w:tcBorders>
                            <w:bottom w:val="single" w:sz="4" w:space="0" w:color="auto"/>
                          </w:tcBorders>
                          <w:noWrap/>
                          <w:vAlign w:val="center"/>
                        </w:tcPr>
                        <w:p w:rsidR="00EF47FF" w:rsidRPr="000910F7" w:rsidRDefault="00EF47FF" w:rsidP="00733282">
                          <w:pPr>
                            <w:ind w:left="113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FILENAME   \* MERGEFORMAT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3B26F4">
                            <w:rPr>
                              <w:noProof/>
                              <w:sz w:val="14"/>
                            </w:rPr>
                            <w:t>SVOK.docx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704ED9" w:rsidRDefault="003B26F4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CREATEDATE  \@ "dd.MM.yyyy"  \* MERGEFORMAT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31.03.2017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704ED9">
                            <w:rPr>
                              <w:sz w:val="20"/>
                              <w:szCs w:val="20"/>
                            </w:rPr>
                            <w:t>чертежей</w:t>
                          </w: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3B26F4" w:rsidTr="00E96AB7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A33A68" w:rsidP="009933ED">
                          <w:pPr>
                            <w:pStyle w:val="ab"/>
                            <w:spacing w:before="0"/>
                            <w:ind w:left="0" w:right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96AB7">
                            <w:fldChar w:fldCharType="begin"/>
                          </w:r>
                          <w:r w:rsidRPr="00E96AB7">
                            <w:instrText xml:space="preserve"> DOCPROPERTY "ATTR_DOC_CODE" \* MERGEFORMAT </w:instrText>
                          </w:r>
                          <w:r w:rsidRPr="00E96AB7">
                            <w:fldChar w:fldCharType="separate"/>
                          </w:r>
                          <w:r w:rsidR="003B26F4" w:rsidRPr="00E96AB7">
                            <w:rPr>
                              <w:bCs/>
                            </w:rPr>
                            <w:t xml:space="preserve"> </w:t>
                          </w:r>
                          <w:r w:rsidRPr="00E96AB7">
                            <w:rPr>
                              <w:bCs/>
                            </w:rPr>
                            <w:fldChar w:fldCharType="end"/>
                          </w:r>
                        </w:p>
                      </w:tc>
                    </w:tr>
                    <w:tr w:rsidR="003B26F4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3D7951" w:rsidRDefault="003B26F4">
                          <w:pPr>
                            <w:jc w:val="center"/>
                            <w:rPr>
                              <w:spacing w:val="-20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0E0C9E">
                          <w:pPr>
                            <w:jc w:val="center"/>
                          </w:pPr>
                        </w:p>
                      </w:tc>
                    </w:tr>
                    <w:tr w:rsidR="003B26F4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3D7951" w:rsidRDefault="003B26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D795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0E0C9E">
                          <w:pPr>
                            <w:jc w:val="center"/>
                          </w:pPr>
                        </w:p>
                      </w:tc>
                    </w:tr>
                    <w:tr w:rsidR="003B26F4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9933ED">
                          <w:pPr>
                            <w:ind w:left="57"/>
                            <w:rPr>
                              <w:sz w:val="18"/>
                              <w:szCs w:val="18"/>
                            </w:rPr>
                          </w:pPr>
                          <w:r w:rsidRPr="00E96AB7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E96AB7">
                            <w:rPr>
                              <w:sz w:val="18"/>
                              <w:szCs w:val="18"/>
                            </w:rPr>
                            <w:instrText xml:space="preserve"> </w:instrText>
                          </w:r>
                          <w:r w:rsidRPr="00E96AB7">
                            <w:rPr>
                              <w:sz w:val="18"/>
                              <w:szCs w:val="18"/>
                              <w:lang w:val="en-US"/>
                            </w:rPr>
                            <w:instrText>DOCPROPERTY</w:instrText>
                          </w:r>
                          <w:r w:rsidRPr="00E96AB7">
                            <w:rPr>
                              <w:sz w:val="18"/>
                              <w:szCs w:val="18"/>
                            </w:rPr>
                            <w:instrText xml:space="preserve"> "</w:instrText>
                          </w:r>
                          <w:r w:rsidRPr="00E96AB7">
                            <w:rPr>
                              <w:sz w:val="18"/>
                              <w:szCs w:val="18"/>
                              <w:lang w:val="en-US"/>
                            </w:rPr>
                            <w:instrText>ExternFunctions</w:instrText>
                          </w:r>
                          <w:r w:rsidRPr="00E96AB7">
                            <w:rPr>
                              <w:sz w:val="18"/>
                              <w:szCs w:val="18"/>
                            </w:rPr>
                            <w:instrText>.</w:instrText>
                          </w:r>
                          <w:r w:rsidRPr="00E96AB7">
                            <w:rPr>
                              <w:sz w:val="18"/>
                              <w:szCs w:val="18"/>
                              <w:lang w:val="en-US"/>
                            </w:rPr>
                            <w:instrText>GetDocDevelopUser</w:instrText>
                          </w:r>
                          <w:r w:rsidRPr="00E96AB7">
                            <w:rPr>
                              <w:sz w:val="18"/>
                              <w:szCs w:val="18"/>
                            </w:rPr>
                            <w:instrText xml:space="preserve">" \* </w:instrText>
                          </w:r>
                          <w:r w:rsidRPr="00E96AB7">
                            <w:rPr>
                              <w:sz w:val="18"/>
                              <w:szCs w:val="18"/>
                              <w:lang w:val="en-US"/>
                            </w:rPr>
                            <w:instrText>MERGEFORMAT</w:instrText>
                          </w:r>
                          <w:r w:rsidRPr="00E96AB7">
                            <w:rPr>
                              <w:sz w:val="18"/>
                              <w:szCs w:val="18"/>
                            </w:rPr>
                            <w:instrText xml:space="preserve"> </w:instrText>
                          </w:r>
                          <w:r w:rsidRPr="00E96AB7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Pr="00E96AB7">
                            <w:rPr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96AB7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3B26F4" w:rsidRDefault="003B26F4" w:rsidP="00507AD3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507AD3">
                          <w:pPr>
                            <w:ind w:left="85" w:right="8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96AB7">
                            <w:rPr>
                              <w:bCs/>
                              <w:lang w:val="en-US"/>
                            </w:rPr>
                            <w:fldChar w:fldCharType="begin"/>
                          </w:r>
                          <w:r w:rsidRPr="00E96AB7">
                            <w:rPr>
                              <w:bCs/>
                            </w:rPr>
                            <w:instrText xml:space="preserve"> </w:instrText>
                          </w:r>
                          <w:r w:rsidRPr="00E96AB7">
                            <w:rPr>
                              <w:bCs/>
                              <w:lang w:val="en-US"/>
                            </w:rPr>
                            <w:instrText>DOCPROPERTY</w:instrText>
                          </w:r>
                          <w:r w:rsidRPr="00E96AB7">
                            <w:rPr>
                              <w:bCs/>
                            </w:rPr>
                            <w:instrText xml:space="preserve"> "</w:instrText>
                          </w:r>
                          <w:r w:rsidRPr="00E96AB7">
                            <w:rPr>
                              <w:bCs/>
                              <w:lang w:val="en-US"/>
                            </w:rPr>
                            <w:instrText>ExternFunctions</w:instrText>
                          </w:r>
                          <w:r w:rsidRPr="00E96AB7">
                            <w:rPr>
                              <w:bCs/>
                            </w:rPr>
                            <w:instrText>.</w:instrText>
                          </w:r>
                          <w:r w:rsidRPr="00E96AB7">
                            <w:rPr>
                              <w:bCs/>
                              <w:lang w:val="en-US"/>
                            </w:rPr>
                            <w:instrText>GetObjectDesc</w:instrText>
                          </w:r>
                          <w:r w:rsidRPr="00E96AB7">
                            <w:rPr>
                              <w:bCs/>
                            </w:rPr>
                            <w:instrText xml:space="preserve">" \* </w:instrText>
                          </w:r>
                          <w:r w:rsidRPr="00E96AB7">
                            <w:rPr>
                              <w:bCs/>
                              <w:lang w:val="en-US"/>
                            </w:rPr>
                            <w:instrText>MERGEFORMAT</w:instrText>
                          </w:r>
                          <w:r w:rsidRPr="00E96AB7">
                            <w:rPr>
                              <w:bCs/>
                            </w:rPr>
                            <w:instrText xml:space="preserve"> </w:instrText>
                          </w:r>
                          <w:r w:rsidRPr="00E96AB7">
                            <w:rPr>
                              <w:bCs/>
                              <w:lang w:val="en-US"/>
                            </w:rPr>
                            <w:fldChar w:fldCharType="separate"/>
                          </w:r>
                          <w:r w:rsidRPr="00E96AB7">
                            <w:t xml:space="preserve"> </w:t>
                          </w:r>
                          <w:r w:rsidRPr="00E96AB7">
                            <w:rPr>
                              <w:bCs/>
                              <w:lang w:val="en-US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6AB7">
                            <w:rPr>
                              <w:sz w:val="20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6AB7"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6AB7">
                            <w:rPr>
                              <w:sz w:val="20"/>
                            </w:rPr>
                            <w:t>Листов</w:t>
                          </w:r>
                        </w:p>
                      </w:tc>
                    </w:tr>
                    <w:tr w:rsidR="003B26F4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9933ED">
                          <w:pPr>
                            <w:ind w:left="57"/>
                            <w:rPr>
                              <w:sz w:val="20"/>
                            </w:rPr>
                          </w:pPr>
                          <w:r w:rsidRPr="00E96AB7">
                            <w:rPr>
                              <w:sz w:val="20"/>
                            </w:rPr>
                            <w:fldChar w:fldCharType="begin"/>
                          </w:r>
                          <w:r w:rsidRPr="00E96AB7">
                            <w:rPr>
                              <w:sz w:val="20"/>
                            </w:rPr>
                            <w:instrText xml:space="preserve"> DOCPROPERTY "ExternFunctions.GetDocCheckUser1" \* MERGEFORMAT </w:instrText>
                          </w:r>
                          <w:r w:rsidRPr="00E96AB7">
                            <w:rPr>
                              <w:sz w:val="20"/>
                            </w:rPr>
                            <w:fldChar w:fldCharType="separate"/>
                          </w:r>
                          <w:r w:rsidRPr="00E96AB7">
                            <w:rPr>
                              <w:bCs/>
                              <w:sz w:val="20"/>
                            </w:rPr>
                            <w:t xml:space="preserve"> </w:t>
                          </w:r>
                          <w:r w:rsidRPr="00E96AB7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3B26F4" w:rsidRDefault="003B26F4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507AD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B73F3D" w:rsidRDefault="00A33A68" w:rsidP="009933E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DOCPROPERTY  ExternFunctions.StageCode  \* MERGEFORMAT </w:instrText>
                          </w:r>
                          <w:r>
                            <w:fldChar w:fldCharType="separate"/>
                          </w:r>
                          <w:r w:rsidR="003B26F4" w:rsidRPr="003B26F4"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9933ED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c>
                      <w:tc>
                        <w:tcPr>
                          <w:tcW w:w="1133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3D7951" w:rsidRDefault="003B26F4" w:rsidP="00507AD3">
                          <w:pPr>
                            <w:jc w:val="center"/>
                            <w:rPr>
                              <w:strike/>
                            </w:rPr>
                          </w:pPr>
                        </w:p>
                      </w:tc>
                    </w:tr>
                    <w:tr w:rsidR="003B26F4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9933ED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0E0C9E" w:rsidRDefault="003B26F4">
                          <w:pPr>
                            <w:jc w:val="center"/>
                            <w:rPr>
                              <w:spacing w:val="-6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133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0E0C9E">
                          <w:pPr>
                            <w:jc w:val="center"/>
                          </w:pPr>
                        </w:p>
                      </w:tc>
                    </w:tr>
                    <w:tr w:rsidR="003B26F4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9933ED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3B26F4" w:rsidRDefault="003B26F4" w:rsidP="00DF3638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A33A68" w:rsidP="009933ED">
                          <w:pPr>
                            <w:jc w:val="center"/>
                          </w:pPr>
                          <w:r w:rsidRPr="00E96AB7">
                            <w:fldChar w:fldCharType="begin"/>
                          </w:r>
                          <w:r w:rsidRPr="00E96AB7">
                            <w:instrText xml:space="preserve"> DOCPROPERTY "ATTR_DOCUMENT_NAME" \* MERGEFORMAT </w:instrText>
                          </w:r>
                          <w:r w:rsidRPr="00E96AB7">
                            <w:fldChar w:fldCharType="separate"/>
                          </w:r>
                          <w:r w:rsidR="003B26F4" w:rsidRPr="00E96AB7">
                            <w:rPr>
                              <w:bCs/>
                            </w:rPr>
                            <w:t xml:space="preserve"> </w:t>
                          </w:r>
                          <w:r w:rsidRPr="00E96AB7">
                            <w:rPr>
                              <w:bCs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71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9933ED">
                          <w:pPr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DOCPROPERTY "ExternFunctions.Mycompany"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3B26F4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c>
                    </w:tr>
                    <w:tr w:rsidR="003B26F4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Н.контр</w:t>
                          </w:r>
                          <w:proofErr w:type="spellEnd"/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9933ED">
                          <w:pPr>
                            <w:ind w:left="57"/>
                            <w:rPr>
                              <w:sz w:val="20"/>
                            </w:rPr>
                          </w:pPr>
                          <w:r w:rsidRPr="00E96AB7">
                            <w:rPr>
                              <w:sz w:val="20"/>
                            </w:rPr>
                            <w:fldChar w:fldCharType="begin"/>
                          </w:r>
                          <w:r w:rsidRPr="00E96AB7">
                            <w:rPr>
                              <w:sz w:val="20"/>
                            </w:rPr>
                            <w:instrText xml:space="preserve"> DOCPROPERTY "ExternFunctions.GetDocNKUser" \* MERGEFORMAT </w:instrText>
                          </w:r>
                          <w:r w:rsidRPr="00E96AB7">
                            <w:rPr>
                              <w:sz w:val="20"/>
                            </w:rPr>
                            <w:fldChar w:fldCharType="separate"/>
                          </w:r>
                          <w:r w:rsidRPr="00E96AB7">
                            <w:rPr>
                              <w:bCs/>
                              <w:sz w:val="20"/>
                            </w:rPr>
                            <w:t xml:space="preserve"> </w:t>
                          </w:r>
                          <w:r w:rsidRPr="00E96AB7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3B26F4" w:rsidRDefault="003B26F4" w:rsidP="00DF3638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jc w:val="center"/>
                          </w:pPr>
                        </w:p>
                      </w:tc>
                    </w:tr>
                    <w:tr w:rsidR="003B26F4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Pr="00E96AB7" w:rsidRDefault="003B26F4" w:rsidP="009933ED">
                          <w:pPr>
                            <w:ind w:left="57"/>
                            <w:rPr>
                              <w:sz w:val="20"/>
                            </w:rPr>
                          </w:pPr>
                          <w:r w:rsidRPr="00E96AB7">
                            <w:rPr>
                              <w:sz w:val="20"/>
                            </w:rPr>
                            <w:fldChar w:fldCharType="begin"/>
                          </w:r>
                          <w:r w:rsidRPr="00E96AB7">
                            <w:rPr>
                              <w:sz w:val="20"/>
                            </w:rPr>
                            <w:instrText xml:space="preserve"> DOCPROPERTY "ExternFunctions.GetDocApproveUser" \* MERGEFORMAT </w:instrText>
                          </w:r>
                          <w:r w:rsidRPr="00E96AB7">
                            <w:rPr>
                              <w:sz w:val="20"/>
                            </w:rPr>
                            <w:fldChar w:fldCharType="separate"/>
                          </w:r>
                          <w:r w:rsidRPr="00E96AB7">
                            <w:rPr>
                              <w:bCs/>
                              <w:sz w:val="20"/>
                            </w:rPr>
                            <w:t xml:space="preserve"> </w:t>
                          </w:r>
                          <w:r w:rsidRPr="00E96AB7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</w:tcPr>
                        <w:p w:rsidR="003B26F4" w:rsidRDefault="003B26F4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noWrap/>
                          <w:vAlign w:val="center"/>
                        </w:tcPr>
                        <w:p w:rsidR="003B26F4" w:rsidRDefault="003B26F4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  <w:r w:rsidR="00271F9C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B01037" wp14:editId="2D43BCFA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45770" cy="30911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0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22.95pt;margin-top:574.35pt;width:35.1pt;height:243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hJsQIAALA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68" w:rsidRDefault="00A33A68">
      <w:r>
        <w:separator/>
      </w:r>
    </w:p>
  </w:footnote>
  <w:footnote w:type="continuationSeparator" w:id="0">
    <w:p w:rsidR="00A33A68" w:rsidRDefault="00A33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271F9C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4467D8B" wp14:editId="54282B0D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6.7pt;margin-top:22.7pt;width:518.75pt;height:793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665ek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271F9C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5635CF" wp14:editId="276AF042">
              <wp:simplePos x="0" y="0"/>
              <wp:positionH relativeFrom="column">
                <wp:posOffset>-638175</wp:posOffset>
              </wp:positionH>
              <wp:positionV relativeFrom="paragraph">
                <wp:posOffset>4888230</wp:posOffset>
              </wp:positionV>
              <wp:extent cx="826135" cy="2596515"/>
              <wp:effectExtent l="0" t="1905" r="2540" b="1905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2596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EF47FF" w:rsidTr="00766FBC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:rsidTr="00766FBC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:rsidTr="00766FBC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:rsidTr="00766FBC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-50.25pt;margin-top:384.9pt;width:65.05pt;height:20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x9uQIAAME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" filled="f" stroked="f">
              <v:textbox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284"/>
                    </w:tblGrid>
                    <w:tr w:rsidR="00EF47FF" w:rsidTr="00766FBC">
                      <w:trPr>
                        <w:cantSplit/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Согласовано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:rsidTr="00766FBC">
                      <w:trPr>
                        <w:cantSplit/>
                        <w:trHeight w:hRule="exact" w:val="851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:rsidTr="00766FBC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:rsidTr="00766FBC">
                      <w:trPr>
                        <w:cantSplit/>
                        <w:trHeight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5B15DA" wp14:editId="4FB19463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6.7pt;margin-top:22.7pt;width:518.75pt;height:793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CLgmI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4.5pt;height:204.6pt" o:bullet="t">
        <v:imagedata r:id="rId1" o:title=""/>
      </v:shape>
    </w:pict>
  </w:numPicBullet>
  <w:abstractNum w:abstractNumId="0">
    <w:nsid w:val="06FA595C"/>
    <w:multiLevelType w:val="hybridMultilevel"/>
    <w:tmpl w:val="EB108454"/>
    <w:lvl w:ilvl="0" w:tplc="0AEE8E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F08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E84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4FD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1A49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B2B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A6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A1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86AA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1E1431"/>
    <w:multiLevelType w:val="singleLevel"/>
    <w:tmpl w:val="A6EE8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extBook" w:hAnsi="TextBook" w:hint="default"/>
      </w:rPr>
    </w:lvl>
  </w:abstractNum>
  <w:abstractNum w:abstractNumId="2">
    <w:nsid w:val="133F125D"/>
    <w:multiLevelType w:val="hybridMultilevel"/>
    <w:tmpl w:val="F6968B42"/>
    <w:lvl w:ilvl="0" w:tplc="D9423A76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  <w:rPr>
        <w:rFonts w:hint="default"/>
      </w:rPr>
    </w:lvl>
    <w:lvl w:ilvl="1" w:tplc="066A7C06">
      <w:start w:val="1"/>
      <w:numFmt w:val="bullet"/>
      <w:lvlText w:val="-"/>
      <w:lvlJc w:val="left"/>
      <w:pPr>
        <w:tabs>
          <w:tab w:val="num" w:pos="1430"/>
        </w:tabs>
        <w:ind w:left="143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3">
    <w:nsid w:val="191F78DA"/>
    <w:multiLevelType w:val="singleLevel"/>
    <w:tmpl w:val="3FB8E024"/>
    <w:lvl w:ilvl="0">
      <w:start w:val="1"/>
      <w:numFmt w:val="decimal"/>
      <w:lvlText w:val="%1."/>
      <w:lvlJc w:val="left"/>
      <w:pPr>
        <w:tabs>
          <w:tab w:val="num" w:pos="950"/>
        </w:tabs>
        <w:ind w:left="950" w:hanging="360"/>
      </w:pPr>
      <w:rPr>
        <w:rFonts w:hint="default"/>
      </w:rPr>
    </w:lvl>
  </w:abstractNum>
  <w:abstractNum w:abstractNumId="4">
    <w:nsid w:val="2E6A5023"/>
    <w:multiLevelType w:val="multilevel"/>
    <w:tmpl w:val="84ECDEA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5FD684A"/>
    <w:multiLevelType w:val="multilevel"/>
    <w:tmpl w:val="73808CC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524"/>
      <w:numFmt w:val="bullet"/>
      <w:lvlText w:val="-"/>
      <w:lvlJc w:val="left"/>
      <w:pPr>
        <w:tabs>
          <w:tab w:val="num" w:pos="2264"/>
        </w:tabs>
        <w:ind w:left="2264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1A40326"/>
    <w:multiLevelType w:val="hybridMultilevel"/>
    <w:tmpl w:val="0E5A11DA"/>
    <w:lvl w:ilvl="0" w:tplc="25DCC7FC">
      <w:start w:val="1"/>
      <w:numFmt w:val="decimal"/>
      <w:pStyle w:val="a"/>
      <w:lvlText w:val="%1"/>
      <w:lvlJc w:val="right"/>
      <w:pPr>
        <w:tabs>
          <w:tab w:val="num" w:pos="882"/>
        </w:tabs>
        <w:ind w:left="170" w:firstLine="3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0D2946"/>
    <w:multiLevelType w:val="hybridMultilevel"/>
    <w:tmpl w:val="1956610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918529C"/>
    <w:multiLevelType w:val="hybridMultilevel"/>
    <w:tmpl w:val="C58ADC90"/>
    <w:lvl w:ilvl="0" w:tplc="3488C1A2">
      <w:start w:val="1"/>
      <w:numFmt w:val="bullet"/>
      <w:lvlText w:val="-"/>
      <w:lvlJc w:val="left"/>
      <w:pPr>
        <w:tabs>
          <w:tab w:val="num" w:pos="1758"/>
        </w:tabs>
        <w:ind w:left="851" w:firstLine="56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65496FD8"/>
    <w:multiLevelType w:val="hybridMultilevel"/>
    <w:tmpl w:val="A810F52C"/>
    <w:lvl w:ilvl="0" w:tplc="10CE1D3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766D7581"/>
    <w:multiLevelType w:val="multilevel"/>
    <w:tmpl w:val="84ECDEA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9BD1428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7E"/>
    <w:rsid w:val="000019B5"/>
    <w:rsid w:val="0000450A"/>
    <w:rsid w:val="00006C7B"/>
    <w:rsid w:val="000106E8"/>
    <w:rsid w:val="00014B26"/>
    <w:rsid w:val="00015051"/>
    <w:rsid w:val="000304C8"/>
    <w:rsid w:val="00033AFE"/>
    <w:rsid w:val="00036671"/>
    <w:rsid w:val="00037983"/>
    <w:rsid w:val="0004407F"/>
    <w:rsid w:val="00051580"/>
    <w:rsid w:val="0005356A"/>
    <w:rsid w:val="00056F0E"/>
    <w:rsid w:val="0005787F"/>
    <w:rsid w:val="00062014"/>
    <w:rsid w:val="00066424"/>
    <w:rsid w:val="00071852"/>
    <w:rsid w:val="00084372"/>
    <w:rsid w:val="0008477C"/>
    <w:rsid w:val="00084D12"/>
    <w:rsid w:val="000910F7"/>
    <w:rsid w:val="00096B8B"/>
    <w:rsid w:val="000B46D4"/>
    <w:rsid w:val="000C44BF"/>
    <w:rsid w:val="000C46EC"/>
    <w:rsid w:val="000C4C2B"/>
    <w:rsid w:val="000C53AD"/>
    <w:rsid w:val="000C7B15"/>
    <w:rsid w:val="000D4CA2"/>
    <w:rsid w:val="000D5BBF"/>
    <w:rsid w:val="000E0C9E"/>
    <w:rsid w:val="000F3A37"/>
    <w:rsid w:val="00113A3B"/>
    <w:rsid w:val="00125AE4"/>
    <w:rsid w:val="00130FFA"/>
    <w:rsid w:val="00134C62"/>
    <w:rsid w:val="00142FBD"/>
    <w:rsid w:val="00145E38"/>
    <w:rsid w:val="00150A27"/>
    <w:rsid w:val="00153F07"/>
    <w:rsid w:val="00161EE8"/>
    <w:rsid w:val="0016782A"/>
    <w:rsid w:val="00171F82"/>
    <w:rsid w:val="00172180"/>
    <w:rsid w:val="00176483"/>
    <w:rsid w:val="00186974"/>
    <w:rsid w:val="00186EFC"/>
    <w:rsid w:val="00190705"/>
    <w:rsid w:val="0019344C"/>
    <w:rsid w:val="00194167"/>
    <w:rsid w:val="0019689B"/>
    <w:rsid w:val="001B14C0"/>
    <w:rsid w:val="001B329C"/>
    <w:rsid w:val="001B6463"/>
    <w:rsid w:val="001C412F"/>
    <w:rsid w:val="001C47A5"/>
    <w:rsid w:val="001C68BA"/>
    <w:rsid w:val="001D7BFE"/>
    <w:rsid w:val="001E76A8"/>
    <w:rsid w:val="001F0D59"/>
    <w:rsid w:val="001F256F"/>
    <w:rsid w:val="00202250"/>
    <w:rsid w:val="0020709D"/>
    <w:rsid w:val="00221D97"/>
    <w:rsid w:val="00251672"/>
    <w:rsid w:val="00271F9C"/>
    <w:rsid w:val="00272477"/>
    <w:rsid w:val="002768ED"/>
    <w:rsid w:val="00282AE6"/>
    <w:rsid w:val="00292441"/>
    <w:rsid w:val="002A7B44"/>
    <w:rsid w:val="002B29B1"/>
    <w:rsid w:val="002B2F35"/>
    <w:rsid w:val="002C0368"/>
    <w:rsid w:val="002C1D37"/>
    <w:rsid w:val="002C7BA4"/>
    <w:rsid w:val="002E254F"/>
    <w:rsid w:val="002E506E"/>
    <w:rsid w:val="002F4BBD"/>
    <w:rsid w:val="002F713C"/>
    <w:rsid w:val="00300D93"/>
    <w:rsid w:val="003157AB"/>
    <w:rsid w:val="00316786"/>
    <w:rsid w:val="00326161"/>
    <w:rsid w:val="003266C4"/>
    <w:rsid w:val="00350E50"/>
    <w:rsid w:val="00354B6E"/>
    <w:rsid w:val="00370222"/>
    <w:rsid w:val="003811A5"/>
    <w:rsid w:val="00383FBD"/>
    <w:rsid w:val="003919D0"/>
    <w:rsid w:val="00392D7F"/>
    <w:rsid w:val="003A2F55"/>
    <w:rsid w:val="003A5945"/>
    <w:rsid w:val="003B26F4"/>
    <w:rsid w:val="003B37F0"/>
    <w:rsid w:val="003B771B"/>
    <w:rsid w:val="003C1092"/>
    <w:rsid w:val="003D1D11"/>
    <w:rsid w:val="003D7951"/>
    <w:rsid w:val="003E3C31"/>
    <w:rsid w:val="003E5583"/>
    <w:rsid w:val="003E5F02"/>
    <w:rsid w:val="003F027E"/>
    <w:rsid w:val="003F0D21"/>
    <w:rsid w:val="003F5699"/>
    <w:rsid w:val="00405BF2"/>
    <w:rsid w:val="004110B3"/>
    <w:rsid w:val="004159B1"/>
    <w:rsid w:val="00422C55"/>
    <w:rsid w:val="004237F5"/>
    <w:rsid w:val="00424EAC"/>
    <w:rsid w:val="00436B70"/>
    <w:rsid w:val="004466CA"/>
    <w:rsid w:val="004525D4"/>
    <w:rsid w:val="004653BC"/>
    <w:rsid w:val="004826A7"/>
    <w:rsid w:val="00491EE0"/>
    <w:rsid w:val="00492D28"/>
    <w:rsid w:val="00495DC4"/>
    <w:rsid w:val="00496066"/>
    <w:rsid w:val="004B5DC0"/>
    <w:rsid w:val="004C6CC7"/>
    <w:rsid w:val="004E434C"/>
    <w:rsid w:val="004E6B63"/>
    <w:rsid w:val="004F59B8"/>
    <w:rsid w:val="004F70DB"/>
    <w:rsid w:val="0050726B"/>
    <w:rsid w:val="00507AD3"/>
    <w:rsid w:val="005146B2"/>
    <w:rsid w:val="00516CF9"/>
    <w:rsid w:val="0052579A"/>
    <w:rsid w:val="005262E1"/>
    <w:rsid w:val="00552430"/>
    <w:rsid w:val="00552E32"/>
    <w:rsid w:val="00555C39"/>
    <w:rsid w:val="00561024"/>
    <w:rsid w:val="00565A91"/>
    <w:rsid w:val="00575D00"/>
    <w:rsid w:val="00582FC1"/>
    <w:rsid w:val="005927E7"/>
    <w:rsid w:val="005B02ED"/>
    <w:rsid w:val="005B09AA"/>
    <w:rsid w:val="005B0A52"/>
    <w:rsid w:val="005B6631"/>
    <w:rsid w:val="005C0B91"/>
    <w:rsid w:val="005D76BD"/>
    <w:rsid w:val="005E1F90"/>
    <w:rsid w:val="005E597C"/>
    <w:rsid w:val="005F192A"/>
    <w:rsid w:val="005F6153"/>
    <w:rsid w:val="005F6CDF"/>
    <w:rsid w:val="006004E6"/>
    <w:rsid w:val="006042F8"/>
    <w:rsid w:val="006043E5"/>
    <w:rsid w:val="00613181"/>
    <w:rsid w:val="00613DCA"/>
    <w:rsid w:val="00621051"/>
    <w:rsid w:val="00635AC7"/>
    <w:rsid w:val="006462AA"/>
    <w:rsid w:val="00650600"/>
    <w:rsid w:val="0066585D"/>
    <w:rsid w:val="006734C7"/>
    <w:rsid w:val="00673611"/>
    <w:rsid w:val="00675C9D"/>
    <w:rsid w:val="006873A5"/>
    <w:rsid w:val="00696A1F"/>
    <w:rsid w:val="006A0A32"/>
    <w:rsid w:val="006A69ED"/>
    <w:rsid w:val="006B14B9"/>
    <w:rsid w:val="006E47F6"/>
    <w:rsid w:val="006E7BF4"/>
    <w:rsid w:val="006F570D"/>
    <w:rsid w:val="00703211"/>
    <w:rsid w:val="00704ED9"/>
    <w:rsid w:val="00712D1F"/>
    <w:rsid w:val="0072064E"/>
    <w:rsid w:val="00733282"/>
    <w:rsid w:val="007345A7"/>
    <w:rsid w:val="00734A52"/>
    <w:rsid w:val="00741843"/>
    <w:rsid w:val="00746AC4"/>
    <w:rsid w:val="00751EB9"/>
    <w:rsid w:val="007531F0"/>
    <w:rsid w:val="00753468"/>
    <w:rsid w:val="00753525"/>
    <w:rsid w:val="00764EAE"/>
    <w:rsid w:val="00766A68"/>
    <w:rsid w:val="00766FBC"/>
    <w:rsid w:val="0078080F"/>
    <w:rsid w:val="00784672"/>
    <w:rsid w:val="0079529C"/>
    <w:rsid w:val="00797507"/>
    <w:rsid w:val="007A3831"/>
    <w:rsid w:val="007C3957"/>
    <w:rsid w:val="007C7EBD"/>
    <w:rsid w:val="007D037F"/>
    <w:rsid w:val="007D31DE"/>
    <w:rsid w:val="007E0BF8"/>
    <w:rsid w:val="007E6569"/>
    <w:rsid w:val="007F33FA"/>
    <w:rsid w:val="007F4325"/>
    <w:rsid w:val="007F6979"/>
    <w:rsid w:val="00800271"/>
    <w:rsid w:val="00801B8E"/>
    <w:rsid w:val="0080531B"/>
    <w:rsid w:val="00810C73"/>
    <w:rsid w:val="00815EAD"/>
    <w:rsid w:val="00831BDD"/>
    <w:rsid w:val="0083242D"/>
    <w:rsid w:val="0083754C"/>
    <w:rsid w:val="008566E4"/>
    <w:rsid w:val="00863E24"/>
    <w:rsid w:val="00864BAE"/>
    <w:rsid w:val="00866B6C"/>
    <w:rsid w:val="008753A0"/>
    <w:rsid w:val="00881790"/>
    <w:rsid w:val="008824CB"/>
    <w:rsid w:val="00884919"/>
    <w:rsid w:val="00885BDC"/>
    <w:rsid w:val="008876FC"/>
    <w:rsid w:val="008A3C39"/>
    <w:rsid w:val="008A4031"/>
    <w:rsid w:val="008B1010"/>
    <w:rsid w:val="008B1FAB"/>
    <w:rsid w:val="008C0E7E"/>
    <w:rsid w:val="008C1464"/>
    <w:rsid w:val="008C56C3"/>
    <w:rsid w:val="008D6038"/>
    <w:rsid w:val="008E7A27"/>
    <w:rsid w:val="008F0325"/>
    <w:rsid w:val="008F566D"/>
    <w:rsid w:val="00902882"/>
    <w:rsid w:val="00911286"/>
    <w:rsid w:val="00913205"/>
    <w:rsid w:val="00914290"/>
    <w:rsid w:val="00925EFD"/>
    <w:rsid w:val="00926250"/>
    <w:rsid w:val="00931C6E"/>
    <w:rsid w:val="0093761A"/>
    <w:rsid w:val="00944FF3"/>
    <w:rsid w:val="00945669"/>
    <w:rsid w:val="00952842"/>
    <w:rsid w:val="009635F2"/>
    <w:rsid w:val="00964146"/>
    <w:rsid w:val="00965A77"/>
    <w:rsid w:val="00970120"/>
    <w:rsid w:val="00974949"/>
    <w:rsid w:val="009809AC"/>
    <w:rsid w:val="00981856"/>
    <w:rsid w:val="00996539"/>
    <w:rsid w:val="009C46BD"/>
    <w:rsid w:val="009C4837"/>
    <w:rsid w:val="009C6BA1"/>
    <w:rsid w:val="009D66F5"/>
    <w:rsid w:val="009E60FA"/>
    <w:rsid w:val="00A00778"/>
    <w:rsid w:val="00A03A2A"/>
    <w:rsid w:val="00A03DF1"/>
    <w:rsid w:val="00A04E3E"/>
    <w:rsid w:val="00A12447"/>
    <w:rsid w:val="00A25894"/>
    <w:rsid w:val="00A33A68"/>
    <w:rsid w:val="00A471B7"/>
    <w:rsid w:val="00A52DE6"/>
    <w:rsid w:val="00A5666D"/>
    <w:rsid w:val="00A5671E"/>
    <w:rsid w:val="00A618D9"/>
    <w:rsid w:val="00A7549E"/>
    <w:rsid w:val="00A76E8B"/>
    <w:rsid w:val="00A816AA"/>
    <w:rsid w:val="00A84190"/>
    <w:rsid w:val="00A84DC2"/>
    <w:rsid w:val="00AA08CA"/>
    <w:rsid w:val="00AA208B"/>
    <w:rsid w:val="00AB6A15"/>
    <w:rsid w:val="00AC78CD"/>
    <w:rsid w:val="00AD01A9"/>
    <w:rsid w:val="00AD5903"/>
    <w:rsid w:val="00AD6FC6"/>
    <w:rsid w:val="00AE0380"/>
    <w:rsid w:val="00AE0684"/>
    <w:rsid w:val="00AE0BAC"/>
    <w:rsid w:val="00AF1F17"/>
    <w:rsid w:val="00B05D7E"/>
    <w:rsid w:val="00B10D29"/>
    <w:rsid w:val="00B11503"/>
    <w:rsid w:val="00B11E1D"/>
    <w:rsid w:val="00B14243"/>
    <w:rsid w:val="00B15ECE"/>
    <w:rsid w:val="00B17B26"/>
    <w:rsid w:val="00B20CE0"/>
    <w:rsid w:val="00B21591"/>
    <w:rsid w:val="00B23C79"/>
    <w:rsid w:val="00B25DDB"/>
    <w:rsid w:val="00B26722"/>
    <w:rsid w:val="00B2722D"/>
    <w:rsid w:val="00B34422"/>
    <w:rsid w:val="00B409B4"/>
    <w:rsid w:val="00B4157E"/>
    <w:rsid w:val="00B454CB"/>
    <w:rsid w:val="00B63624"/>
    <w:rsid w:val="00B73F3D"/>
    <w:rsid w:val="00B770BE"/>
    <w:rsid w:val="00B80EC7"/>
    <w:rsid w:val="00B812AE"/>
    <w:rsid w:val="00B84BD7"/>
    <w:rsid w:val="00B9142B"/>
    <w:rsid w:val="00B9592D"/>
    <w:rsid w:val="00BA1440"/>
    <w:rsid w:val="00BA2A67"/>
    <w:rsid w:val="00BB493F"/>
    <w:rsid w:val="00BC2CF2"/>
    <w:rsid w:val="00BC4BB8"/>
    <w:rsid w:val="00BD2FDE"/>
    <w:rsid w:val="00BD37E1"/>
    <w:rsid w:val="00BE5407"/>
    <w:rsid w:val="00BF056B"/>
    <w:rsid w:val="00BF1DBC"/>
    <w:rsid w:val="00BF4E8F"/>
    <w:rsid w:val="00C31568"/>
    <w:rsid w:val="00C31629"/>
    <w:rsid w:val="00C35044"/>
    <w:rsid w:val="00C35B14"/>
    <w:rsid w:val="00C42C66"/>
    <w:rsid w:val="00C54ADF"/>
    <w:rsid w:val="00C77CED"/>
    <w:rsid w:val="00C81E43"/>
    <w:rsid w:val="00C830F7"/>
    <w:rsid w:val="00C87689"/>
    <w:rsid w:val="00C90796"/>
    <w:rsid w:val="00C92B98"/>
    <w:rsid w:val="00CA383B"/>
    <w:rsid w:val="00CA443C"/>
    <w:rsid w:val="00CA5AD2"/>
    <w:rsid w:val="00CA6177"/>
    <w:rsid w:val="00CB1F82"/>
    <w:rsid w:val="00CB3ACB"/>
    <w:rsid w:val="00CD5446"/>
    <w:rsid w:val="00CF3F31"/>
    <w:rsid w:val="00CF5DC6"/>
    <w:rsid w:val="00CF72B9"/>
    <w:rsid w:val="00D02FDD"/>
    <w:rsid w:val="00D13CC5"/>
    <w:rsid w:val="00D14EED"/>
    <w:rsid w:val="00D27612"/>
    <w:rsid w:val="00D306DF"/>
    <w:rsid w:val="00D40E80"/>
    <w:rsid w:val="00D529BB"/>
    <w:rsid w:val="00D61386"/>
    <w:rsid w:val="00D620D0"/>
    <w:rsid w:val="00D65BE5"/>
    <w:rsid w:val="00D67E60"/>
    <w:rsid w:val="00D7012B"/>
    <w:rsid w:val="00D743A3"/>
    <w:rsid w:val="00D82CAB"/>
    <w:rsid w:val="00D84B26"/>
    <w:rsid w:val="00D915AA"/>
    <w:rsid w:val="00D925A2"/>
    <w:rsid w:val="00D93C2D"/>
    <w:rsid w:val="00D93DFD"/>
    <w:rsid w:val="00DA034B"/>
    <w:rsid w:val="00DB1844"/>
    <w:rsid w:val="00DB1CD9"/>
    <w:rsid w:val="00DB3A84"/>
    <w:rsid w:val="00DB66AF"/>
    <w:rsid w:val="00DC3715"/>
    <w:rsid w:val="00DC5B06"/>
    <w:rsid w:val="00DD4922"/>
    <w:rsid w:val="00DE2E04"/>
    <w:rsid w:val="00DE436F"/>
    <w:rsid w:val="00DF3638"/>
    <w:rsid w:val="00DF3FE1"/>
    <w:rsid w:val="00E04BC7"/>
    <w:rsid w:val="00E04C99"/>
    <w:rsid w:val="00E145E6"/>
    <w:rsid w:val="00E15CC1"/>
    <w:rsid w:val="00E161D3"/>
    <w:rsid w:val="00E25594"/>
    <w:rsid w:val="00E2704B"/>
    <w:rsid w:val="00E27EB6"/>
    <w:rsid w:val="00E50AD0"/>
    <w:rsid w:val="00E5365D"/>
    <w:rsid w:val="00E64668"/>
    <w:rsid w:val="00E777F7"/>
    <w:rsid w:val="00E839DA"/>
    <w:rsid w:val="00E926EA"/>
    <w:rsid w:val="00E93ACC"/>
    <w:rsid w:val="00E96AB7"/>
    <w:rsid w:val="00EB4250"/>
    <w:rsid w:val="00EC6041"/>
    <w:rsid w:val="00EC7B3A"/>
    <w:rsid w:val="00ED1C48"/>
    <w:rsid w:val="00ED6306"/>
    <w:rsid w:val="00EE3400"/>
    <w:rsid w:val="00EF47FF"/>
    <w:rsid w:val="00EF51EC"/>
    <w:rsid w:val="00F04514"/>
    <w:rsid w:val="00F1326E"/>
    <w:rsid w:val="00F21AC6"/>
    <w:rsid w:val="00F25CB9"/>
    <w:rsid w:val="00F3315B"/>
    <w:rsid w:val="00F33DD1"/>
    <w:rsid w:val="00F42599"/>
    <w:rsid w:val="00F53F64"/>
    <w:rsid w:val="00F62BD2"/>
    <w:rsid w:val="00F67122"/>
    <w:rsid w:val="00F74EC5"/>
    <w:rsid w:val="00F7534C"/>
    <w:rsid w:val="00F76DF9"/>
    <w:rsid w:val="00F8059C"/>
    <w:rsid w:val="00F947EB"/>
    <w:rsid w:val="00FB030B"/>
    <w:rsid w:val="00FB133F"/>
    <w:rsid w:val="00FC6C82"/>
    <w:rsid w:val="00FD3924"/>
    <w:rsid w:val="00FE2ED5"/>
    <w:rsid w:val="00FE53F4"/>
    <w:rsid w:val="00FE55B7"/>
    <w:rsid w:val="00FE5981"/>
    <w:rsid w:val="00FE5F86"/>
    <w:rsid w:val="00FE6A82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396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86;&#1080;%20&#1076;&#1086;&#1082;&#1091;&#1084;&#1077;&#1085;&#1090;&#1099;\K.R.A.dwg\&#1057;&#1099;&#1079;&#1088;&#1072;&#1085;&#1100;.dwg\&#1040;&#1074;&#1090;.&#1101;&#1089;&#1090;\&#1054;&#1073;&#1097;&#1080;&#1077;%20&#1076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0A4D-BEA9-4FB7-A723-95440ABAE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Общие данные.dot</Template>
  <TotalTime>16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данные А4 (портрет)</vt:lpstr>
    </vt:vector>
  </TitlesOfParts>
  <Company>ГазНИИпроект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данные А4 (портрет)</dc:title>
  <dc:subject>Шаблон</dc:subject>
  <dc:creator>RKoneev</dc:creator>
  <cp:lastModifiedBy>stromkovs</cp:lastModifiedBy>
  <cp:revision>11</cp:revision>
  <cp:lastPrinted>2016-08-30T04:31:00Z</cp:lastPrinted>
  <dcterms:created xsi:type="dcterms:W3CDTF">2017-03-31T11:19:00Z</dcterms:created>
  <dcterms:modified xsi:type="dcterms:W3CDTF">2018-01-09T12:46:00Z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R_DOC_CODE">
    <vt:lpwstr> </vt:lpwstr>
  </property>
  <property fmtid="{D5CDD505-2E9C-101B-9397-08002B2CF9AE}" pid="3" name="ATTR_DOCUMENT_NAME">
    <vt:lpwstr> </vt:lpwstr>
  </property>
  <property fmtid="{D5CDD505-2E9C-101B-9397-08002B2CF9AE}" pid="4" name="ExternFunctions.Mycompany">
    <vt:lpwstr> </vt:lpwstr>
  </property>
  <property fmtid="{D5CDD505-2E9C-101B-9397-08002B2CF9AE}" pid="5" name="ExternFunctions.StageCode">
    <vt:lpwstr> </vt:lpwstr>
  </property>
  <property fmtid="{D5CDD505-2E9C-101B-9397-08002B2CF9AE}" pid="6" name="ExternFunctions.GetObjectDesc">
    <vt:lpwstr> </vt:lpwstr>
  </property>
  <property fmtid="{D5CDD505-2E9C-101B-9397-08002B2CF9AE}" pid="7" name="ExternFunctions.GetDocDevelopUser">
    <vt:lpwstr> </vt:lpwstr>
  </property>
  <property fmtid="{D5CDD505-2E9C-101B-9397-08002B2CF9AE}" pid="8" name="ExternFunctions.GetDocCheckUser1">
    <vt:lpwstr> </vt:lpwstr>
  </property>
  <property fmtid="{D5CDD505-2E9C-101B-9397-08002B2CF9AE}" pid="9" name="ExternFunctions.GetDocNKUser">
    <vt:lpwstr> </vt:lpwstr>
  </property>
  <property fmtid="{D5CDD505-2E9C-101B-9397-08002B2CF9AE}" pid="10" name="ExternFunctions.GetDocApproveUser">
    <vt:lpwstr> </vt:lpwstr>
  </property>
</Properties>
</file>