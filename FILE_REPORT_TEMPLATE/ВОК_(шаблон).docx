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C5ACEE" w14:textId="77777777" w:rsidR="00704ED9" w:rsidRDefault="00704ED9"/>
    <w:tbl>
      <w:tblPr>
        <w:tblW w:w="10376" w:type="dxa"/>
        <w:tblInd w:w="57" w:type="dxa"/>
        <w:tblBorders>
          <w:top w:val="single" w:sz="12" w:space="0" w:color="auto"/>
          <w:bottom w:val="single" w:sz="4" w:space="0" w:color="auto"/>
          <w:insideH w:val="single" w:sz="4" w:space="0" w:color="auto"/>
          <w:insideV w:val="single" w:sz="12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3499"/>
        <w:gridCol w:w="5191"/>
        <w:gridCol w:w="1686"/>
      </w:tblGrid>
      <w:tr w:rsidR="00881790" w:rsidRPr="00E32B1A" w14:paraId="3FDABD74" w14:textId="77777777" w:rsidTr="00E82D16">
        <w:trPr>
          <w:cantSplit/>
          <w:trHeight w:val="680"/>
          <w:tblHeader/>
        </w:trPr>
        <w:tc>
          <w:tcPr>
            <w:tcW w:w="349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F880F36" w14:textId="77777777" w:rsidR="00881790" w:rsidRPr="00E32B1A" w:rsidRDefault="00881790" w:rsidP="00E32B1A">
            <w:pPr>
              <w:pStyle w:val="ac"/>
              <w:rPr>
                <w:b/>
                <w:sz w:val="22"/>
                <w:szCs w:val="22"/>
              </w:rPr>
            </w:pPr>
            <w:r w:rsidRPr="00E32B1A">
              <w:rPr>
                <w:b/>
                <w:sz w:val="22"/>
                <w:szCs w:val="22"/>
              </w:rPr>
              <w:t>Обозначение</w:t>
            </w:r>
          </w:p>
        </w:tc>
        <w:tc>
          <w:tcPr>
            <w:tcW w:w="519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1BC61E8" w14:textId="77777777" w:rsidR="00881790" w:rsidRPr="00E32B1A" w:rsidRDefault="00881790" w:rsidP="00E32B1A">
            <w:pPr>
              <w:pStyle w:val="ac"/>
              <w:rPr>
                <w:b/>
                <w:sz w:val="22"/>
                <w:szCs w:val="22"/>
              </w:rPr>
            </w:pPr>
            <w:r w:rsidRPr="00E32B1A">
              <w:rPr>
                <w:b/>
                <w:sz w:val="22"/>
                <w:szCs w:val="22"/>
              </w:rPr>
              <w:t>Наименование</w:t>
            </w:r>
          </w:p>
        </w:tc>
        <w:tc>
          <w:tcPr>
            <w:tcW w:w="168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304F293" w14:textId="77777777" w:rsidR="00881790" w:rsidRPr="00E32B1A" w:rsidRDefault="00881790" w:rsidP="00E32B1A">
            <w:pPr>
              <w:pStyle w:val="ac"/>
              <w:rPr>
                <w:b/>
                <w:sz w:val="22"/>
                <w:szCs w:val="22"/>
              </w:rPr>
            </w:pPr>
            <w:r w:rsidRPr="00E32B1A">
              <w:rPr>
                <w:b/>
                <w:sz w:val="22"/>
                <w:szCs w:val="22"/>
              </w:rPr>
              <w:t>Примечание</w:t>
            </w:r>
          </w:p>
        </w:tc>
      </w:tr>
      <w:tr w:rsidR="008C56C3" w:rsidRPr="008C56C3" w14:paraId="1750CAAD" w14:textId="77777777" w:rsidTr="00E82D16">
        <w:trPr>
          <w:cantSplit/>
          <w:trHeight w:val="454"/>
        </w:trPr>
        <w:tc>
          <w:tcPr>
            <w:tcW w:w="10376" w:type="dxa"/>
            <w:gridSpan w:val="3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14:paraId="45A2F2FE" w14:textId="127BB0DE" w:rsidR="008C56C3" w:rsidRPr="00E82D16" w:rsidRDefault="008C56C3" w:rsidP="00E32B1A">
            <w:pPr>
              <w:pStyle w:val="1"/>
              <w:spacing w:before="0" w:after="0"/>
              <w:rPr>
                <w:color w:val="FF0000"/>
                <w:sz w:val="30"/>
                <w:szCs w:val="30"/>
                <w:lang w:val="en-US"/>
              </w:rPr>
            </w:pPr>
            <w:bookmarkStart w:id="0" w:name="_GoBack"/>
            <w:bookmarkEnd w:id="0"/>
          </w:p>
        </w:tc>
      </w:tr>
      <w:tr w:rsidR="00B84BD7" w:rsidRPr="00E32B1A" w14:paraId="359F24E2" w14:textId="77777777" w:rsidTr="00E32B1A">
        <w:trPr>
          <w:cantSplit/>
          <w:trHeight w:val="454"/>
        </w:trPr>
        <w:tc>
          <w:tcPr>
            <w:tcW w:w="3499" w:type="dxa"/>
            <w:tcBorders>
              <w:right w:val="single" w:sz="4" w:space="0" w:color="auto"/>
            </w:tcBorders>
            <w:vAlign w:val="center"/>
          </w:tcPr>
          <w:p w14:paraId="117BFE81" w14:textId="77777777" w:rsidR="00B84BD7" w:rsidRPr="00E32B1A" w:rsidRDefault="00B84BD7" w:rsidP="00E32B1A">
            <w:pPr>
              <w:rPr>
                <w:sz w:val="22"/>
                <w:szCs w:val="22"/>
              </w:rPr>
            </w:pPr>
          </w:p>
        </w:tc>
        <w:tc>
          <w:tcPr>
            <w:tcW w:w="519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DF626B" w14:textId="77777777" w:rsidR="00B84BD7" w:rsidRPr="00E32B1A" w:rsidRDefault="00B84BD7" w:rsidP="00E32B1A">
            <w:pPr>
              <w:rPr>
                <w:sz w:val="22"/>
                <w:szCs w:val="22"/>
              </w:rPr>
            </w:pPr>
          </w:p>
        </w:tc>
        <w:tc>
          <w:tcPr>
            <w:tcW w:w="1686" w:type="dxa"/>
            <w:tcBorders>
              <w:left w:val="single" w:sz="4" w:space="0" w:color="auto"/>
            </w:tcBorders>
            <w:vAlign w:val="center"/>
          </w:tcPr>
          <w:p w14:paraId="00CF8E9F" w14:textId="77777777" w:rsidR="00B84BD7" w:rsidRPr="00E32B1A" w:rsidRDefault="00B84BD7" w:rsidP="00E32B1A">
            <w:pPr>
              <w:rPr>
                <w:sz w:val="22"/>
                <w:szCs w:val="22"/>
              </w:rPr>
            </w:pPr>
          </w:p>
        </w:tc>
      </w:tr>
      <w:tr w:rsidR="00B84BD7" w:rsidRPr="00E32B1A" w14:paraId="7649D168" w14:textId="77777777" w:rsidTr="00E32B1A">
        <w:trPr>
          <w:cantSplit/>
          <w:trHeight w:val="454"/>
        </w:trPr>
        <w:tc>
          <w:tcPr>
            <w:tcW w:w="3499" w:type="dxa"/>
            <w:tcBorders>
              <w:right w:val="single" w:sz="4" w:space="0" w:color="auto"/>
            </w:tcBorders>
            <w:vAlign w:val="center"/>
          </w:tcPr>
          <w:p w14:paraId="3556B1A5" w14:textId="77777777" w:rsidR="00B84BD7" w:rsidRPr="00E32B1A" w:rsidRDefault="00B84BD7" w:rsidP="00E32B1A">
            <w:pPr>
              <w:rPr>
                <w:sz w:val="22"/>
                <w:szCs w:val="22"/>
              </w:rPr>
            </w:pPr>
          </w:p>
        </w:tc>
        <w:tc>
          <w:tcPr>
            <w:tcW w:w="519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9E9C714" w14:textId="77777777" w:rsidR="00B84BD7" w:rsidRPr="00E32B1A" w:rsidRDefault="00B84BD7" w:rsidP="00E32B1A">
            <w:pPr>
              <w:rPr>
                <w:sz w:val="22"/>
                <w:szCs w:val="22"/>
              </w:rPr>
            </w:pPr>
          </w:p>
        </w:tc>
        <w:tc>
          <w:tcPr>
            <w:tcW w:w="1686" w:type="dxa"/>
            <w:tcBorders>
              <w:left w:val="single" w:sz="4" w:space="0" w:color="auto"/>
            </w:tcBorders>
            <w:vAlign w:val="center"/>
          </w:tcPr>
          <w:p w14:paraId="788736AF" w14:textId="77777777" w:rsidR="00B84BD7" w:rsidRPr="00E32B1A" w:rsidRDefault="00B84BD7" w:rsidP="00E32B1A">
            <w:pPr>
              <w:rPr>
                <w:sz w:val="22"/>
                <w:szCs w:val="22"/>
              </w:rPr>
            </w:pPr>
          </w:p>
        </w:tc>
      </w:tr>
      <w:tr w:rsidR="00B84BD7" w:rsidRPr="00E32B1A" w14:paraId="27AD70B1" w14:textId="77777777" w:rsidTr="00E32B1A">
        <w:trPr>
          <w:cantSplit/>
          <w:trHeight w:val="454"/>
        </w:trPr>
        <w:tc>
          <w:tcPr>
            <w:tcW w:w="3499" w:type="dxa"/>
            <w:tcBorders>
              <w:right w:val="single" w:sz="4" w:space="0" w:color="auto"/>
            </w:tcBorders>
            <w:vAlign w:val="center"/>
          </w:tcPr>
          <w:p w14:paraId="08F369F6" w14:textId="77777777" w:rsidR="00B84BD7" w:rsidRPr="00E32B1A" w:rsidRDefault="00B84BD7" w:rsidP="00E32B1A">
            <w:pPr>
              <w:rPr>
                <w:sz w:val="22"/>
                <w:szCs w:val="22"/>
              </w:rPr>
            </w:pPr>
          </w:p>
        </w:tc>
        <w:tc>
          <w:tcPr>
            <w:tcW w:w="519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D34BA7C" w14:textId="77777777" w:rsidR="00B84BD7" w:rsidRPr="00E32B1A" w:rsidRDefault="00B84BD7" w:rsidP="00E32B1A">
            <w:pPr>
              <w:rPr>
                <w:sz w:val="22"/>
                <w:szCs w:val="22"/>
              </w:rPr>
            </w:pPr>
          </w:p>
        </w:tc>
        <w:tc>
          <w:tcPr>
            <w:tcW w:w="1686" w:type="dxa"/>
            <w:tcBorders>
              <w:left w:val="single" w:sz="4" w:space="0" w:color="auto"/>
            </w:tcBorders>
            <w:vAlign w:val="center"/>
          </w:tcPr>
          <w:p w14:paraId="6AE3291F" w14:textId="77777777" w:rsidR="00B84BD7" w:rsidRPr="00E32B1A" w:rsidRDefault="00B84BD7" w:rsidP="00E32B1A">
            <w:pPr>
              <w:rPr>
                <w:color w:val="FF0000"/>
                <w:sz w:val="22"/>
                <w:szCs w:val="22"/>
              </w:rPr>
            </w:pPr>
          </w:p>
        </w:tc>
      </w:tr>
      <w:tr w:rsidR="00B84BD7" w:rsidRPr="00E32B1A" w14:paraId="2543241F" w14:textId="77777777" w:rsidTr="00E32B1A">
        <w:trPr>
          <w:cantSplit/>
          <w:trHeight w:val="454"/>
        </w:trPr>
        <w:tc>
          <w:tcPr>
            <w:tcW w:w="3499" w:type="dxa"/>
            <w:tcBorders>
              <w:right w:val="single" w:sz="4" w:space="0" w:color="auto"/>
            </w:tcBorders>
            <w:vAlign w:val="center"/>
          </w:tcPr>
          <w:p w14:paraId="43C8F577" w14:textId="77777777" w:rsidR="00B84BD7" w:rsidRPr="00E32B1A" w:rsidRDefault="00B84BD7" w:rsidP="00E32B1A">
            <w:pPr>
              <w:rPr>
                <w:sz w:val="22"/>
                <w:szCs w:val="22"/>
              </w:rPr>
            </w:pPr>
          </w:p>
        </w:tc>
        <w:tc>
          <w:tcPr>
            <w:tcW w:w="519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7DB4CB" w14:textId="77777777" w:rsidR="00B84BD7" w:rsidRPr="00E32B1A" w:rsidRDefault="00B84BD7" w:rsidP="00E32B1A">
            <w:pPr>
              <w:rPr>
                <w:sz w:val="22"/>
                <w:szCs w:val="22"/>
              </w:rPr>
            </w:pPr>
          </w:p>
        </w:tc>
        <w:tc>
          <w:tcPr>
            <w:tcW w:w="1686" w:type="dxa"/>
            <w:tcBorders>
              <w:left w:val="single" w:sz="4" w:space="0" w:color="auto"/>
            </w:tcBorders>
            <w:vAlign w:val="center"/>
          </w:tcPr>
          <w:p w14:paraId="648D8C10" w14:textId="77777777" w:rsidR="00B84BD7" w:rsidRPr="00E32B1A" w:rsidRDefault="00B84BD7" w:rsidP="00E32B1A">
            <w:pPr>
              <w:rPr>
                <w:color w:val="FF0000"/>
                <w:sz w:val="22"/>
                <w:szCs w:val="22"/>
              </w:rPr>
            </w:pPr>
          </w:p>
        </w:tc>
      </w:tr>
      <w:tr w:rsidR="00B84BD7" w:rsidRPr="00E32B1A" w14:paraId="699D23BB" w14:textId="77777777" w:rsidTr="00E32B1A">
        <w:trPr>
          <w:cantSplit/>
          <w:trHeight w:val="454"/>
        </w:trPr>
        <w:tc>
          <w:tcPr>
            <w:tcW w:w="3499" w:type="dxa"/>
            <w:tcBorders>
              <w:right w:val="single" w:sz="4" w:space="0" w:color="auto"/>
            </w:tcBorders>
            <w:vAlign w:val="center"/>
          </w:tcPr>
          <w:p w14:paraId="1BCD78BB" w14:textId="77777777" w:rsidR="00B84BD7" w:rsidRPr="00E32B1A" w:rsidRDefault="00B84BD7" w:rsidP="00E32B1A">
            <w:pPr>
              <w:rPr>
                <w:sz w:val="22"/>
                <w:szCs w:val="22"/>
              </w:rPr>
            </w:pPr>
          </w:p>
        </w:tc>
        <w:tc>
          <w:tcPr>
            <w:tcW w:w="519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49D4BA4" w14:textId="77777777" w:rsidR="00B84BD7" w:rsidRPr="00E32B1A" w:rsidRDefault="00B84BD7" w:rsidP="00E32B1A">
            <w:pPr>
              <w:rPr>
                <w:sz w:val="22"/>
                <w:szCs w:val="22"/>
              </w:rPr>
            </w:pPr>
          </w:p>
        </w:tc>
        <w:tc>
          <w:tcPr>
            <w:tcW w:w="1686" w:type="dxa"/>
            <w:tcBorders>
              <w:left w:val="single" w:sz="4" w:space="0" w:color="auto"/>
            </w:tcBorders>
            <w:vAlign w:val="center"/>
          </w:tcPr>
          <w:p w14:paraId="116BA4C7" w14:textId="77777777" w:rsidR="00B84BD7" w:rsidRPr="00E32B1A" w:rsidRDefault="00B84BD7" w:rsidP="00E32B1A">
            <w:pPr>
              <w:rPr>
                <w:sz w:val="22"/>
                <w:szCs w:val="22"/>
              </w:rPr>
            </w:pPr>
          </w:p>
        </w:tc>
      </w:tr>
      <w:tr w:rsidR="00B84BD7" w:rsidRPr="00E32B1A" w14:paraId="13A47F9C" w14:textId="77777777" w:rsidTr="00E32B1A">
        <w:trPr>
          <w:cantSplit/>
          <w:trHeight w:val="454"/>
        </w:trPr>
        <w:tc>
          <w:tcPr>
            <w:tcW w:w="3499" w:type="dxa"/>
            <w:tcBorders>
              <w:right w:val="single" w:sz="4" w:space="0" w:color="auto"/>
            </w:tcBorders>
            <w:vAlign w:val="center"/>
          </w:tcPr>
          <w:p w14:paraId="4C70BB0A" w14:textId="77777777" w:rsidR="00B84BD7" w:rsidRPr="00E32B1A" w:rsidRDefault="00B84BD7" w:rsidP="00E32B1A">
            <w:pPr>
              <w:rPr>
                <w:sz w:val="22"/>
                <w:szCs w:val="22"/>
              </w:rPr>
            </w:pPr>
          </w:p>
        </w:tc>
        <w:tc>
          <w:tcPr>
            <w:tcW w:w="519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C43D03" w14:textId="77777777" w:rsidR="00B84BD7" w:rsidRPr="00E32B1A" w:rsidRDefault="00B84BD7" w:rsidP="00E32B1A">
            <w:pPr>
              <w:rPr>
                <w:sz w:val="22"/>
                <w:szCs w:val="22"/>
              </w:rPr>
            </w:pPr>
          </w:p>
        </w:tc>
        <w:tc>
          <w:tcPr>
            <w:tcW w:w="1686" w:type="dxa"/>
            <w:tcBorders>
              <w:left w:val="single" w:sz="4" w:space="0" w:color="auto"/>
            </w:tcBorders>
            <w:vAlign w:val="center"/>
          </w:tcPr>
          <w:p w14:paraId="52654F6A" w14:textId="77777777" w:rsidR="00B84BD7" w:rsidRPr="00E32B1A" w:rsidRDefault="00B84BD7" w:rsidP="00E32B1A">
            <w:pPr>
              <w:rPr>
                <w:sz w:val="22"/>
                <w:szCs w:val="22"/>
              </w:rPr>
            </w:pPr>
          </w:p>
        </w:tc>
      </w:tr>
      <w:tr w:rsidR="00B84BD7" w:rsidRPr="00E32B1A" w14:paraId="60569481" w14:textId="77777777" w:rsidTr="00E32B1A">
        <w:trPr>
          <w:cantSplit/>
          <w:trHeight w:val="454"/>
        </w:trPr>
        <w:tc>
          <w:tcPr>
            <w:tcW w:w="3499" w:type="dxa"/>
            <w:tcBorders>
              <w:right w:val="single" w:sz="4" w:space="0" w:color="auto"/>
            </w:tcBorders>
            <w:vAlign w:val="center"/>
          </w:tcPr>
          <w:p w14:paraId="28C03EF1" w14:textId="77777777" w:rsidR="00B84BD7" w:rsidRPr="00E32B1A" w:rsidRDefault="00B84BD7" w:rsidP="00E32B1A">
            <w:pPr>
              <w:rPr>
                <w:sz w:val="22"/>
                <w:szCs w:val="22"/>
              </w:rPr>
            </w:pPr>
          </w:p>
        </w:tc>
        <w:tc>
          <w:tcPr>
            <w:tcW w:w="519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3B7106" w14:textId="77777777" w:rsidR="00B84BD7" w:rsidRPr="00E32B1A" w:rsidRDefault="00B84BD7" w:rsidP="00E32B1A">
            <w:pPr>
              <w:rPr>
                <w:sz w:val="22"/>
                <w:szCs w:val="22"/>
              </w:rPr>
            </w:pPr>
          </w:p>
        </w:tc>
        <w:tc>
          <w:tcPr>
            <w:tcW w:w="1686" w:type="dxa"/>
            <w:tcBorders>
              <w:left w:val="single" w:sz="4" w:space="0" w:color="auto"/>
            </w:tcBorders>
            <w:vAlign w:val="center"/>
          </w:tcPr>
          <w:p w14:paraId="6D6BEC56" w14:textId="77777777" w:rsidR="00B84BD7" w:rsidRPr="00E32B1A" w:rsidRDefault="00B84BD7" w:rsidP="00E32B1A">
            <w:pPr>
              <w:rPr>
                <w:sz w:val="22"/>
                <w:szCs w:val="22"/>
              </w:rPr>
            </w:pPr>
          </w:p>
        </w:tc>
      </w:tr>
      <w:tr w:rsidR="00B84BD7" w:rsidRPr="00E32B1A" w14:paraId="3404D519" w14:textId="77777777" w:rsidTr="00E32B1A">
        <w:trPr>
          <w:cantSplit/>
          <w:trHeight w:val="454"/>
        </w:trPr>
        <w:tc>
          <w:tcPr>
            <w:tcW w:w="3499" w:type="dxa"/>
            <w:tcBorders>
              <w:right w:val="single" w:sz="4" w:space="0" w:color="auto"/>
            </w:tcBorders>
            <w:vAlign w:val="center"/>
          </w:tcPr>
          <w:p w14:paraId="748BFD0A" w14:textId="77777777" w:rsidR="00B84BD7" w:rsidRPr="00E32B1A" w:rsidRDefault="00B84BD7" w:rsidP="00E32B1A">
            <w:pPr>
              <w:rPr>
                <w:sz w:val="22"/>
                <w:szCs w:val="22"/>
              </w:rPr>
            </w:pPr>
          </w:p>
        </w:tc>
        <w:tc>
          <w:tcPr>
            <w:tcW w:w="519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9776337" w14:textId="77777777" w:rsidR="00B84BD7" w:rsidRPr="00E32B1A" w:rsidRDefault="00B84BD7" w:rsidP="00E32B1A">
            <w:pPr>
              <w:rPr>
                <w:sz w:val="22"/>
                <w:szCs w:val="22"/>
              </w:rPr>
            </w:pPr>
          </w:p>
        </w:tc>
        <w:tc>
          <w:tcPr>
            <w:tcW w:w="1686" w:type="dxa"/>
            <w:tcBorders>
              <w:left w:val="single" w:sz="4" w:space="0" w:color="auto"/>
            </w:tcBorders>
            <w:vAlign w:val="center"/>
          </w:tcPr>
          <w:p w14:paraId="3426151D" w14:textId="77777777" w:rsidR="00B84BD7" w:rsidRPr="00E32B1A" w:rsidRDefault="00B84BD7" w:rsidP="00E32B1A">
            <w:pPr>
              <w:rPr>
                <w:sz w:val="22"/>
                <w:szCs w:val="22"/>
              </w:rPr>
            </w:pPr>
          </w:p>
        </w:tc>
      </w:tr>
      <w:tr w:rsidR="00B84BD7" w:rsidRPr="00E32B1A" w14:paraId="3DC3D98F" w14:textId="77777777" w:rsidTr="00E32B1A">
        <w:trPr>
          <w:cantSplit/>
          <w:trHeight w:val="454"/>
        </w:trPr>
        <w:tc>
          <w:tcPr>
            <w:tcW w:w="3499" w:type="dxa"/>
            <w:tcBorders>
              <w:right w:val="single" w:sz="4" w:space="0" w:color="auto"/>
            </w:tcBorders>
            <w:vAlign w:val="center"/>
          </w:tcPr>
          <w:p w14:paraId="386FF893" w14:textId="77777777" w:rsidR="00B84BD7" w:rsidRPr="00E32B1A" w:rsidRDefault="00B84BD7" w:rsidP="00E32B1A">
            <w:pPr>
              <w:rPr>
                <w:sz w:val="22"/>
                <w:szCs w:val="22"/>
              </w:rPr>
            </w:pPr>
          </w:p>
        </w:tc>
        <w:tc>
          <w:tcPr>
            <w:tcW w:w="519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A9FE6BC" w14:textId="77777777" w:rsidR="00B84BD7" w:rsidRPr="00E32B1A" w:rsidRDefault="00B84BD7" w:rsidP="00E32B1A">
            <w:pPr>
              <w:rPr>
                <w:sz w:val="22"/>
                <w:szCs w:val="22"/>
              </w:rPr>
            </w:pPr>
          </w:p>
        </w:tc>
        <w:tc>
          <w:tcPr>
            <w:tcW w:w="1686" w:type="dxa"/>
            <w:tcBorders>
              <w:left w:val="single" w:sz="4" w:space="0" w:color="auto"/>
            </w:tcBorders>
            <w:vAlign w:val="center"/>
          </w:tcPr>
          <w:p w14:paraId="23639124" w14:textId="77777777" w:rsidR="00B84BD7" w:rsidRPr="00E32B1A" w:rsidRDefault="00B84BD7" w:rsidP="00E32B1A">
            <w:pPr>
              <w:rPr>
                <w:sz w:val="22"/>
                <w:szCs w:val="22"/>
              </w:rPr>
            </w:pPr>
          </w:p>
        </w:tc>
      </w:tr>
      <w:tr w:rsidR="00B84BD7" w:rsidRPr="00E32B1A" w14:paraId="04255927" w14:textId="77777777" w:rsidTr="00E32B1A">
        <w:trPr>
          <w:cantSplit/>
          <w:trHeight w:val="454"/>
        </w:trPr>
        <w:tc>
          <w:tcPr>
            <w:tcW w:w="3499" w:type="dxa"/>
            <w:tcBorders>
              <w:right w:val="single" w:sz="4" w:space="0" w:color="auto"/>
            </w:tcBorders>
            <w:vAlign w:val="center"/>
          </w:tcPr>
          <w:p w14:paraId="1D7E27BB" w14:textId="77777777" w:rsidR="00B84BD7" w:rsidRPr="00E32B1A" w:rsidRDefault="00B84BD7" w:rsidP="00E32B1A">
            <w:pPr>
              <w:rPr>
                <w:sz w:val="22"/>
                <w:szCs w:val="22"/>
              </w:rPr>
            </w:pPr>
          </w:p>
        </w:tc>
        <w:tc>
          <w:tcPr>
            <w:tcW w:w="519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BC6F02D" w14:textId="77777777" w:rsidR="00B84BD7" w:rsidRPr="00E32B1A" w:rsidRDefault="00B84BD7" w:rsidP="00E32B1A">
            <w:pPr>
              <w:pStyle w:val="111"/>
              <w:spacing w:before="0" w:after="0"/>
              <w:rPr>
                <w:sz w:val="22"/>
                <w:szCs w:val="22"/>
              </w:rPr>
            </w:pPr>
          </w:p>
        </w:tc>
        <w:tc>
          <w:tcPr>
            <w:tcW w:w="1686" w:type="dxa"/>
            <w:tcBorders>
              <w:left w:val="single" w:sz="4" w:space="0" w:color="auto"/>
            </w:tcBorders>
            <w:vAlign w:val="center"/>
          </w:tcPr>
          <w:p w14:paraId="69F8AD83" w14:textId="77777777" w:rsidR="00B84BD7" w:rsidRPr="00E32B1A" w:rsidRDefault="00B84BD7" w:rsidP="00E32B1A">
            <w:pPr>
              <w:rPr>
                <w:sz w:val="22"/>
                <w:szCs w:val="22"/>
              </w:rPr>
            </w:pPr>
          </w:p>
        </w:tc>
      </w:tr>
      <w:tr w:rsidR="00272477" w:rsidRPr="00E32B1A" w14:paraId="3E1B7ED3" w14:textId="77777777" w:rsidTr="00E32B1A">
        <w:trPr>
          <w:cantSplit/>
          <w:trHeight w:val="454"/>
        </w:trPr>
        <w:tc>
          <w:tcPr>
            <w:tcW w:w="3499" w:type="dxa"/>
            <w:tcBorders>
              <w:right w:val="single" w:sz="4" w:space="0" w:color="auto"/>
            </w:tcBorders>
            <w:vAlign w:val="center"/>
          </w:tcPr>
          <w:p w14:paraId="27D9E97D" w14:textId="77777777" w:rsidR="00272477" w:rsidRPr="00E32B1A" w:rsidRDefault="00272477" w:rsidP="00E32B1A">
            <w:pPr>
              <w:rPr>
                <w:sz w:val="22"/>
                <w:szCs w:val="22"/>
              </w:rPr>
            </w:pPr>
          </w:p>
        </w:tc>
        <w:tc>
          <w:tcPr>
            <w:tcW w:w="519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DDF1C5A" w14:textId="77777777" w:rsidR="00272477" w:rsidRPr="00E32B1A" w:rsidRDefault="00272477" w:rsidP="00E32B1A">
            <w:pPr>
              <w:rPr>
                <w:sz w:val="22"/>
                <w:szCs w:val="22"/>
              </w:rPr>
            </w:pPr>
          </w:p>
        </w:tc>
        <w:tc>
          <w:tcPr>
            <w:tcW w:w="1686" w:type="dxa"/>
            <w:tcBorders>
              <w:left w:val="single" w:sz="4" w:space="0" w:color="auto"/>
            </w:tcBorders>
            <w:vAlign w:val="center"/>
          </w:tcPr>
          <w:p w14:paraId="234F8E86" w14:textId="77777777" w:rsidR="00272477" w:rsidRPr="00E32B1A" w:rsidRDefault="00272477" w:rsidP="00E32B1A">
            <w:pPr>
              <w:rPr>
                <w:sz w:val="22"/>
                <w:szCs w:val="22"/>
              </w:rPr>
            </w:pPr>
          </w:p>
        </w:tc>
      </w:tr>
      <w:tr w:rsidR="00272477" w:rsidRPr="00E32B1A" w14:paraId="3A7D123D" w14:textId="77777777" w:rsidTr="00E32B1A">
        <w:trPr>
          <w:cantSplit/>
          <w:trHeight w:val="454"/>
        </w:trPr>
        <w:tc>
          <w:tcPr>
            <w:tcW w:w="3499" w:type="dxa"/>
            <w:tcBorders>
              <w:right w:val="single" w:sz="4" w:space="0" w:color="auto"/>
            </w:tcBorders>
            <w:vAlign w:val="center"/>
          </w:tcPr>
          <w:p w14:paraId="3FDD3DD1" w14:textId="77777777" w:rsidR="00272477" w:rsidRPr="00E32B1A" w:rsidRDefault="00272477" w:rsidP="00E32B1A">
            <w:pPr>
              <w:rPr>
                <w:sz w:val="22"/>
                <w:szCs w:val="22"/>
              </w:rPr>
            </w:pPr>
          </w:p>
        </w:tc>
        <w:tc>
          <w:tcPr>
            <w:tcW w:w="519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5995A9C" w14:textId="77777777" w:rsidR="00272477" w:rsidRPr="00E32B1A" w:rsidRDefault="00272477" w:rsidP="00E32B1A">
            <w:pPr>
              <w:rPr>
                <w:sz w:val="22"/>
                <w:szCs w:val="22"/>
              </w:rPr>
            </w:pPr>
          </w:p>
        </w:tc>
        <w:tc>
          <w:tcPr>
            <w:tcW w:w="1686" w:type="dxa"/>
            <w:tcBorders>
              <w:left w:val="single" w:sz="4" w:space="0" w:color="auto"/>
            </w:tcBorders>
            <w:vAlign w:val="center"/>
          </w:tcPr>
          <w:p w14:paraId="0735EACB" w14:textId="77777777" w:rsidR="00272477" w:rsidRPr="00E32B1A" w:rsidRDefault="00272477" w:rsidP="00E32B1A">
            <w:pPr>
              <w:rPr>
                <w:color w:val="FF0000"/>
                <w:sz w:val="22"/>
                <w:szCs w:val="22"/>
              </w:rPr>
            </w:pPr>
          </w:p>
        </w:tc>
      </w:tr>
      <w:tr w:rsidR="00272477" w:rsidRPr="00E32B1A" w14:paraId="26D4FB4E" w14:textId="77777777" w:rsidTr="00E32B1A">
        <w:trPr>
          <w:cantSplit/>
          <w:trHeight w:val="454"/>
        </w:trPr>
        <w:tc>
          <w:tcPr>
            <w:tcW w:w="3499" w:type="dxa"/>
            <w:tcBorders>
              <w:right w:val="single" w:sz="4" w:space="0" w:color="auto"/>
            </w:tcBorders>
            <w:vAlign w:val="center"/>
          </w:tcPr>
          <w:p w14:paraId="6B31733E" w14:textId="77777777" w:rsidR="00272477" w:rsidRPr="00E32B1A" w:rsidRDefault="00272477" w:rsidP="00E32B1A">
            <w:pPr>
              <w:rPr>
                <w:sz w:val="22"/>
                <w:szCs w:val="22"/>
              </w:rPr>
            </w:pPr>
          </w:p>
        </w:tc>
        <w:tc>
          <w:tcPr>
            <w:tcW w:w="519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31EFD7E" w14:textId="77777777" w:rsidR="00272477" w:rsidRPr="00E32B1A" w:rsidRDefault="00272477" w:rsidP="00E32B1A">
            <w:pPr>
              <w:rPr>
                <w:sz w:val="22"/>
                <w:szCs w:val="22"/>
              </w:rPr>
            </w:pPr>
          </w:p>
        </w:tc>
        <w:tc>
          <w:tcPr>
            <w:tcW w:w="1686" w:type="dxa"/>
            <w:tcBorders>
              <w:left w:val="single" w:sz="4" w:space="0" w:color="auto"/>
            </w:tcBorders>
            <w:vAlign w:val="center"/>
          </w:tcPr>
          <w:p w14:paraId="36EFC13C" w14:textId="77777777" w:rsidR="00272477" w:rsidRPr="00E32B1A" w:rsidRDefault="00272477" w:rsidP="00E32B1A">
            <w:pPr>
              <w:rPr>
                <w:sz w:val="22"/>
                <w:szCs w:val="22"/>
              </w:rPr>
            </w:pPr>
          </w:p>
        </w:tc>
      </w:tr>
      <w:tr w:rsidR="00272477" w:rsidRPr="00E32B1A" w14:paraId="7E687C9C" w14:textId="77777777" w:rsidTr="00E32B1A">
        <w:trPr>
          <w:cantSplit/>
          <w:trHeight w:val="454"/>
        </w:trPr>
        <w:tc>
          <w:tcPr>
            <w:tcW w:w="3499" w:type="dxa"/>
            <w:tcBorders>
              <w:right w:val="single" w:sz="4" w:space="0" w:color="auto"/>
            </w:tcBorders>
            <w:vAlign w:val="center"/>
          </w:tcPr>
          <w:p w14:paraId="53B9B760" w14:textId="77777777" w:rsidR="00272477" w:rsidRPr="00E32B1A" w:rsidRDefault="00272477" w:rsidP="00E32B1A">
            <w:pPr>
              <w:rPr>
                <w:sz w:val="22"/>
                <w:szCs w:val="22"/>
              </w:rPr>
            </w:pPr>
          </w:p>
        </w:tc>
        <w:tc>
          <w:tcPr>
            <w:tcW w:w="519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BCC820" w14:textId="77777777" w:rsidR="00272477" w:rsidRPr="00E32B1A" w:rsidRDefault="00272477" w:rsidP="00E32B1A">
            <w:pPr>
              <w:rPr>
                <w:sz w:val="22"/>
                <w:szCs w:val="22"/>
              </w:rPr>
            </w:pPr>
          </w:p>
        </w:tc>
        <w:tc>
          <w:tcPr>
            <w:tcW w:w="1686" w:type="dxa"/>
            <w:tcBorders>
              <w:left w:val="single" w:sz="4" w:space="0" w:color="auto"/>
            </w:tcBorders>
            <w:vAlign w:val="center"/>
          </w:tcPr>
          <w:p w14:paraId="63563CD4" w14:textId="77777777" w:rsidR="00272477" w:rsidRPr="00E32B1A" w:rsidRDefault="00272477" w:rsidP="00E32B1A">
            <w:pPr>
              <w:rPr>
                <w:sz w:val="22"/>
                <w:szCs w:val="22"/>
              </w:rPr>
            </w:pPr>
          </w:p>
        </w:tc>
      </w:tr>
      <w:tr w:rsidR="00272477" w:rsidRPr="00E32B1A" w14:paraId="389F74D6" w14:textId="77777777" w:rsidTr="00E32B1A">
        <w:trPr>
          <w:cantSplit/>
          <w:trHeight w:val="454"/>
        </w:trPr>
        <w:tc>
          <w:tcPr>
            <w:tcW w:w="3499" w:type="dxa"/>
            <w:tcBorders>
              <w:right w:val="single" w:sz="4" w:space="0" w:color="auto"/>
            </w:tcBorders>
            <w:vAlign w:val="center"/>
          </w:tcPr>
          <w:p w14:paraId="09816695" w14:textId="77777777" w:rsidR="00272477" w:rsidRPr="00E32B1A" w:rsidRDefault="00272477" w:rsidP="00E32B1A">
            <w:pPr>
              <w:rPr>
                <w:sz w:val="22"/>
                <w:szCs w:val="22"/>
              </w:rPr>
            </w:pPr>
          </w:p>
        </w:tc>
        <w:tc>
          <w:tcPr>
            <w:tcW w:w="519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44929FC" w14:textId="77777777" w:rsidR="00272477" w:rsidRPr="00E32B1A" w:rsidRDefault="00272477" w:rsidP="00E32B1A">
            <w:pPr>
              <w:rPr>
                <w:sz w:val="22"/>
                <w:szCs w:val="22"/>
              </w:rPr>
            </w:pPr>
          </w:p>
        </w:tc>
        <w:tc>
          <w:tcPr>
            <w:tcW w:w="1686" w:type="dxa"/>
            <w:tcBorders>
              <w:left w:val="single" w:sz="4" w:space="0" w:color="auto"/>
            </w:tcBorders>
            <w:vAlign w:val="center"/>
          </w:tcPr>
          <w:p w14:paraId="45DC89CE" w14:textId="77777777" w:rsidR="00272477" w:rsidRPr="00E32B1A" w:rsidRDefault="00272477" w:rsidP="00E32B1A">
            <w:pPr>
              <w:rPr>
                <w:color w:val="FF0000"/>
                <w:sz w:val="22"/>
                <w:szCs w:val="22"/>
              </w:rPr>
            </w:pPr>
          </w:p>
        </w:tc>
      </w:tr>
      <w:tr w:rsidR="00272477" w:rsidRPr="00E32B1A" w14:paraId="3C173E65" w14:textId="77777777" w:rsidTr="00E32B1A">
        <w:trPr>
          <w:cantSplit/>
          <w:trHeight w:val="454"/>
        </w:trPr>
        <w:tc>
          <w:tcPr>
            <w:tcW w:w="3499" w:type="dxa"/>
            <w:tcBorders>
              <w:right w:val="single" w:sz="4" w:space="0" w:color="auto"/>
            </w:tcBorders>
            <w:vAlign w:val="center"/>
          </w:tcPr>
          <w:p w14:paraId="5851F6C7" w14:textId="77777777" w:rsidR="00272477" w:rsidRPr="00E32B1A" w:rsidRDefault="00272477" w:rsidP="00E32B1A">
            <w:pPr>
              <w:rPr>
                <w:b/>
                <w:bCs/>
                <w:sz w:val="22"/>
                <w:szCs w:val="22"/>
              </w:rPr>
            </w:pPr>
            <w:r w:rsidRPr="00E32B1A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519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B75239B" w14:textId="77777777" w:rsidR="00272477" w:rsidRPr="00E32B1A" w:rsidRDefault="00272477" w:rsidP="00E32B1A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686" w:type="dxa"/>
            <w:tcBorders>
              <w:left w:val="single" w:sz="4" w:space="0" w:color="auto"/>
            </w:tcBorders>
            <w:vAlign w:val="center"/>
          </w:tcPr>
          <w:p w14:paraId="37E3E00E" w14:textId="77777777" w:rsidR="00272477" w:rsidRPr="00E32B1A" w:rsidRDefault="00272477" w:rsidP="00E32B1A">
            <w:pPr>
              <w:rPr>
                <w:sz w:val="22"/>
                <w:szCs w:val="22"/>
              </w:rPr>
            </w:pPr>
          </w:p>
        </w:tc>
      </w:tr>
      <w:tr w:rsidR="00272477" w:rsidRPr="00E32B1A" w14:paraId="05B5DA16" w14:textId="77777777" w:rsidTr="00E32B1A">
        <w:trPr>
          <w:cantSplit/>
          <w:trHeight w:val="454"/>
        </w:trPr>
        <w:tc>
          <w:tcPr>
            <w:tcW w:w="3499" w:type="dxa"/>
            <w:tcBorders>
              <w:right w:val="single" w:sz="4" w:space="0" w:color="auto"/>
            </w:tcBorders>
            <w:vAlign w:val="center"/>
          </w:tcPr>
          <w:p w14:paraId="62C18334" w14:textId="77777777" w:rsidR="00272477" w:rsidRPr="00E32B1A" w:rsidRDefault="00272477" w:rsidP="00E32B1A">
            <w:pPr>
              <w:rPr>
                <w:sz w:val="22"/>
                <w:szCs w:val="22"/>
              </w:rPr>
            </w:pPr>
          </w:p>
        </w:tc>
        <w:tc>
          <w:tcPr>
            <w:tcW w:w="519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4D34BEA" w14:textId="77777777" w:rsidR="00272477" w:rsidRPr="00E32B1A" w:rsidRDefault="00272477" w:rsidP="00E32B1A">
            <w:pPr>
              <w:pStyle w:val="111"/>
              <w:spacing w:before="0" w:after="0"/>
              <w:rPr>
                <w:sz w:val="22"/>
                <w:szCs w:val="22"/>
              </w:rPr>
            </w:pPr>
          </w:p>
        </w:tc>
        <w:tc>
          <w:tcPr>
            <w:tcW w:w="1686" w:type="dxa"/>
            <w:tcBorders>
              <w:left w:val="single" w:sz="4" w:space="0" w:color="auto"/>
            </w:tcBorders>
            <w:vAlign w:val="center"/>
          </w:tcPr>
          <w:p w14:paraId="29142AAC" w14:textId="77777777" w:rsidR="00272477" w:rsidRPr="00E32B1A" w:rsidRDefault="00272477" w:rsidP="00E32B1A">
            <w:pPr>
              <w:rPr>
                <w:sz w:val="22"/>
                <w:szCs w:val="22"/>
              </w:rPr>
            </w:pPr>
          </w:p>
        </w:tc>
      </w:tr>
      <w:tr w:rsidR="00272477" w:rsidRPr="00E32B1A" w14:paraId="5AA4EEDE" w14:textId="77777777" w:rsidTr="00E32B1A">
        <w:trPr>
          <w:cantSplit/>
          <w:trHeight w:val="454"/>
        </w:trPr>
        <w:tc>
          <w:tcPr>
            <w:tcW w:w="3499" w:type="dxa"/>
            <w:tcBorders>
              <w:right w:val="single" w:sz="4" w:space="0" w:color="auto"/>
            </w:tcBorders>
            <w:vAlign w:val="center"/>
          </w:tcPr>
          <w:p w14:paraId="2C7C2A0D" w14:textId="77777777" w:rsidR="00272477" w:rsidRPr="00E32B1A" w:rsidRDefault="00272477" w:rsidP="00E32B1A">
            <w:pPr>
              <w:rPr>
                <w:sz w:val="22"/>
                <w:szCs w:val="22"/>
              </w:rPr>
            </w:pPr>
          </w:p>
        </w:tc>
        <w:tc>
          <w:tcPr>
            <w:tcW w:w="519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660712" w14:textId="77777777" w:rsidR="00272477" w:rsidRPr="00E32B1A" w:rsidRDefault="00272477" w:rsidP="00E32B1A">
            <w:pPr>
              <w:rPr>
                <w:sz w:val="22"/>
                <w:szCs w:val="22"/>
              </w:rPr>
            </w:pPr>
          </w:p>
        </w:tc>
        <w:tc>
          <w:tcPr>
            <w:tcW w:w="1686" w:type="dxa"/>
            <w:tcBorders>
              <w:left w:val="single" w:sz="4" w:space="0" w:color="auto"/>
            </w:tcBorders>
            <w:vAlign w:val="center"/>
          </w:tcPr>
          <w:p w14:paraId="0F2A08EC" w14:textId="77777777" w:rsidR="00272477" w:rsidRPr="00E32B1A" w:rsidRDefault="00272477" w:rsidP="00E32B1A">
            <w:pPr>
              <w:rPr>
                <w:sz w:val="22"/>
                <w:szCs w:val="22"/>
              </w:rPr>
            </w:pPr>
          </w:p>
        </w:tc>
      </w:tr>
      <w:tr w:rsidR="00272477" w:rsidRPr="00E32B1A" w14:paraId="405464DD" w14:textId="77777777" w:rsidTr="00E32B1A">
        <w:trPr>
          <w:cantSplit/>
          <w:trHeight w:val="454"/>
        </w:trPr>
        <w:tc>
          <w:tcPr>
            <w:tcW w:w="3499" w:type="dxa"/>
            <w:tcBorders>
              <w:right w:val="single" w:sz="4" w:space="0" w:color="auto"/>
            </w:tcBorders>
            <w:vAlign w:val="center"/>
          </w:tcPr>
          <w:p w14:paraId="046CB024" w14:textId="77777777" w:rsidR="00272477" w:rsidRPr="00E32B1A" w:rsidRDefault="00272477" w:rsidP="00E32B1A">
            <w:pPr>
              <w:rPr>
                <w:sz w:val="22"/>
                <w:szCs w:val="22"/>
              </w:rPr>
            </w:pPr>
          </w:p>
        </w:tc>
        <w:tc>
          <w:tcPr>
            <w:tcW w:w="519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AE015C" w14:textId="77777777" w:rsidR="00272477" w:rsidRPr="00E32B1A" w:rsidRDefault="00272477" w:rsidP="00E32B1A">
            <w:pPr>
              <w:rPr>
                <w:sz w:val="22"/>
                <w:szCs w:val="22"/>
              </w:rPr>
            </w:pPr>
          </w:p>
        </w:tc>
        <w:tc>
          <w:tcPr>
            <w:tcW w:w="1686" w:type="dxa"/>
            <w:tcBorders>
              <w:left w:val="single" w:sz="4" w:space="0" w:color="auto"/>
            </w:tcBorders>
            <w:vAlign w:val="center"/>
          </w:tcPr>
          <w:p w14:paraId="26770DAD" w14:textId="77777777" w:rsidR="00272477" w:rsidRPr="00E32B1A" w:rsidRDefault="00272477" w:rsidP="00E32B1A">
            <w:pPr>
              <w:rPr>
                <w:sz w:val="22"/>
                <w:szCs w:val="22"/>
              </w:rPr>
            </w:pPr>
          </w:p>
        </w:tc>
      </w:tr>
      <w:tr w:rsidR="00272477" w:rsidRPr="00E32B1A" w14:paraId="2DC33AC0" w14:textId="77777777" w:rsidTr="00E32B1A">
        <w:trPr>
          <w:cantSplit/>
          <w:trHeight w:val="454"/>
        </w:trPr>
        <w:tc>
          <w:tcPr>
            <w:tcW w:w="3499" w:type="dxa"/>
            <w:tcBorders>
              <w:right w:val="single" w:sz="4" w:space="0" w:color="auto"/>
            </w:tcBorders>
            <w:vAlign w:val="center"/>
          </w:tcPr>
          <w:p w14:paraId="00AE42EA" w14:textId="77777777" w:rsidR="00272477" w:rsidRPr="00E32B1A" w:rsidRDefault="00272477" w:rsidP="00E32B1A">
            <w:pPr>
              <w:rPr>
                <w:sz w:val="22"/>
                <w:szCs w:val="22"/>
              </w:rPr>
            </w:pPr>
          </w:p>
        </w:tc>
        <w:tc>
          <w:tcPr>
            <w:tcW w:w="519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849A934" w14:textId="77777777" w:rsidR="00272477" w:rsidRPr="00E32B1A" w:rsidRDefault="00272477" w:rsidP="00E32B1A">
            <w:pPr>
              <w:rPr>
                <w:sz w:val="22"/>
                <w:szCs w:val="22"/>
              </w:rPr>
            </w:pPr>
          </w:p>
        </w:tc>
        <w:tc>
          <w:tcPr>
            <w:tcW w:w="1686" w:type="dxa"/>
            <w:tcBorders>
              <w:left w:val="single" w:sz="4" w:space="0" w:color="auto"/>
            </w:tcBorders>
            <w:vAlign w:val="center"/>
          </w:tcPr>
          <w:p w14:paraId="7CED1172" w14:textId="77777777" w:rsidR="00272477" w:rsidRPr="00E32B1A" w:rsidRDefault="00272477" w:rsidP="00E32B1A">
            <w:pPr>
              <w:rPr>
                <w:color w:val="FF0000"/>
                <w:sz w:val="22"/>
                <w:szCs w:val="22"/>
              </w:rPr>
            </w:pPr>
          </w:p>
        </w:tc>
      </w:tr>
      <w:tr w:rsidR="00272477" w:rsidRPr="00E32B1A" w14:paraId="4752EE05" w14:textId="77777777" w:rsidTr="00E32B1A">
        <w:trPr>
          <w:cantSplit/>
          <w:trHeight w:val="454"/>
        </w:trPr>
        <w:tc>
          <w:tcPr>
            <w:tcW w:w="3499" w:type="dxa"/>
            <w:tcBorders>
              <w:right w:val="single" w:sz="4" w:space="0" w:color="auto"/>
            </w:tcBorders>
            <w:vAlign w:val="center"/>
          </w:tcPr>
          <w:p w14:paraId="35B1A6A7" w14:textId="77777777" w:rsidR="00272477" w:rsidRPr="00E32B1A" w:rsidRDefault="00272477" w:rsidP="00E32B1A">
            <w:pPr>
              <w:rPr>
                <w:sz w:val="22"/>
                <w:szCs w:val="22"/>
              </w:rPr>
            </w:pPr>
          </w:p>
        </w:tc>
        <w:tc>
          <w:tcPr>
            <w:tcW w:w="519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531268" w14:textId="77777777" w:rsidR="00272477" w:rsidRPr="00E32B1A" w:rsidRDefault="00272477" w:rsidP="00E32B1A">
            <w:pPr>
              <w:rPr>
                <w:sz w:val="22"/>
                <w:szCs w:val="22"/>
              </w:rPr>
            </w:pPr>
          </w:p>
        </w:tc>
        <w:tc>
          <w:tcPr>
            <w:tcW w:w="1686" w:type="dxa"/>
            <w:tcBorders>
              <w:left w:val="single" w:sz="4" w:space="0" w:color="auto"/>
            </w:tcBorders>
            <w:vAlign w:val="center"/>
          </w:tcPr>
          <w:p w14:paraId="3CF61365" w14:textId="77777777" w:rsidR="00272477" w:rsidRPr="00E32B1A" w:rsidRDefault="00272477" w:rsidP="00E32B1A">
            <w:pPr>
              <w:rPr>
                <w:sz w:val="22"/>
                <w:szCs w:val="22"/>
              </w:rPr>
            </w:pPr>
          </w:p>
        </w:tc>
      </w:tr>
      <w:tr w:rsidR="00272477" w:rsidRPr="00E32B1A" w14:paraId="49819063" w14:textId="77777777" w:rsidTr="00E32B1A">
        <w:trPr>
          <w:cantSplit/>
          <w:trHeight w:val="454"/>
        </w:trPr>
        <w:tc>
          <w:tcPr>
            <w:tcW w:w="3499" w:type="dxa"/>
            <w:tcBorders>
              <w:right w:val="single" w:sz="4" w:space="0" w:color="auto"/>
            </w:tcBorders>
            <w:vAlign w:val="center"/>
          </w:tcPr>
          <w:p w14:paraId="538217F9" w14:textId="77777777" w:rsidR="00272477" w:rsidRPr="00E32B1A" w:rsidRDefault="00272477" w:rsidP="00E32B1A">
            <w:pPr>
              <w:rPr>
                <w:sz w:val="22"/>
                <w:szCs w:val="22"/>
              </w:rPr>
            </w:pPr>
          </w:p>
        </w:tc>
        <w:tc>
          <w:tcPr>
            <w:tcW w:w="519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0DE8359" w14:textId="77777777" w:rsidR="00272477" w:rsidRPr="00E32B1A" w:rsidRDefault="00272477" w:rsidP="00E32B1A">
            <w:pPr>
              <w:rPr>
                <w:sz w:val="22"/>
                <w:szCs w:val="22"/>
              </w:rPr>
            </w:pPr>
          </w:p>
        </w:tc>
        <w:tc>
          <w:tcPr>
            <w:tcW w:w="1686" w:type="dxa"/>
            <w:tcBorders>
              <w:left w:val="single" w:sz="4" w:space="0" w:color="auto"/>
            </w:tcBorders>
            <w:vAlign w:val="center"/>
          </w:tcPr>
          <w:p w14:paraId="3361C9A5" w14:textId="77777777" w:rsidR="00272477" w:rsidRPr="00E32B1A" w:rsidRDefault="00272477" w:rsidP="00E32B1A">
            <w:pPr>
              <w:rPr>
                <w:sz w:val="22"/>
                <w:szCs w:val="22"/>
              </w:rPr>
            </w:pPr>
          </w:p>
        </w:tc>
      </w:tr>
      <w:tr w:rsidR="00272477" w:rsidRPr="00E32B1A" w14:paraId="1E3C48A7" w14:textId="77777777" w:rsidTr="00E32B1A">
        <w:trPr>
          <w:cantSplit/>
          <w:trHeight w:val="454"/>
        </w:trPr>
        <w:tc>
          <w:tcPr>
            <w:tcW w:w="3499" w:type="dxa"/>
            <w:tcBorders>
              <w:right w:val="single" w:sz="4" w:space="0" w:color="auto"/>
            </w:tcBorders>
            <w:vAlign w:val="center"/>
          </w:tcPr>
          <w:p w14:paraId="0A8D10D1" w14:textId="77777777" w:rsidR="00272477" w:rsidRPr="00E32B1A" w:rsidRDefault="00272477" w:rsidP="00E32B1A">
            <w:pPr>
              <w:rPr>
                <w:sz w:val="22"/>
                <w:szCs w:val="22"/>
              </w:rPr>
            </w:pPr>
          </w:p>
        </w:tc>
        <w:tc>
          <w:tcPr>
            <w:tcW w:w="519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CAD626" w14:textId="77777777" w:rsidR="00272477" w:rsidRPr="00E32B1A" w:rsidRDefault="00272477" w:rsidP="00E32B1A">
            <w:pPr>
              <w:rPr>
                <w:sz w:val="22"/>
                <w:szCs w:val="22"/>
              </w:rPr>
            </w:pPr>
          </w:p>
        </w:tc>
        <w:tc>
          <w:tcPr>
            <w:tcW w:w="1686" w:type="dxa"/>
            <w:tcBorders>
              <w:left w:val="single" w:sz="4" w:space="0" w:color="auto"/>
            </w:tcBorders>
            <w:vAlign w:val="center"/>
          </w:tcPr>
          <w:p w14:paraId="608660CB" w14:textId="77777777" w:rsidR="00272477" w:rsidRPr="00E32B1A" w:rsidRDefault="00272477" w:rsidP="00E32B1A">
            <w:pPr>
              <w:rPr>
                <w:sz w:val="22"/>
                <w:szCs w:val="22"/>
              </w:rPr>
            </w:pPr>
          </w:p>
        </w:tc>
      </w:tr>
      <w:tr w:rsidR="00DA034B" w:rsidRPr="00E32B1A" w14:paraId="2E5810DA" w14:textId="77777777" w:rsidTr="00E32B1A">
        <w:trPr>
          <w:cantSplit/>
          <w:trHeight w:val="454"/>
        </w:trPr>
        <w:tc>
          <w:tcPr>
            <w:tcW w:w="3499" w:type="dxa"/>
            <w:tcBorders>
              <w:right w:val="single" w:sz="4" w:space="0" w:color="auto"/>
            </w:tcBorders>
            <w:vAlign w:val="center"/>
          </w:tcPr>
          <w:p w14:paraId="09BC00A5" w14:textId="77777777" w:rsidR="00DA034B" w:rsidRPr="00E32B1A" w:rsidRDefault="00DA034B" w:rsidP="00E32B1A">
            <w:pPr>
              <w:rPr>
                <w:sz w:val="22"/>
                <w:szCs w:val="22"/>
              </w:rPr>
            </w:pPr>
          </w:p>
        </w:tc>
        <w:tc>
          <w:tcPr>
            <w:tcW w:w="519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71627B" w14:textId="77777777" w:rsidR="00DA034B" w:rsidRPr="00E32B1A" w:rsidRDefault="00DA034B" w:rsidP="00E32B1A">
            <w:pPr>
              <w:pStyle w:val="111"/>
              <w:spacing w:before="0" w:after="0"/>
              <w:rPr>
                <w:sz w:val="22"/>
                <w:szCs w:val="22"/>
              </w:rPr>
            </w:pPr>
          </w:p>
        </w:tc>
        <w:tc>
          <w:tcPr>
            <w:tcW w:w="1686" w:type="dxa"/>
            <w:tcBorders>
              <w:left w:val="single" w:sz="4" w:space="0" w:color="auto"/>
            </w:tcBorders>
            <w:vAlign w:val="center"/>
          </w:tcPr>
          <w:p w14:paraId="74DBC66C" w14:textId="77777777" w:rsidR="00DA034B" w:rsidRPr="00E32B1A" w:rsidRDefault="00DA034B" w:rsidP="00E32B1A">
            <w:pPr>
              <w:rPr>
                <w:sz w:val="22"/>
                <w:szCs w:val="22"/>
              </w:rPr>
            </w:pPr>
          </w:p>
        </w:tc>
      </w:tr>
      <w:tr w:rsidR="00DA034B" w:rsidRPr="00E32B1A" w14:paraId="79DB6158" w14:textId="77777777" w:rsidTr="00E32B1A">
        <w:trPr>
          <w:cantSplit/>
          <w:trHeight w:val="454"/>
        </w:trPr>
        <w:tc>
          <w:tcPr>
            <w:tcW w:w="3499" w:type="dxa"/>
            <w:tcBorders>
              <w:right w:val="single" w:sz="4" w:space="0" w:color="auto"/>
            </w:tcBorders>
            <w:vAlign w:val="center"/>
          </w:tcPr>
          <w:p w14:paraId="038B392A" w14:textId="77777777" w:rsidR="00DA034B" w:rsidRPr="00E32B1A" w:rsidRDefault="00DA034B" w:rsidP="00E32B1A">
            <w:pPr>
              <w:rPr>
                <w:sz w:val="22"/>
                <w:szCs w:val="22"/>
              </w:rPr>
            </w:pPr>
          </w:p>
        </w:tc>
        <w:tc>
          <w:tcPr>
            <w:tcW w:w="519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1CBC0E" w14:textId="77777777" w:rsidR="00DA034B" w:rsidRPr="00E32B1A" w:rsidRDefault="00DA034B" w:rsidP="00E32B1A">
            <w:pPr>
              <w:rPr>
                <w:sz w:val="22"/>
                <w:szCs w:val="22"/>
              </w:rPr>
            </w:pPr>
          </w:p>
        </w:tc>
        <w:tc>
          <w:tcPr>
            <w:tcW w:w="1686" w:type="dxa"/>
            <w:tcBorders>
              <w:left w:val="single" w:sz="4" w:space="0" w:color="auto"/>
            </w:tcBorders>
            <w:vAlign w:val="center"/>
          </w:tcPr>
          <w:p w14:paraId="5C67169D" w14:textId="77777777" w:rsidR="00DA034B" w:rsidRPr="00E32B1A" w:rsidRDefault="00DA034B" w:rsidP="00E32B1A">
            <w:pPr>
              <w:rPr>
                <w:sz w:val="22"/>
                <w:szCs w:val="22"/>
              </w:rPr>
            </w:pPr>
          </w:p>
        </w:tc>
      </w:tr>
      <w:tr w:rsidR="00DA034B" w:rsidRPr="00E32B1A" w14:paraId="749DF082" w14:textId="77777777" w:rsidTr="00E32B1A">
        <w:trPr>
          <w:cantSplit/>
          <w:trHeight w:val="454"/>
        </w:trPr>
        <w:tc>
          <w:tcPr>
            <w:tcW w:w="3499" w:type="dxa"/>
            <w:tcBorders>
              <w:right w:val="single" w:sz="4" w:space="0" w:color="auto"/>
            </w:tcBorders>
            <w:vAlign w:val="center"/>
          </w:tcPr>
          <w:p w14:paraId="703264C7" w14:textId="77777777" w:rsidR="00DA034B" w:rsidRPr="00E32B1A" w:rsidRDefault="00DA034B" w:rsidP="00E32B1A">
            <w:pPr>
              <w:rPr>
                <w:sz w:val="22"/>
                <w:szCs w:val="22"/>
              </w:rPr>
            </w:pPr>
          </w:p>
        </w:tc>
        <w:tc>
          <w:tcPr>
            <w:tcW w:w="519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511137" w14:textId="77777777" w:rsidR="00DA034B" w:rsidRPr="00E32B1A" w:rsidRDefault="00DA034B" w:rsidP="00E32B1A">
            <w:pPr>
              <w:rPr>
                <w:sz w:val="22"/>
                <w:szCs w:val="22"/>
              </w:rPr>
            </w:pPr>
          </w:p>
        </w:tc>
        <w:tc>
          <w:tcPr>
            <w:tcW w:w="1686" w:type="dxa"/>
            <w:tcBorders>
              <w:left w:val="single" w:sz="4" w:space="0" w:color="auto"/>
            </w:tcBorders>
            <w:vAlign w:val="center"/>
          </w:tcPr>
          <w:p w14:paraId="390E4C9D" w14:textId="77777777" w:rsidR="00DA034B" w:rsidRPr="00E32B1A" w:rsidRDefault="00DA034B" w:rsidP="00E32B1A">
            <w:pPr>
              <w:rPr>
                <w:sz w:val="22"/>
                <w:szCs w:val="22"/>
              </w:rPr>
            </w:pPr>
          </w:p>
        </w:tc>
      </w:tr>
      <w:tr w:rsidR="00DA034B" w:rsidRPr="00E32B1A" w14:paraId="1AA97B95" w14:textId="77777777" w:rsidTr="00E32B1A">
        <w:trPr>
          <w:cantSplit/>
          <w:trHeight w:val="454"/>
        </w:trPr>
        <w:tc>
          <w:tcPr>
            <w:tcW w:w="3499" w:type="dxa"/>
            <w:tcBorders>
              <w:right w:val="single" w:sz="4" w:space="0" w:color="auto"/>
            </w:tcBorders>
            <w:vAlign w:val="center"/>
          </w:tcPr>
          <w:p w14:paraId="6A20A462" w14:textId="77777777" w:rsidR="00DA034B" w:rsidRPr="00E32B1A" w:rsidRDefault="00DA034B" w:rsidP="00E32B1A">
            <w:pPr>
              <w:rPr>
                <w:sz w:val="22"/>
                <w:szCs w:val="22"/>
              </w:rPr>
            </w:pPr>
          </w:p>
        </w:tc>
        <w:tc>
          <w:tcPr>
            <w:tcW w:w="519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14F38DE" w14:textId="77777777" w:rsidR="00DA034B" w:rsidRPr="00E32B1A" w:rsidRDefault="00DA034B" w:rsidP="00E32B1A">
            <w:pPr>
              <w:rPr>
                <w:sz w:val="22"/>
                <w:szCs w:val="22"/>
              </w:rPr>
            </w:pPr>
          </w:p>
        </w:tc>
        <w:tc>
          <w:tcPr>
            <w:tcW w:w="1686" w:type="dxa"/>
            <w:tcBorders>
              <w:left w:val="single" w:sz="4" w:space="0" w:color="auto"/>
            </w:tcBorders>
            <w:vAlign w:val="center"/>
          </w:tcPr>
          <w:p w14:paraId="57455A63" w14:textId="77777777" w:rsidR="00DA034B" w:rsidRPr="00E32B1A" w:rsidRDefault="00DA034B" w:rsidP="00E32B1A">
            <w:pPr>
              <w:rPr>
                <w:sz w:val="22"/>
                <w:szCs w:val="22"/>
              </w:rPr>
            </w:pPr>
          </w:p>
        </w:tc>
      </w:tr>
      <w:tr w:rsidR="00815EAD" w:rsidRPr="00E32B1A" w14:paraId="5C745FD6" w14:textId="77777777" w:rsidTr="00E32B1A">
        <w:trPr>
          <w:cantSplit/>
          <w:trHeight w:val="454"/>
        </w:trPr>
        <w:tc>
          <w:tcPr>
            <w:tcW w:w="3499" w:type="dxa"/>
            <w:tcBorders>
              <w:right w:val="single" w:sz="4" w:space="0" w:color="auto"/>
            </w:tcBorders>
            <w:vAlign w:val="center"/>
          </w:tcPr>
          <w:p w14:paraId="72F6CC7B" w14:textId="77777777" w:rsidR="00815EAD" w:rsidRPr="00E32B1A" w:rsidRDefault="00815EAD" w:rsidP="00E32B1A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19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10F8439" w14:textId="77777777" w:rsidR="00815EAD" w:rsidRPr="00E32B1A" w:rsidRDefault="00815EAD" w:rsidP="00E32B1A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686" w:type="dxa"/>
            <w:tcBorders>
              <w:left w:val="single" w:sz="4" w:space="0" w:color="auto"/>
            </w:tcBorders>
            <w:vAlign w:val="center"/>
          </w:tcPr>
          <w:p w14:paraId="4B5023A5" w14:textId="77777777" w:rsidR="00815EAD" w:rsidRPr="00E32B1A" w:rsidRDefault="00815EAD" w:rsidP="00E32B1A">
            <w:pPr>
              <w:rPr>
                <w:b/>
                <w:bCs/>
                <w:sz w:val="22"/>
                <w:szCs w:val="22"/>
              </w:rPr>
            </w:pPr>
          </w:p>
        </w:tc>
      </w:tr>
      <w:tr w:rsidR="00DA034B" w:rsidRPr="00E32B1A" w14:paraId="21870990" w14:textId="77777777" w:rsidTr="00E32B1A">
        <w:trPr>
          <w:cantSplit/>
          <w:trHeight w:val="454"/>
        </w:trPr>
        <w:tc>
          <w:tcPr>
            <w:tcW w:w="3499" w:type="dxa"/>
            <w:tcBorders>
              <w:right w:val="single" w:sz="4" w:space="0" w:color="auto"/>
            </w:tcBorders>
            <w:vAlign w:val="center"/>
          </w:tcPr>
          <w:p w14:paraId="778D7373" w14:textId="77777777" w:rsidR="00DA034B" w:rsidRPr="00E32B1A" w:rsidRDefault="00DA034B" w:rsidP="00E32B1A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19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892F366" w14:textId="77777777" w:rsidR="00DA034B" w:rsidRPr="00E32B1A" w:rsidRDefault="00DA034B" w:rsidP="00E32B1A">
            <w:pPr>
              <w:pStyle w:val="111"/>
              <w:spacing w:before="0" w:after="0"/>
              <w:rPr>
                <w:sz w:val="22"/>
                <w:szCs w:val="22"/>
              </w:rPr>
            </w:pPr>
          </w:p>
        </w:tc>
        <w:tc>
          <w:tcPr>
            <w:tcW w:w="1686" w:type="dxa"/>
            <w:tcBorders>
              <w:left w:val="single" w:sz="4" w:space="0" w:color="auto"/>
            </w:tcBorders>
            <w:vAlign w:val="center"/>
          </w:tcPr>
          <w:p w14:paraId="089043D5" w14:textId="77777777" w:rsidR="00DA034B" w:rsidRPr="00E32B1A" w:rsidRDefault="00DA034B" w:rsidP="00E32B1A">
            <w:pPr>
              <w:rPr>
                <w:b/>
                <w:bCs/>
                <w:sz w:val="22"/>
                <w:szCs w:val="22"/>
              </w:rPr>
            </w:pPr>
          </w:p>
        </w:tc>
      </w:tr>
      <w:tr w:rsidR="00944FF3" w:rsidRPr="00E32B1A" w14:paraId="4C8B6589" w14:textId="77777777" w:rsidTr="00E32B1A">
        <w:trPr>
          <w:cantSplit/>
          <w:trHeight w:val="454"/>
        </w:trPr>
        <w:tc>
          <w:tcPr>
            <w:tcW w:w="3499" w:type="dxa"/>
            <w:tcBorders>
              <w:right w:val="single" w:sz="4" w:space="0" w:color="auto"/>
            </w:tcBorders>
            <w:vAlign w:val="center"/>
          </w:tcPr>
          <w:p w14:paraId="5486A238" w14:textId="77777777" w:rsidR="00944FF3" w:rsidRPr="00E32B1A" w:rsidRDefault="00944FF3" w:rsidP="00E32B1A">
            <w:pPr>
              <w:rPr>
                <w:bCs/>
                <w:sz w:val="22"/>
                <w:szCs w:val="22"/>
              </w:rPr>
            </w:pPr>
          </w:p>
        </w:tc>
        <w:tc>
          <w:tcPr>
            <w:tcW w:w="519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C0A0E11" w14:textId="77777777" w:rsidR="00944FF3" w:rsidRPr="00E32B1A" w:rsidRDefault="00944FF3" w:rsidP="00E32B1A">
            <w:pPr>
              <w:rPr>
                <w:bCs/>
                <w:sz w:val="22"/>
                <w:szCs w:val="22"/>
              </w:rPr>
            </w:pPr>
          </w:p>
        </w:tc>
        <w:tc>
          <w:tcPr>
            <w:tcW w:w="1686" w:type="dxa"/>
            <w:tcBorders>
              <w:left w:val="single" w:sz="4" w:space="0" w:color="auto"/>
            </w:tcBorders>
            <w:vAlign w:val="center"/>
          </w:tcPr>
          <w:p w14:paraId="38CA8635" w14:textId="77777777" w:rsidR="00944FF3" w:rsidRPr="00E32B1A" w:rsidRDefault="00944FF3" w:rsidP="00E32B1A">
            <w:pPr>
              <w:rPr>
                <w:bCs/>
                <w:sz w:val="22"/>
                <w:szCs w:val="22"/>
              </w:rPr>
            </w:pPr>
          </w:p>
        </w:tc>
      </w:tr>
      <w:tr w:rsidR="00944FF3" w:rsidRPr="00E32B1A" w14:paraId="68EF3FFB" w14:textId="77777777" w:rsidTr="00E32B1A">
        <w:trPr>
          <w:cantSplit/>
          <w:trHeight w:val="454"/>
        </w:trPr>
        <w:tc>
          <w:tcPr>
            <w:tcW w:w="3499" w:type="dxa"/>
            <w:tcBorders>
              <w:right w:val="single" w:sz="4" w:space="0" w:color="auto"/>
            </w:tcBorders>
            <w:vAlign w:val="center"/>
          </w:tcPr>
          <w:p w14:paraId="1AC32126" w14:textId="77777777" w:rsidR="00944FF3" w:rsidRPr="00E32B1A" w:rsidRDefault="00944FF3" w:rsidP="00E32B1A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19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ADB6341" w14:textId="77777777" w:rsidR="00944FF3" w:rsidRPr="00E32B1A" w:rsidRDefault="00D400E0" w:rsidP="00E32B1A">
            <w:pPr>
              <w:tabs>
                <w:tab w:val="left" w:pos="1145"/>
              </w:tabs>
              <w:rPr>
                <w:b/>
                <w:bCs/>
                <w:sz w:val="22"/>
                <w:szCs w:val="22"/>
              </w:rPr>
            </w:pPr>
            <w:r w:rsidRPr="00E32B1A">
              <w:rPr>
                <w:b/>
                <w:bCs/>
                <w:sz w:val="22"/>
                <w:szCs w:val="22"/>
              </w:rPr>
              <w:tab/>
            </w:r>
          </w:p>
        </w:tc>
        <w:tc>
          <w:tcPr>
            <w:tcW w:w="1686" w:type="dxa"/>
            <w:tcBorders>
              <w:left w:val="single" w:sz="4" w:space="0" w:color="auto"/>
            </w:tcBorders>
            <w:vAlign w:val="center"/>
          </w:tcPr>
          <w:p w14:paraId="5D7B9425" w14:textId="77777777" w:rsidR="00944FF3" w:rsidRPr="00E32B1A" w:rsidRDefault="00944FF3" w:rsidP="00E32B1A">
            <w:pPr>
              <w:rPr>
                <w:bCs/>
                <w:sz w:val="22"/>
                <w:szCs w:val="22"/>
              </w:rPr>
            </w:pPr>
          </w:p>
        </w:tc>
      </w:tr>
      <w:tr w:rsidR="00944FF3" w:rsidRPr="00E32B1A" w14:paraId="6A8FE348" w14:textId="77777777" w:rsidTr="00E32B1A">
        <w:trPr>
          <w:cantSplit/>
          <w:trHeight w:val="454"/>
        </w:trPr>
        <w:tc>
          <w:tcPr>
            <w:tcW w:w="3499" w:type="dxa"/>
            <w:tcBorders>
              <w:right w:val="single" w:sz="4" w:space="0" w:color="auto"/>
            </w:tcBorders>
            <w:vAlign w:val="center"/>
          </w:tcPr>
          <w:p w14:paraId="3D7679A5" w14:textId="77777777" w:rsidR="00944FF3" w:rsidRPr="00E32B1A" w:rsidRDefault="00944FF3" w:rsidP="00E32B1A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19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257348" w14:textId="77777777" w:rsidR="00944FF3" w:rsidRPr="00E32B1A" w:rsidRDefault="00944FF3" w:rsidP="00E32B1A">
            <w:pPr>
              <w:pStyle w:val="111"/>
              <w:spacing w:before="0" w:after="0"/>
              <w:rPr>
                <w:sz w:val="22"/>
                <w:szCs w:val="22"/>
              </w:rPr>
            </w:pPr>
          </w:p>
        </w:tc>
        <w:tc>
          <w:tcPr>
            <w:tcW w:w="1686" w:type="dxa"/>
            <w:tcBorders>
              <w:left w:val="single" w:sz="4" w:space="0" w:color="auto"/>
            </w:tcBorders>
            <w:vAlign w:val="center"/>
          </w:tcPr>
          <w:p w14:paraId="08C43773" w14:textId="77777777" w:rsidR="00944FF3" w:rsidRPr="00E32B1A" w:rsidRDefault="00944FF3" w:rsidP="00E32B1A">
            <w:pPr>
              <w:rPr>
                <w:bCs/>
                <w:sz w:val="22"/>
                <w:szCs w:val="22"/>
              </w:rPr>
            </w:pPr>
          </w:p>
        </w:tc>
      </w:tr>
      <w:tr w:rsidR="00944FF3" w:rsidRPr="00E32B1A" w14:paraId="1F447773" w14:textId="77777777" w:rsidTr="00E32B1A">
        <w:trPr>
          <w:cantSplit/>
          <w:trHeight w:val="454"/>
        </w:trPr>
        <w:tc>
          <w:tcPr>
            <w:tcW w:w="3499" w:type="dxa"/>
            <w:tcBorders>
              <w:right w:val="single" w:sz="4" w:space="0" w:color="auto"/>
            </w:tcBorders>
            <w:vAlign w:val="center"/>
          </w:tcPr>
          <w:p w14:paraId="2D0F3D50" w14:textId="77777777" w:rsidR="00944FF3" w:rsidRPr="00E32B1A" w:rsidRDefault="00944FF3" w:rsidP="00E32B1A">
            <w:pPr>
              <w:rPr>
                <w:bCs/>
                <w:sz w:val="22"/>
                <w:szCs w:val="22"/>
              </w:rPr>
            </w:pPr>
          </w:p>
        </w:tc>
        <w:tc>
          <w:tcPr>
            <w:tcW w:w="519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CAFFF14" w14:textId="77777777" w:rsidR="00944FF3" w:rsidRPr="00E32B1A" w:rsidRDefault="00944FF3" w:rsidP="00E32B1A">
            <w:pPr>
              <w:rPr>
                <w:bCs/>
                <w:sz w:val="22"/>
                <w:szCs w:val="22"/>
              </w:rPr>
            </w:pPr>
          </w:p>
        </w:tc>
        <w:tc>
          <w:tcPr>
            <w:tcW w:w="1686" w:type="dxa"/>
            <w:tcBorders>
              <w:left w:val="single" w:sz="4" w:space="0" w:color="auto"/>
            </w:tcBorders>
            <w:vAlign w:val="center"/>
          </w:tcPr>
          <w:p w14:paraId="46D97403" w14:textId="77777777" w:rsidR="00944FF3" w:rsidRPr="00E32B1A" w:rsidRDefault="00944FF3" w:rsidP="00E32B1A">
            <w:pPr>
              <w:rPr>
                <w:bCs/>
                <w:sz w:val="22"/>
                <w:szCs w:val="22"/>
              </w:rPr>
            </w:pPr>
          </w:p>
        </w:tc>
      </w:tr>
      <w:tr w:rsidR="00944FF3" w:rsidRPr="00E32B1A" w14:paraId="560D741B" w14:textId="77777777" w:rsidTr="00E32B1A">
        <w:trPr>
          <w:cantSplit/>
          <w:trHeight w:val="454"/>
        </w:trPr>
        <w:tc>
          <w:tcPr>
            <w:tcW w:w="3499" w:type="dxa"/>
            <w:tcBorders>
              <w:right w:val="single" w:sz="4" w:space="0" w:color="auto"/>
            </w:tcBorders>
            <w:vAlign w:val="center"/>
          </w:tcPr>
          <w:p w14:paraId="20A740E2" w14:textId="77777777" w:rsidR="00944FF3" w:rsidRPr="00E32B1A" w:rsidRDefault="00944FF3" w:rsidP="00E32B1A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19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B70EA3A" w14:textId="77777777" w:rsidR="00944FF3" w:rsidRPr="00E32B1A" w:rsidRDefault="00944FF3" w:rsidP="00E32B1A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686" w:type="dxa"/>
            <w:tcBorders>
              <w:left w:val="single" w:sz="4" w:space="0" w:color="auto"/>
            </w:tcBorders>
            <w:vAlign w:val="center"/>
          </w:tcPr>
          <w:p w14:paraId="45D6A1E4" w14:textId="77777777" w:rsidR="00944FF3" w:rsidRPr="00E32B1A" w:rsidRDefault="00944FF3" w:rsidP="00E32B1A">
            <w:pPr>
              <w:rPr>
                <w:bCs/>
                <w:sz w:val="22"/>
                <w:szCs w:val="22"/>
              </w:rPr>
            </w:pPr>
          </w:p>
        </w:tc>
      </w:tr>
      <w:tr w:rsidR="00815EAD" w:rsidRPr="00E32B1A" w14:paraId="33AEB297" w14:textId="77777777" w:rsidTr="00E32B1A">
        <w:trPr>
          <w:cantSplit/>
          <w:trHeight w:val="454"/>
        </w:trPr>
        <w:tc>
          <w:tcPr>
            <w:tcW w:w="3499" w:type="dxa"/>
            <w:tcBorders>
              <w:right w:val="single" w:sz="4" w:space="0" w:color="auto"/>
            </w:tcBorders>
            <w:vAlign w:val="center"/>
          </w:tcPr>
          <w:p w14:paraId="5D2C0633" w14:textId="77777777" w:rsidR="00815EAD" w:rsidRPr="00E32B1A" w:rsidRDefault="00815EAD" w:rsidP="00E32B1A">
            <w:pPr>
              <w:rPr>
                <w:sz w:val="22"/>
                <w:szCs w:val="22"/>
              </w:rPr>
            </w:pPr>
          </w:p>
        </w:tc>
        <w:tc>
          <w:tcPr>
            <w:tcW w:w="519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CF6BCEC" w14:textId="77777777" w:rsidR="00815EAD" w:rsidRPr="00E32B1A" w:rsidRDefault="00815EAD" w:rsidP="00E32B1A">
            <w:pPr>
              <w:pStyle w:val="111"/>
              <w:spacing w:before="0" w:after="0"/>
              <w:rPr>
                <w:sz w:val="22"/>
                <w:szCs w:val="22"/>
              </w:rPr>
            </w:pPr>
          </w:p>
        </w:tc>
        <w:tc>
          <w:tcPr>
            <w:tcW w:w="1686" w:type="dxa"/>
            <w:tcBorders>
              <w:left w:val="single" w:sz="4" w:space="0" w:color="auto"/>
            </w:tcBorders>
            <w:vAlign w:val="center"/>
          </w:tcPr>
          <w:p w14:paraId="20BAA73E" w14:textId="77777777" w:rsidR="00815EAD" w:rsidRPr="00E32B1A" w:rsidRDefault="00815EAD" w:rsidP="00E32B1A">
            <w:pPr>
              <w:rPr>
                <w:sz w:val="22"/>
                <w:szCs w:val="22"/>
              </w:rPr>
            </w:pPr>
          </w:p>
        </w:tc>
      </w:tr>
      <w:tr w:rsidR="00815EAD" w:rsidRPr="00E32B1A" w14:paraId="0856F6EF" w14:textId="77777777" w:rsidTr="00E32B1A">
        <w:trPr>
          <w:cantSplit/>
          <w:trHeight w:val="454"/>
        </w:trPr>
        <w:tc>
          <w:tcPr>
            <w:tcW w:w="3499" w:type="dxa"/>
            <w:tcBorders>
              <w:right w:val="single" w:sz="4" w:space="0" w:color="auto"/>
            </w:tcBorders>
            <w:vAlign w:val="center"/>
          </w:tcPr>
          <w:p w14:paraId="5006261E" w14:textId="77777777" w:rsidR="00815EAD" w:rsidRPr="00E32B1A" w:rsidRDefault="00815EAD" w:rsidP="00E32B1A">
            <w:pPr>
              <w:rPr>
                <w:sz w:val="22"/>
                <w:szCs w:val="22"/>
              </w:rPr>
            </w:pPr>
          </w:p>
        </w:tc>
        <w:tc>
          <w:tcPr>
            <w:tcW w:w="519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F12FE2" w14:textId="77777777" w:rsidR="00815EAD" w:rsidRPr="00E32B1A" w:rsidRDefault="00815EAD" w:rsidP="00E32B1A">
            <w:pPr>
              <w:rPr>
                <w:sz w:val="22"/>
                <w:szCs w:val="22"/>
              </w:rPr>
            </w:pPr>
          </w:p>
        </w:tc>
        <w:tc>
          <w:tcPr>
            <w:tcW w:w="1686" w:type="dxa"/>
            <w:tcBorders>
              <w:left w:val="single" w:sz="4" w:space="0" w:color="auto"/>
            </w:tcBorders>
            <w:vAlign w:val="center"/>
          </w:tcPr>
          <w:p w14:paraId="3DC6A28E" w14:textId="77777777" w:rsidR="00815EAD" w:rsidRPr="00E32B1A" w:rsidRDefault="00815EAD" w:rsidP="00E32B1A">
            <w:pPr>
              <w:rPr>
                <w:sz w:val="22"/>
                <w:szCs w:val="22"/>
              </w:rPr>
            </w:pPr>
          </w:p>
        </w:tc>
      </w:tr>
      <w:tr w:rsidR="00815EAD" w:rsidRPr="00E32B1A" w14:paraId="3CEDF38C" w14:textId="77777777" w:rsidTr="00E32B1A">
        <w:trPr>
          <w:cantSplit/>
          <w:trHeight w:val="454"/>
        </w:trPr>
        <w:tc>
          <w:tcPr>
            <w:tcW w:w="3499" w:type="dxa"/>
            <w:tcBorders>
              <w:right w:val="single" w:sz="4" w:space="0" w:color="auto"/>
            </w:tcBorders>
            <w:vAlign w:val="center"/>
          </w:tcPr>
          <w:p w14:paraId="0B4BDE08" w14:textId="77777777" w:rsidR="00815EAD" w:rsidRPr="00E32B1A" w:rsidRDefault="00815EAD" w:rsidP="00E32B1A">
            <w:pPr>
              <w:rPr>
                <w:sz w:val="22"/>
                <w:szCs w:val="22"/>
              </w:rPr>
            </w:pPr>
          </w:p>
        </w:tc>
        <w:tc>
          <w:tcPr>
            <w:tcW w:w="519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8919D03" w14:textId="77777777" w:rsidR="00815EAD" w:rsidRPr="00E32B1A" w:rsidRDefault="00815EAD" w:rsidP="00E32B1A">
            <w:pPr>
              <w:rPr>
                <w:sz w:val="22"/>
                <w:szCs w:val="22"/>
              </w:rPr>
            </w:pPr>
          </w:p>
        </w:tc>
        <w:tc>
          <w:tcPr>
            <w:tcW w:w="1686" w:type="dxa"/>
            <w:tcBorders>
              <w:left w:val="single" w:sz="4" w:space="0" w:color="auto"/>
            </w:tcBorders>
            <w:vAlign w:val="center"/>
          </w:tcPr>
          <w:p w14:paraId="05418091" w14:textId="77777777" w:rsidR="00815EAD" w:rsidRPr="00E32B1A" w:rsidRDefault="00815EAD" w:rsidP="00E32B1A">
            <w:pPr>
              <w:rPr>
                <w:sz w:val="22"/>
                <w:szCs w:val="22"/>
              </w:rPr>
            </w:pPr>
          </w:p>
        </w:tc>
      </w:tr>
      <w:tr w:rsidR="00944FF3" w:rsidRPr="00E32B1A" w14:paraId="7702001A" w14:textId="77777777" w:rsidTr="00E32B1A">
        <w:trPr>
          <w:cantSplit/>
          <w:trHeight w:val="454"/>
        </w:trPr>
        <w:tc>
          <w:tcPr>
            <w:tcW w:w="3499" w:type="dxa"/>
            <w:tcBorders>
              <w:right w:val="single" w:sz="4" w:space="0" w:color="auto"/>
            </w:tcBorders>
            <w:vAlign w:val="center"/>
          </w:tcPr>
          <w:p w14:paraId="0FA51688" w14:textId="77777777" w:rsidR="00944FF3" w:rsidRPr="00E32B1A" w:rsidRDefault="00944FF3" w:rsidP="00E32B1A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19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B5E1C9F" w14:textId="77777777" w:rsidR="00944FF3" w:rsidRPr="00E32B1A" w:rsidRDefault="00944FF3" w:rsidP="00E32B1A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686" w:type="dxa"/>
            <w:tcBorders>
              <w:left w:val="single" w:sz="4" w:space="0" w:color="auto"/>
            </w:tcBorders>
            <w:vAlign w:val="center"/>
          </w:tcPr>
          <w:p w14:paraId="747CE8F5" w14:textId="77777777" w:rsidR="00944FF3" w:rsidRPr="00E32B1A" w:rsidRDefault="00944FF3" w:rsidP="00E32B1A">
            <w:pPr>
              <w:rPr>
                <w:bCs/>
                <w:sz w:val="22"/>
                <w:szCs w:val="22"/>
              </w:rPr>
            </w:pPr>
          </w:p>
        </w:tc>
      </w:tr>
      <w:tr w:rsidR="00815EAD" w:rsidRPr="00E32B1A" w14:paraId="50E0CE7D" w14:textId="77777777" w:rsidTr="00E32B1A">
        <w:trPr>
          <w:cantSplit/>
          <w:trHeight w:val="454"/>
        </w:trPr>
        <w:tc>
          <w:tcPr>
            <w:tcW w:w="3499" w:type="dxa"/>
            <w:tcBorders>
              <w:right w:val="single" w:sz="4" w:space="0" w:color="auto"/>
            </w:tcBorders>
            <w:vAlign w:val="center"/>
          </w:tcPr>
          <w:p w14:paraId="22CAE473" w14:textId="77777777" w:rsidR="00815EAD" w:rsidRPr="00E32B1A" w:rsidRDefault="00815EAD" w:rsidP="00E32B1A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19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AAE51F" w14:textId="77777777" w:rsidR="00815EAD" w:rsidRPr="00E32B1A" w:rsidRDefault="00815EAD" w:rsidP="00E32B1A">
            <w:pPr>
              <w:pStyle w:val="111"/>
              <w:spacing w:before="0" w:after="0"/>
              <w:rPr>
                <w:sz w:val="22"/>
                <w:szCs w:val="22"/>
              </w:rPr>
            </w:pPr>
          </w:p>
        </w:tc>
        <w:tc>
          <w:tcPr>
            <w:tcW w:w="1686" w:type="dxa"/>
            <w:tcBorders>
              <w:left w:val="single" w:sz="4" w:space="0" w:color="auto"/>
            </w:tcBorders>
            <w:vAlign w:val="center"/>
          </w:tcPr>
          <w:p w14:paraId="2324ABD5" w14:textId="77777777" w:rsidR="00815EAD" w:rsidRPr="00E32B1A" w:rsidRDefault="00815EAD" w:rsidP="00E32B1A">
            <w:pPr>
              <w:rPr>
                <w:sz w:val="22"/>
                <w:szCs w:val="22"/>
              </w:rPr>
            </w:pPr>
          </w:p>
        </w:tc>
      </w:tr>
      <w:tr w:rsidR="00815EAD" w:rsidRPr="00E32B1A" w14:paraId="048D2F69" w14:textId="77777777" w:rsidTr="00E32B1A">
        <w:trPr>
          <w:cantSplit/>
          <w:trHeight w:val="454"/>
        </w:trPr>
        <w:tc>
          <w:tcPr>
            <w:tcW w:w="3499" w:type="dxa"/>
            <w:tcBorders>
              <w:right w:val="single" w:sz="4" w:space="0" w:color="auto"/>
            </w:tcBorders>
            <w:vAlign w:val="center"/>
          </w:tcPr>
          <w:p w14:paraId="5B5E6F85" w14:textId="77777777" w:rsidR="00815EAD" w:rsidRPr="00E32B1A" w:rsidRDefault="00815EAD" w:rsidP="00E32B1A">
            <w:pPr>
              <w:rPr>
                <w:sz w:val="22"/>
                <w:szCs w:val="22"/>
              </w:rPr>
            </w:pPr>
          </w:p>
        </w:tc>
        <w:tc>
          <w:tcPr>
            <w:tcW w:w="519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0E9208D" w14:textId="77777777" w:rsidR="00815EAD" w:rsidRPr="00E32B1A" w:rsidRDefault="00815EAD" w:rsidP="00E32B1A">
            <w:pPr>
              <w:rPr>
                <w:sz w:val="22"/>
                <w:szCs w:val="22"/>
              </w:rPr>
            </w:pPr>
          </w:p>
        </w:tc>
        <w:tc>
          <w:tcPr>
            <w:tcW w:w="1686" w:type="dxa"/>
            <w:tcBorders>
              <w:left w:val="single" w:sz="4" w:space="0" w:color="auto"/>
            </w:tcBorders>
            <w:vAlign w:val="center"/>
          </w:tcPr>
          <w:p w14:paraId="1A9295E5" w14:textId="77777777" w:rsidR="00815EAD" w:rsidRPr="00E32B1A" w:rsidRDefault="00815EAD" w:rsidP="00E32B1A">
            <w:pPr>
              <w:rPr>
                <w:sz w:val="22"/>
                <w:szCs w:val="22"/>
              </w:rPr>
            </w:pPr>
          </w:p>
        </w:tc>
      </w:tr>
      <w:tr w:rsidR="00815EAD" w:rsidRPr="00E32B1A" w14:paraId="12453A47" w14:textId="77777777" w:rsidTr="00E32B1A">
        <w:trPr>
          <w:cantSplit/>
          <w:trHeight w:val="454"/>
        </w:trPr>
        <w:tc>
          <w:tcPr>
            <w:tcW w:w="3499" w:type="dxa"/>
            <w:tcBorders>
              <w:right w:val="single" w:sz="4" w:space="0" w:color="auto"/>
            </w:tcBorders>
            <w:vAlign w:val="center"/>
          </w:tcPr>
          <w:p w14:paraId="376091FB" w14:textId="77777777" w:rsidR="00815EAD" w:rsidRPr="00E32B1A" w:rsidRDefault="00815EAD" w:rsidP="00E32B1A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19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CD24ED" w14:textId="77777777" w:rsidR="00815EAD" w:rsidRPr="00E32B1A" w:rsidRDefault="00815EAD" w:rsidP="00E32B1A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686" w:type="dxa"/>
            <w:tcBorders>
              <w:left w:val="single" w:sz="4" w:space="0" w:color="auto"/>
            </w:tcBorders>
            <w:vAlign w:val="center"/>
          </w:tcPr>
          <w:p w14:paraId="6F0E4A4C" w14:textId="77777777" w:rsidR="00815EAD" w:rsidRPr="00E32B1A" w:rsidRDefault="00815EAD" w:rsidP="00E32B1A">
            <w:pPr>
              <w:rPr>
                <w:b/>
                <w:bCs/>
                <w:sz w:val="22"/>
                <w:szCs w:val="22"/>
              </w:rPr>
            </w:pPr>
          </w:p>
        </w:tc>
      </w:tr>
      <w:tr w:rsidR="00815EAD" w:rsidRPr="00E32B1A" w14:paraId="1283BEE4" w14:textId="77777777" w:rsidTr="00E32B1A">
        <w:trPr>
          <w:cantSplit/>
          <w:trHeight w:val="454"/>
        </w:trPr>
        <w:tc>
          <w:tcPr>
            <w:tcW w:w="3499" w:type="dxa"/>
            <w:tcBorders>
              <w:right w:val="single" w:sz="4" w:space="0" w:color="auto"/>
            </w:tcBorders>
            <w:vAlign w:val="center"/>
          </w:tcPr>
          <w:p w14:paraId="04D9623B" w14:textId="77777777" w:rsidR="00815EAD" w:rsidRPr="00E32B1A" w:rsidRDefault="00815EAD" w:rsidP="00E32B1A">
            <w:pPr>
              <w:rPr>
                <w:sz w:val="22"/>
                <w:szCs w:val="22"/>
              </w:rPr>
            </w:pPr>
          </w:p>
        </w:tc>
        <w:tc>
          <w:tcPr>
            <w:tcW w:w="519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29A19E6" w14:textId="77777777" w:rsidR="00815EAD" w:rsidRPr="00E32B1A" w:rsidRDefault="00815EAD" w:rsidP="00E32B1A">
            <w:pPr>
              <w:pStyle w:val="111"/>
              <w:spacing w:before="0" w:after="0"/>
              <w:rPr>
                <w:sz w:val="22"/>
                <w:szCs w:val="22"/>
              </w:rPr>
            </w:pPr>
          </w:p>
        </w:tc>
        <w:tc>
          <w:tcPr>
            <w:tcW w:w="1686" w:type="dxa"/>
            <w:tcBorders>
              <w:left w:val="single" w:sz="4" w:space="0" w:color="auto"/>
            </w:tcBorders>
            <w:vAlign w:val="center"/>
          </w:tcPr>
          <w:p w14:paraId="0CE04355" w14:textId="77777777" w:rsidR="00815EAD" w:rsidRPr="00E32B1A" w:rsidRDefault="00815EAD" w:rsidP="00E32B1A">
            <w:pPr>
              <w:rPr>
                <w:sz w:val="22"/>
                <w:szCs w:val="22"/>
              </w:rPr>
            </w:pPr>
          </w:p>
        </w:tc>
      </w:tr>
      <w:tr w:rsidR="00815EAD" w:rsidRPr="00E32B1A" w14:paraId="77009C4B" w14:textId="77777777" w:rsidTr="00E32B1A">
        <w:trPr>
          <w:cantSplit/>
          <w:trHeight w:val="454"/>
        </w:trPr>
        <w:tc>
          <w:tcPr>
            <w:tcW w:w="3499" w:type="dxa"/>
            <w:tcBorders>
              <w:right w:val="single" w:sz="4" w:space="0" w:color="auto"/>
            </w:tcBorders>
            <w:vAlign w:val="center"/>
          </w:tcPr>
          <w:p w14:paraId="633EEE58" w14:textId="77777777" w:rsidR="00815EAD" w:rsidRPr="00E32B1A" w:rsidRDefault="00815EAD" w:rsidP="00E32B1A">
            <w:pPr>
              <w:rPr>
                <w:sz w:val="22"/>
                <w:szCs w:val="22"/>
              </w:rPr>
            </w:pPr>
          </w:p>
        </w:tc>
        <w:tc>
          <w:tcPr>
            <w:tcW w:w="519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4A84AF" w14:textId="77777777" w:rsidR="00815EAD" w:rsidRPr="00E32B1A" w:rsidRDefault="00815EAD" w:rsidP="00E32B1A">
            <w:pPr>
              <w:rPr>
                <w:sz w:val="22"/>
                <w:szCs w:val="22"/>
              </w:rPr>
            </w:pPr>
          </w:p>
        </w:tc>
        <w:tc>
          <w:tcPr>
            <w:tcW w:w="1686" w:type="dxa"/>
            <w:tcBorders>
              <w:left w:val="single" w:sz="4" w:space="0" w:color="auto"/>
            </w:tcBorders>
            <w:vAlign w:val="center"/>
          </w:tcPr>
          <w:p w14:paraId="45D0D177" w14:textId="77777777" w:rsidR="00815EAD" w:rsidRPr="00E32B1A" w:rsidRDefault="00815EAD" w:rsidP="00E32B1A">
            <w:pPr>
              <w:rPr>
                <w:sz w:val="22"/>
                <w:szCs w:val="22"/>
              </w:rPr>
            </w:pPr>
          </w:p>
        </w:tc>
      </w:tr>
      <w:tr w:rsidR="00815EAD" w:rsidRPr="00E32B1A" w14:paraId="3D46EE31" w14:textId="77777777" w:rsidTr="00E32B1A">
        <w:trPr>
          <w:cantSplit/>
          <w:trHeight w:val="454"/>
        </w:trPr>
        <w:tc>
          <w:tcPr>
            <w:tcW w:w="3499" w:type="dxa"/>
            <w:tcBorders>
              <w:right w:val="single" w:sz="4" w:space="0" w:color="auto"/>
            </w:tcBorders>
            <w:vAlign w:val="center"/>
          </w:tcPr>
          <w:p w14:paraId="6D78DE35" w14:textId="77777777" w:rsidR="00815EAD" w:rsidRPr="00E32B1A" w:rsidRDefault="00815EAD" w:rsidP="00E32B1A">
            <w:pPr>
              <w:rPr>
                <w:sz w:val="22"/>
                <w:szCs w:val="22"/>
              </w:rPr>
            </w:pPr>
          </w:p>
        </w:tc>
        <w:tc>
          <w:tcPr>
            <w:tcW w:w="519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0F185EC" w14:textId="77777777" w:rsidR="00815EAD" w:rsidRPr="00E32B1A" w:rsidRDefault="00815EAD" w:rsidP="00E32B1A">
            <w:pPr>
              <w:rPr>
                <w:sz w:val="22"/>
                <w:szCs w:val="22"/>
              </w:rPr>
            </w:pPr>
          </w:p>
        </w:tc>
        <w:tc>
          <w:tcPr>
            <w:tcW w:w="1686" w:type="dxa"/>
            <w:tcBorders>
              <w:left w:val="single" w:sz="4" w:space="0" w:color="auto"/>
            </w:tcBorders>
            <w:vAlign w:val="center"/>
          </w:tcPr>
          <w:p w14:paraId="5CAB9383" w14:textId="77777777" w:rsidR="00815EAD" w:rsidRPr="00E32B1A" w:rsidRDefault="00815EAD" w:rsidP="00E32B1A">
            <w:pPr>
              <w:rPr>
                <w:sz w:val="22"/>
                <w:szCs w:val="22"/>
              </w:rPr>
            </w:pPr>
          </w:p>
        </w:tc>
      </w:tr>
      <w:tr w:rsidR="00815EAD" w:rsidRPr="00E32B1A" w14:paraId="11B18183" w14:textId="77777777" w:rsidTr="00E32B1A">
        <w:trPr>
          <w:cantSplit/>
          <w:trHeight w:val="454"/>
        </w:trPr>
        <w:tc>
          <w:tcPr>
            <w:tcW w:w="3499" w:type="dxa"/>
            <w:tcBorders>
              <w:right w:val="single" w:sz="4" w:space="0" w:color="auto"/>
            </w:tcBorders>
            <w:vAlign w:val="center"/>
          </w:tcPr>
          <w:p w14:paraId="652CB354" w14:textId="77777777" w:rsidR="00815EAD" w:rsidRPr="00E32B1A" w:rsidRDefault="00815EAD" w:rsidP="00E32B1A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19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EE87C12" w14:textId="77777777" w:rsidR="00815EAD" w:rsidRPr="00E32B1A" w:rsidRDefault="00815EAD" w:rsidP="00E32B1A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686" w:type="dxa"/>
            <w:tcBorders>
              <w:left w:val="single" w:sz="4" w:space="0" w:color="auto"/>
            </w:tcBorders>
            <w:vAlign w:val="center"/>
          </w:tcPr>
          <w:p w14:paraId="37ECC795" w14:textId="77777777" w:rsidR="00815EAD" w:rsidRPr="00E32B1A" w:rsidRDefault="00815EAD" w:rsidP="00E32B1A">
            <w:pPr>
              <w:rPr>
                <w:b/>
                <w:bCs/>
                <w:sz w:val="22"/>
                <w:szCs w:val="22"/>
              </w:rPr>
            </w:pPr>
          </w:p>
        </w:tc>
      </w:tr>
      <w:tr w:rsidR="007D037F" w:rsidRPr="00E32B1A" w14:paraId="4883C13B" w14:textId="77777777" w:rsidTr="00E32B1A">
        <w:trPr>
          <w:cantSplit/>
          <w:trHeight w:val="454"/>
        </w:trPr>
        <w:tc>
          <w:tcPr>
            <w:tcW w:w="3499" w:type="dxa"/>
            <w:tcBorders>
              <w:right w:val="single" w:sz="4" w:space="0" w:color="auto"/>
            </w:tcBorders>
            <w:vAlign w:val="center"/>
          </w:tcPr>
          <w:p w14:paraId="61C24505" w14:textId="77777777" w:rsidR="007D037F" w:rsidRPr="00E32B1A" w:rsidRDefault="007D037F" w:rsidP="00E32B1A">
            <w:pPr>
              <w:rPr>
                <w:sz w:val="22"/>
                <w:szCs w:val="22"/>
              </w:rPr>
            </w:pPr>
          </w:p>
        </w:tc>
        <w:tc>
          <w:tcPr>
            <w:tcW w:w="519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DEC720" w14:textId="77777777" w:rsidR="007D037F" w:rsidRPr="00E32B1A" w:rsidRDefault="007D037F" w:rsidP="00E32B1A">
            <w:pPr>
              <w:pStyle w:val="111"/>
              <w:spacing w:before="0" w:after="0"/>
              <w:rPr>
                <w:sz w:val="22"/>
                <w:szCs w:val="22"/>
              </w:rPr>
            </w:pPr>
          </w:p>
        </w:tc>
        <w:tc>
          <w:tcPr>
            <w:tcW w:w="1686" w:type="dxa"/>
            <w:tcBorders>
              <w:left w:val="single" w:sz="4" w:space="0" w:color="auto"/>
            </w:tcBorders>
            <w:vAlign w:val="center"/>
          </w:tcPr>
          <w:p w14:paraId="218A0F90" w14:textId="77777777" w:rsidR="007D037F" w:rsidRPr="00E32B1A" w:rsidRDefault="007D037F" w:rsidP="00E32B1A">
            <w:pPr>
              <w:rPr>
                <w:sz w:val="22"/>
                <w:szCs w:val="22"/>
              </w:rPr>
            </w:pPr>
          </w:p>
        </w:tc>
      </w:tr>
      <w:tr w:rsidR="007D037F" w:rsidRPr="00E32B1A" w14:paraId="3C4F78CF" w14:textId="77777777" w:rsidTr="00E32B1A">
        <w:trPr>
          <w:cantSplit/>
          <w:trHeight w:val="454"/>
        </w:trPr>
        <w:tc>
          <w:tcPr>
            <w:tcW w:w="3499" w:type="dxa"/>
            <w:tcBorders>
              <w:right w:val="single" w:sz="4" w:space="0" w:color="auto"/>
            </w:tcBorders>
            <w:vAlign w:val="center"/>
          </w:tcPr>
          <w:p w14:paraId="0198DDF0" w14:textId="77777777" w:rsidR="007D037F" w:rsidRPr="00E32B1A" w:rsidRDefault="007D037F" w:rsidP="00E32B1A">
            <w:pPr>
              <w:rPr>
                <w:sz w:val="22"/>
                <w:szCs w:val="22"/>
              </w:rPr>
            </w:pPr>
          </w:p>
        </w:tc>
        <w:tc>
          <w:tcPr>
            <w:tcW w:w="519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86EA12" w14:textId="77777777" w:rsidR="007D037F" w:rsidRPr="00E32B1A" w:rsidRDefault="007D037F" w:rsidP="00E32B1A">
            <w:pPr>
              <w:rPr>
                <w:sz w:val="22"/>
                <w:szCs w:val="22"/>
              </w:rPr>
            </w:pPr>
          </w:p>
        </w:tc>
        <w:tc>
          <w:tcPr>
            <w:tcW w:w="1686" w:type="dxa"/>
            <w:tcBorders>
              <w:left w:val="single" w:sz="4" w:space="0" w:color="auto"/>
            </w:tcBorders>
            <w:vAlign w:val="center"/>
          </w:tcPr>
          <w:p w14:paraId="32CEA2FC" w14:textId="77777777" w:rsidR="007D037F" w:rsidRPr="00E32B1A" w:rsidRDefault="007D037F" w:rsidP="00E32B1A">
            <w:pPr>
              <w:rPr>
                <w:sz w:val="22"/>
                <w:szCs w:val="22"/>
              </w:rPr>
            </w:pPr>
          </w:p>
        </w:tc>
      </w:tr>
      <w:tr w:rsidR="007D037F" w:rsidRPr="00E32B1A" w14:paraId="3A0D9789" w14:textId="77777777" w:rsidTr="00E32B1A">
        <w:trPr>
          <w:cantSplit/>
          <w:trHeight w:val="454"/>
        </w:trPr>
        <w:tc>
          <w:tcPr>
            <w:tcW w:w="3499" w:type="dxa"/>
            <w:tcBorders>
              <w:right w:val="single" w:sz="4" w:space="0" w:color="auto"/>
            </w:tcBorders>
            <w:vAlign w:val="center"/>
          </w:tcPr>
          <w:p w14:paraId="4FDA802E" w14:textId="77777777" w:rsidR="007D037F" w:rsidRPr="00E32B1A" w:rsidRDefault="007D037F" w:rsidP="00E32B1A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19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743C88" w14:textId="77777777" w:rsidR="007D037F" w:rsidRPr="00E32B1A" w:rsidRDefault="007D037F" w:rsidP="00E32B1A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686" w:type="dxa"/>
            <w:tcBorders>
              <w:left w:val="single" w:sz="4" w:space="0" w:color="auto"/>
            </w:tcBorders>
            <w:vAlign w:val="center"/>
          </w:tcPr>
          <w:p w14:paraId="6242DC62" w14:textId="77777777" w:rsidR="007D037F" w:rsidRPr="00E32B1A" w:rsidRDefault="007D037F" w:rsidP="00E32B1A">
            <w:pPr>
              <w:rPr>
                <w:b/>
                <w:bCs/>
                <w:sz w:val="22"/>
                <w:szCs w:val="22"/>
              </w:rPr>
            </w:pPr>
          </w:p>
        </w:tc>
      </w:tr>
      <w:tr w:rsidR="007D037F" w:rsidRPr="00E32B1A" w14:paraId="36106FD8" w14:textId="77777777" w:rsidTr="00E32B1A">
        <w:trPr>
          <w:cantSplit/>
          <w:trHeight w:val="454"/>
        </w:trPr>
        <w:tc>
          <w:tcPr>
            <w:tcW w:w="3499" w:type="dxa"/>
            <w:tcBorders>
              <w:right w:val="single" w:sz="4" w:space="0" w:color="auto"/>
            </w:tcBorders>
            <w:vAlign w:val="center"/>
          </w:tcPr>
          <w:p w14:paraId="367B26E1" w14:textId="77777777" w:rsidR="007D037F" w:rsidRPr="00E32B1A" w:rsidRDefault="007D037F" w:rsidP="00E32B1A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19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8F63DA" w14:textId="77777777" w:rsidR="007D037F" w:rsidRPr="00E32B1A" w:rsidRDefault="007D037F" w:rsidP="00E32B1A">
            <w:pPr>
              <w:pStyle w:val="111"/>
              <w:spacing w:before="0" w:after="0"/>
              <w:rPr>
                <w:sz w:val="22"/>
                <w:szCs w:val="22"/>
              </w:rPr>
            </w:pPr>
          </w:p>
        </w:tc>
        <w:tc>
          <w:tcPr>
            <w:tcW w:w="1686" w:type="dxa"/>
            <w:tcBorders>
              <w:left w:val="single" w:sz="4" w:space="0" w:color="auto"/>
            </w:tcBorders>
            <w:vAlign w:val="center"/>
          </w:tcPr>
          <w:p w14:paraId="70F65B10" w14:textId="77777777" w:rsidR="007D037F" w:rsidRPr="00E32B1A" w:rsidRDefault="007D037F" w:rsidP="00E32B1A">
            <w:pPr>
              <w:rPr>
                <w:sz w:val="22"/>
                <w:szCs w:val="22"/>
              </w:rPr>
            </w:pPr>
          </w:p>
        </w:tc>
      </w:tr>
      <w:tr w:rsidR="007D037F" w:rsidRPr="00E32B1A" w14:paraId="1BFE6681" w14:textId="77777777" w:rsidTr="00E32B1A">
        <w:trPr>
          <w:cantSplit/>
          <w:trHeight w:val="454"/>
        </w:trPr>
        <w:tc>
          <w:tcPr>
            <w:tcW w:w="3499" w:type="dxa"/>
            <w:tcBorders>
              <w:right w:val="single" w:sz="4" w:space="0" w:color="auto"/>
            </w:tcBorders>
            <w:vAlign w:val="center"/>
          </w:tcPr>
          <w:p w14:paraId="2F9F950D" w14:textId="77777777" w:rsidR="007D037F" w:rsidRPr="00E32B1A" w:rsidRDefault="007D037F" w:rsidP="00E32B1A">
            <w:pPr>
              <w:rPr>
                <w:sz w:val="22"/>
                <w:szCs w:val="22"/>
              </w:rPr>
            </w:pPr>
          </w:p>
        </w:tc>
        <w:tc>
          <w:tcPr>
            <w:tcW w:w="519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825D690" w14:textId="77777777" w:rsidR="007D037F" w:rsidRPr="00E32B1A" w:rsidRDefault="007D037F" w:rsidP="00E32B1A">
            <w:pPr>
              <w:rPr>
                <w:sz w:val="22"/>
                <w:szCs w:val="22"/>
              </w:rPr>
            </w:pPr>
          </w:p>
        </w:tc>
        <w:tc>
          <w:tcPr>
            <w:tcW w:w="1686" w:type="dxa"/>
            <w:tcBorders>
              <w:left w:val="single" w:sz="4" w:space="0" w:color="auto"/>
            </w:tcBorders>
            <w:vAlign w:val="center"/>
          </w:tcPr>
          <w:p w14:paraId="7EA506AF" w14:textId="77777777" w:rsidR="007D037F" w:rsidRPr="00E32B1A" w:rsidRDefault="007D037F" w:rsidP="00E32B1A">
            <w:pPr>
              <w:rPr>
                <w:color w:val="FF0000"/>
                <w:sz w:val="22"/>
                <w:szCs w:val="22"/>
              </w:rPr>
            </w:pPr>
          </w:p>
        </w:tc>
      </w:tr>
      <w:tr w:rsidR="007D037F" w:rsidRPr="00E32B1A" w14:paraId="6A79CBE3" w14:textId="77777777" w:rsidTr="00E32B1A">
        <w:trPr>
          <w:cantSplit/>
          <w:trHeight w:val="454"/>
        </w:trPr>
        <w:tc>
          <w:tcPr>
            <w:tcW w:w="3499" w:type="dxa"/>
            <w:tcBorders>
              <w:right w:val="single" w:sz="4" w:space="0" w:color="auto"/>
            </w:tcBorders>
            <w:vAlign w:val="center"/>
          </w:tcPr>
          <w:p w14:paraId="09AF312B" w14:textId="77777777" w:rsidR="007D037F" w:rsidRPr="00E32B1A" w:rsidRDefault="007D037F" w:rsidP="00E32B1A">
            <w:pPr>
              <w:rPr>
                <w:sz w:val="22"/>
                <w:szCs w:val="22"/>
              </w:rPr>
            </w:pPr>
          </w:p>
        </w:tc>
        <w:tc>
          <w:tcPr>
            <w:tcW w:w="519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FDEAFB" w14:textId="77777777" w:rsidR="007D037F" w:rsidRPr="00E32B1A" w:rsidRDefault="007D037F" w:rsidP="00E32B1A">
            <w:pPr>
              <w:rPr>
                <w:sz w:val="22"/>
                <w:szCs w:val="22"/>
              </w:rPr>
            </w:pPr>
          </w:p>
        </w:tc>
        <w:tc>
          <w:tcPr>
            <w:tcW w:w="1686" w:type="dxa"/>
            <w:tcBorders>
              <w:left w:val="single" w:sz="4" w:space="0" w:color="auto"/>
            </w:tcBorders>
            <w:vAlign w:val="center"/>
          </w:tcPr>
          <w:p w14:paraId="482C670A" w14:textId="77777777" w:rsidR="007D037F" w:rsidRPr="00E32B1A" w:rsidRDefault="007D037F" w:rsidP="00E32B1A">
            <w:pPr>
              <w:rPr>
                <w:sz w:val="22"/>
                <w:szCs w:val="22"/>
              </w:rPr>
            </w:pPr>
          </w:p>
        </w:tc>
      </w:tr>
      <w:tr w:rsidR="007D037F" w:rsidRPr="00E32B1A" w14:paraId="3F9DAE17" w14:textId="77777777" w:rsidTr="00E32B1A">
        <w:trPr>
          <w:cantSplit/>
          <w:trHeight w:val="454"/>
        </w:trPr>
        <w:tc>
          <w:tcPr>
            <w:tcW w:w="3499" w:type="dxa"/>
            <w:tcBorders>
              <w:right w:val="single" w:sz="4" w:space="0" w:color="auto"/>
            </w:tcBorders>
            <w:vAlign w:val="center"/>
          </w:tcPr>
          <w:p w14:paraId="5D8FBAD3" w14:textId="77777777" w:rsidR="007D037F" w:rsidRPr="00E32B1A" w:rsidRDefault="007D037F" w:rsidP="00E32B1A">
            <w:pPr>
              <w:rPr>
                <w:sz w:val="22"/>
                <w:szCs w:val="22"/>
              </w:rPr>
            </w:pPr>
          </w:p>
        </w:tc>
        <w:tc>
          <w:tcPr>
            <w:tcW w:w="519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DFF180D" w14:textId="77777777" w:rsidR="007D037F" w:rsidRPr="00E32B1A" w:rsidRDefault="007D037F" w:rsidP="00E32B1A">
            <w:pPr>
              <w:rPr>
                <w:sz w:val="22"/>
                <w:szCs w:val="22"/>
              </w:rPr>
            </w:pPr>
          </w:p>
        </w:tc>
        <w:tc>
          <w:tcPr>
            <w:tcW w:w="1686" w:type="dxa"/>
            <w:tcBorders>
              <w:left w:val="single" w:sz="4" w:space="0" w:color="auto"/>
            </w:tcBorders>
            <w:vAlign w:val="center"/>
          </w:tcPr>
          <w:p w14:paraId="6E4A9E09" w14:textId="77777777" w:rsidR="007D037F" w:rsidRPr="00E32B1A" w:rsidRDefault="007D037F" w:rsidP="00E32B1A">
            <w:pPr>
              <w:rPr>
                <w:sz w:val="22"/>
                <w:szCs w:val="22"/>
              </w:rPr>
            </w:pPr>
          </w:p>
        </w:tc>
      </w:tr>
    </w:tbl>
    <w:p w14:paraId="31E9C6FA" w14:textId="77777777" w:rsidR="00555C39" w:rsidRDefault="00555C39"/>
    <w:sectPr w:rsidR="00555C39" w:rsidSect="00555C39">
      <w:headerReference w:type="default" r:id="rId9"/>
      <w:footerReference w:type="default" r:id="rId10"/>
      <w:headerReference w:type="first" r:id="rId11"/>
      <w:footerReference w:type="first" r:id="rId12"/>
      <w:pgSz w:w="11906" w:h="16838" w:code="9"/>
      <w:pgMar w:top="845" w:right="424" w:bottom="1418" w:left="1134" w:header="0" w:footer="0" w:gutter="0"/>
      <w:pgNumType w:start="1" w:chapSep="period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A0DB67" w14:textId="77777777" w:rsidR="000C7B15" w:rsidRDefault="000C7B15">
      <w:r>
        <w:separator/>
      </w:r>
    </w:p>
  </w:endnote>
  <w:endnote w:type="continuationSeparator" w:id="0">
    <w:p w14:paraId="2FC9BDB0" w14:textId="77777777" w:rsidR="000C7B15" w:rsidRDefault="000C7B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extBook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5139B5" w14:textId="7A3A6377" w:rsidR="00EF47FF" w:rsidRDefault="00CC7E15">
    <w:pPr>
      <w:pStyle w:val="a5"/>
    </w:pP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4974FCCD" wp14:editId="19C01D8D">
              <wp:simplePos x="0" y="0"/>
              <wp:positionH relativeFrom="page">
                <wp:posOffset>291465</wp:posOffset>
              </wp:positionH>
              <wp:positionV relativeFrom="page">
                <wp:posOffset>7294245</wp:posOffset>
              </wp:positionV>
              <wp:extent cx="464820" cy="3103880"/>
              <wp:effectExtent l="0" t="0" r="0" b="3175"/>
              <wp:wrapNone/>
              <wp:docPr id="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4820" cy="3103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  <w:insideH w:val="single" w:sz="12" w:space="0" w:color="auto"/>
                              <w:insideV w:val="single" w:sz="12" w:space="0" w:color="auto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284"/>
                            <w:gridCol w:w="397"/>
                          </w:tblGrid>
                          <w:tr w:rsidR="00EF47FF" w14:paraId="2B584156" w14:textId="77777777">
                            <w:trPr>
                              <w:cantSplit/>
                              <w:trHeight w:hRule="exact" w:val="1418"/>
                            </w:trPr>
                            <w:tc>
                              <w:tcPr>
                                <w:tcW w:w="284" w:type="dxa"/>
                                <w:textDirection w:val="btLr"/>
                                <w:vAlign w:val="center"/>
                              </w:tcPr>
                              <w:p w14:paraId="61449DFC" w14:textId="77777777" w:rsidR="00EF47FF" w:rsidRDefault="00EF47FF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Взам. инв. №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right w:val="nil"/>
                                </w:tcBorders>
                                <w:textDirection w:val="btLr"/>
                                <w:vAlign w:val="center"/>
                              </w:tcPr>
                              <w:p w14:paraId="206DB227" w14:textId="77777777" w:rsidR="00EF47FF" w:rsidRDefault="00EF47FF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</w:tr>
                          <w:tr w:rsidR="00EF47FF" w14:paraId="0E4F0F88" w14:textId="77777777">
                            <w:trPr>
                              <w:cantSplit/>
                              <w:trHeight w:hRule="exact" w:val="1985"/>
                            </w:trPr>
                            <w:tc>
                              <w:tcPr>
                                <w:tcW w:w="284" w:type="dxa"/>
                                <w:textDirection w:val="btLr"/>
                                <w:vAlign w:val="center"/>
                              </w:tcPr>
                              <w:p w14:paraId="73CF3870" w14:textId="77777777" w:rsidR="00EF47FF" w:rsidRDefault="00EF47FF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Подп. и дата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right w:val="nil"/>
                                </w:tcBorders>
                                <w:textDirection w:val="btLr"/>
                                <w:vAlign w:val="center"/>
                              </w:tcPr>
                              <w:p w14:paraId="6FB5035E" w14:textId="77777777" w:rsidR="00EF47FF" w:rsidRDefault="00EF47FF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</w:tr>
                          <w:tr w:rsidR="00EF47FF" w14:paraId="5FF7278C" w14:textId="77777777">
                            <w:trPr>
                              <w:cantSplit/>
                              <w:trHeight w:hRule="exact" w:val="1418"/>
                            </w:trPr>
                            <w:tc>
                              <w:tcPr>
                                <w:tcW w:w="284" w:type="dxa"/>
                                <w:textDirection w:val="btLr"/>
                                <w:vAlign w:val="center"/>
                              </w:tcPr>
                              <w:p w14:paraId="0A139AEB" w14:textId="77777777" w:rsidR="00EF47FF" w:rsidRDefault="00EF47FF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Инв.№  подл.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right w:val="nil"/>
                                </w:tcBorders>
                                <w:textDirection w:val="btLr"/>
                                <w:vAlign w:val="center"/>
                              </w:tcPr>
                              <w:p w14:paraId="2D2AD9ED" w14:textId="77777777" w:rsidR="00EF47FF" w:rsidRDefault="00EF47FF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</w:tr>
                        </w:tbl>
                        <w:p w14:paraId="27B50685" w14:textId="77777777" w:rsidR="00EF47FF" w:rsidRDefault="00EF47FF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22.95pt;margin-top:574.35pt;width:36.6pt;height:244.4pt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1aNrwIAAKk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" filled="f" stroked="f">
              <v:textbox inset="0,0,0,0">
                <w:txbxContent>
                  <w:tbl>
                    <w:tblPr>
                      <w:tblW w:w="0" w:type="auto"/>
                      <w:tbl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  <w:insideH w:val="single" w:sz="12" w:space="0" w:color="auto"/>
                        <w:insideV w:val="single" w:sz="12" w:space="0" w:color="auto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84"/>
                      <w:gridCol w:w="397"/>
                    </w:tblGrid>
                    <w:tr w:rsidR="00EF47FF" w14:paraId="2B584156" w14:textId="77777777">
                      <w:trPr>
                        <w:cantSplit/>
                        <w:trHeight w:hRule="exact" w:val="1418"/>
                      </w:trPr>
                      <w:tc>
                        <w:tcPr>
                          <w:tcW w:w="284" w:type="dxa"/>
                          <w:textDirection w:val="btLr"/>
                          <w:vAlign w:val="center"/>
                        </w:tcPr>
                        <w:p w14:paraId="61449DFC" w14:textId="77777777" w:rsidR="00EF47FF" w:rsidRDefault="00EF47FF">
                          <w:pPr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Взам. инв. №</w:t>
                          </w:r>
                        </w:p>
                      </w:tc>
                      <w:tc>
                        <w:tcPr>
                          <w:tcW w:w="397" w:type="dxa"/>
                          <w:tcBorders>
                            <w:right w:val="nil"/>
                          </w:tcBorders>
                          <w:textDirection w:val="btLr"/>
                          <w:vAlign w:val="center"/>
                        </w:tcPr>
                        <w:p w14:paraId="206DB227" w14:textId="77777777" w:rsidR="00EF47FF" w:rsidRDefault="00EF47FF">
                          <w:pPr>
                            <w:jc w:val="center"/>
                            <w:rPr>
                              <w:sz w:val="20"/>
                            </w:rPr>
                          </w:pPr>
                        </w:p>
                      </w:tc>
                    </w:tr>
                    <w:tr w:rsidR="00EF47FF" w14:paraId="0E4F0F88" w14:textId="77777777">
                      <w:trPr>
                        <w:cantSplit/>
                        <w:trHeight w:hRule="exact" w:val="1985"/>
                      </w:trPr>
                      <w:tc>
                        <w:tcPr>
                          <w:tcW w:w="284" w:type="dxa"/>
                          <w:textDirection w:val="btLr"/>
                          <w:vAlign w:val="center"/>
                        </w:tcPr>
                        <w:p w14:paraId="73CF3870" w14:textId="77777777" w:rsidR="00EF47FF" w:rsidRDefault="00EF47FF">
                          <w:pPr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Подп. и дата</w:t>
                          </w:r>
                        </w:p>
                      </w:tc>
                      <w:tc>
                        <w:tcPr>
                          <w:tcW w:w="397" w:type="dxa"/>
                          <w:tcBorders>
                            <w:right w:val="nil"/>
                          </w:tcBorders>
                          <w:textDirection w:val="btLr"/>
                          <w:vAlign w:val="center"/>
                        </w:tcPr>
                        <w:p w14:paraId="6FB5035E" w14:textId="77777777" w:rsidR="00EF47FF" w:rsidRDefault="00EF47FF">
                          <w:pPr>
                            <w:jc w:val="center"/>
                            <w:rPr>
                              <w:sz w:val="20"/>
                            </w:rPr>
                          </w:pPr>
                        </w:p>
                      </w:tc>
                    </w:tr>
                    <w:tr w:rsidR="00EF47FF" w14:paraId="5FF7278C" w14:textId="77777777">
                      <w:trPr>
                        <w:cantSplit/>
                        <w:trHeight w:hRule="exact" w:val="1418"/>
                      </w:trPr>
                      <w:tc>
                        <w:tcPr>
                          <w:tcW w:w="284" w:type="dxa"/>
                          <w:textDirection w:val="btLr"/>
                          <w:vAlign w:val="center"/>
                        </w:tcPr>
                        <w:p w14:paraId="0A139AEB" w14:textId="77777777" w:rsidR="00EF47FF" w:rsidRDefault="00EF47FF">
                          <w:pPr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Инв.№  подл.</w:t>
                          </w:r>
                        </w:p>
                      </w:tc>
                      <w:tc>
                        <w:tcPr>
                          <w:tcW w:w="397" w:type="dxa"/>
                          <w:tcBorders>
                            <w:right w:val="nil"/>
                          </w:tcBorders>
                          <w:textDirection w:val="btLr"/>
                          <w:vAlign w:val="center"/>
                        </w:tcPr>
                        <w:p w14:paraId="2D2AD9ED" w14:textId="77777777" w:rsidR="00EF47FF" w:rsidRDefault="00EF47FF">
                          <w:pPr>
                            <w:jc w:val="center"/>
                            <w:rPr>
                              <w:sz w:val="20"/>
                            </w:rPr>
                          </w:pPr>
                        </w:p>
                      </w:tc>
                    </w:tr>
                  </w:tbl>
                  <w:p w14:paraId="27B50685" w14:textId="77777777" w:rsidR="00EF47FF" w:rsidRDefault="00EF47FF"/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81310AD" wp14:editId="369271CF">
              <wp:simplePos x="0" y="0"/>
              <wp:positionH relativeFrom="page">
                <wp:posOffset>727075</wp:posOffset>
              </wp:positionH>
              <wp:positionV relativeFrom="page">
                <wp:posOffset>9836150</wp:posOffset>
              </wp:positionV>
              <wp:extent cx="6595110" cy="539115"/>
              <wp:effectExtent l="3175" t="0" r="2540" b="0"/>
              <wp:wrapTopAndBottom/>
              <wp:docPr id="5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95110" cy="539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10376" w:type="dxa"/>
                            <w:tblInd w:w="14" w:type="dxa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568"/>
                            <w:gridCol w:w="568"/>
                            <w:gridCol w:w="569"/>
                            <w:gridCol w:w="569"/>
                            <w:gridCol w:w="853"/>
                            <w:gridCol w:w="569"/>
                            <w:gridCol w:w="6111"/>
                            <w:gridCol w:w="569"/>
                          </w:tblGrid>
                          <w:tr w:rsidR="00EF47FF" w14:paraId="2B1FB7D1" w14:textId="77777777">
                            <w:trPr>
                              <w:cantSplit/>
                              <w:trHeight w:hRule="exact" w:val="280"/>
                            </w:trPr>
                            <w:tc>
                              <w:tcPr>
                                <w:tcW w:w="568" w:type="dxa"/>
                                <w:tcBorders>
                                  <w:top w:val="single" w:sz="12" w:space="0" w:color="auto"/>
                                  <w:bottom w:val="single" w:sz="6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1C4D1B78" w14:textId="77777777" w:rsidR="00EF47FF" w:rsidRDefault="00EF47FF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8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6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5523948C" w14:textId="77777777" w:rsidR="00EF47FF" w:rsidRDefault="00EF47FF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9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6" w:space="0" w:color="auto"/>
                                </w:tcBorders>
                                <w:vAlign w:val="center"/>
                              </w:tcPr>
                              <w:p w14:paraId="5106A36A" w14:textId="77777777" w:rsidR="00EF47FF" w:rsidRDefault="00EF47FF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9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6" w:space="0" w:color="auto"/>
                                </w:tcBorders>
                                <w:vAlign w:val="center"/>
                              </w:tcPr>
                              <w:p w14:paraId="06B7EA36" w14:textId="77777777" w:rsidR="00EF47FF" w:rsidRDefault="00EF47FF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3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6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58A0BEC8" w14:textId="77777777" w:rsidR="00EF47FF" w:rsidRDefault="00EF47FF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9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6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29C3DC18" w14:textId="77777777" w:rsidR="00EF47FF" w:rsidRDefault="00EF47FF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111" w:type="dxa"/>
                                <w:vMerge w:val="restart"/>
                                <w:tcBorders>
                                  <w:top w:val="single" w:sz="12" w:space="0" w:color="auto"/>
                                  <w:left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59DF4B9A" w14:textId="77777777" w:rsidR="00EF47FF" w:rsidRDefault="00D400E0" w:rsidP="00801B8E">
                                <w:pPr>
                                  <w:spacing w:line="260" w:lineRule="exact"/>
                                  <w:ind w:left="360"/>
                                  <w:jc w:val="center"/>
                                  <w:rPr>
                                    <w:sz w:val="28"/>
                                  </w:rPr>
                                </w:pPr>
                                <w:r>
                                  <w:t>-</w:t>
                                </w:r>
                                <w:r w:rsidR="00EF47FF">
                                  <w:t>ВОК</w:t>
                                </w:r>
                              </w:p>
                            </w:tc>
                            <w:tc>
                              <w:tcPr>
                                <w:tcW w:w="569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</w:tcBorders>
                                <w:vAlign w:val="center"/>
                              </w:tcPr>
                              <w:p w14:paraId="66642657" w14:textId="77777777" w:rsidR="00EF47FF" w:rsidRDefault="00EF47FF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Лист</w:t>
                                </w:r>
                              </w:p>
                            </w:tc>
                          </w:tr>
                          <w:tr w:rsidR="00EF47FF" w14:paraId="0D548DC1" w14:textId="77777777">
                            <w:trPr>
                              <w:cantSplit/>
                              <w:trHeight w:hRule="exact" w:val="280"/>
                            </w:trPr>
                            <w:tc>
                              <w:tcPr>
                                <w:tcW w:w="568" w:type="dxa"/>
                                <w:tcBorders>
                                  <w:top w:val="single" w:sz="6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7ADB8917" w14:textId="77777777" w:rsidR="00EF47FF" w:rsidRDefault="00EF47FF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8" w:type="dxa"/>
                                <w:tcBorders>
                                  <w:top w:val="single" w:sz="6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53273216" w14:textId="77777777" w:rsidR="00EF47FF" w:rsidRDefault="00EF47FF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9" w:type="dxa"/>
                                <w:tcBorders>
                                  <w:top w:val="single" w:sz="6" w:space="0" w:color="auto"/>
                                  <w:left w:val="single" w:sz="12" w:space="0" w:color="auto"/>
                                </w:tcBorders>
                                <w:vAlign w:val="center"/>
                              </w:tcPr>
                              <w:p w14:paraId="21B96410" w14:textId="77777777" w:rsidR="00EF47FF" w:rsidRDefault="00EF47FF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9" w:type="dxa"/>
                                <w:tcBorders>
                                  <w:top w:val="single" w:sz="6" w:space="0" w:color="auto"/>
                                  <w:left w:val="single" w:sz="12" w:space="0" w:color="auto"/>
                                </w:tcBorders>
                                <w:vAlign w:val="center"/>
                              </w:tcPr>
                              <w:p w14:paraId="60408D22" w14:textId="77777777" w:rsidR="00EF47FF" w:rsidRDefault="00EF47FF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3" w:type="dxa"/>
                                <w:tcBorders>
                                  <w:top w:val="single" w:sz="6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27732A98" w14:textId="77777777" w:rsidR="00EF47FF" w:rsidRDefault="00EF47FF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9" w:type="dxa"/>
                                <w:tcBorders>
                                  <w:top w:val="single" w:sz="6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0835C983" w14:textId="77777777" w:rsidR="00EF47FF" w:rsidRDefault="00EF47FF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111" w:type="dxa"/>
                                <w:vMerge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2805439" w14:textId="77777777" w:rsidR="00EF47FF" w:rsidRDefault="00EF47FF">
                                <w:pPr>
                                  <w:spacing w:line="260" w:lineRule="exact"/>
                                  <w:jc w:val="center"/>
                                  <w:rPr>
                                    <w:sz w:val="2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9" w:type="dxa"/>
                                <w:vMerge w:val="restart"/>
                                <w:tcBorders>
                                  <w:left w:val="single" w:sz="12" w:space="0" w:color="auto"/>
                                </w:tcBorders>
                                <w:vAlign w:val="center"/>
                              </w:tcPr>
                              <w:p w14:paraId="602BD9EF" w14:textId="77777777" w:rsidR="00EF47FF" w:rsidRDefault="00EF47FF" w:rsidP="00FE6A82">
                                <w:pPr>
                                  <w:jc w:val="center"/>
                                </w:pPr>
                                <w:r w:rsidRPr="00217F15">
                                  <w:fldChar w:fldCharType="begin"/>
                                </w:r>
                                <w:r w:rsidRPr="00217F15">
                                  <w:instrText xml:space="preserve"> =</w:instrText>
                                </w:r>
                                <w:r>
                                  <w:instrText>0</w:instrText>
                                </w:r>
                                <w:r w:rsidRPr="00217F15">
                                  <w:rPr>
                                    <w:lang w:val="en-US"/>
                                  </w:rPr>
                                  <w:instrText>+</w:instrText>
                                </w:r>
                                <w:r w:rsidRPr="00217F15">
                                  <w:fldChar w:fldCharType="begin"/>
                                </w:r>
                                <w:r w:rsidRPr="00217F15">
                                  <w:instrText xml:space="preserve"> PAGE  </w:instrText>
                                </w:r>
                                <w:r w:rsidRPr="00217F15">
                                  <w:fldChar w:fldCharType="separate"/>
                                </w:r>
                                <w:r w:rsidR="00E82D16">
                                  <w:rPr>
                                    <w:noProof/>
                                  </w:rPr>
                                  <w:instrText>2</w:instrText>
                                </w:r>
                                <w:r w:rsidRPr="00217F15">
                                  <w:fldChar w:fldCharType="end"/>
                                </w:r>
                                <w:r w:rsidRPr="00217F15">
                                  <w:fldChar w:fldCharType="separate"/>
                                </w:r>
                                <w:r w:rsidR="00E82D16">
                                  <w:rPr>
                                    <w:noProof/>
                                  </w:rPr>
                                  <w:t>2</w:t>
                                </w:r>
                                <w:r w:rsidRPr="00217F15">
                                  <w:fldChar w:fldCharType="end"/>
                                </w:r>
                              </w:p>
                            </w:tc>
                          </w:tr>
                          <w:tr w:rsidR="00EF47FF" w14:paraId="427A8437" w14:textId="77777777">
                            <w:trPr>
                              <w:cantSplit/>
                              <w:trHeight w:hRule="exact" w:val="280"/>
                            </w:trPr>
                            <w:tc>
                              <w:tcPr>
                                <w:tcW w:w="568" w:type="dxa"/>
                                <w:tcBorders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7FCED61D" w14:textId="77777777" w:rsidR="00EF47FF" w:rsidRDefault="00EF47FF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Изм.</w:t>
                                </w:r>
                              </w:p>
                            </w:tc>
                            <w:tc>
                              <w:tcPr>
                                <w:tcW w:w="568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3CF90ECC" w14:textId="77777777" w:rsidR="00EF47FF" w:rsidRDefault="00EF47FF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Кол.уч</w:t>
                                </w:r>
                              </w:p>
                            </w:tc>
                            <w:tc>
                              <w:tcPr>
                                <w:tcW w:w="569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</w:tcBorders>
                                <w:vAlign w:val="center"/>
                              </w:tcPr>
                              <w:p w14:paraId="39B9701E" w14:textId="77777777" w:rsidR="00EF47FF" w:rsidRDefault="00EF47FF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Лист</w:t>
                                </w:r>
                              </w:p>
                            </w:tc>
                            <w:tc>
                              <w:tcPr>
                                <w:tcW w:w="569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</w:tcBorders>
                                <w:vAlign w:val="center"/>
                              </w:tcPr>
                              <w:p w14:paraId="1A0EF7BB" w14:textId="77777777" w:rsidR="00EF47FF" w:rsidRDefault="00EF47FF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№док</w:t>
                                </w:r>
                              </w:p>
                            </w:tc>
                            <w:tc>
                              <w:tcPr>
                                <w:tcW w:w="853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4B4289B0" w14:textId="77777777" w:rsidR="00EF47FF" w:rsidRDefault="00EF47FF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Подпись</w:t>
                                </w:r>
                              </w:p>
                            </w:tc>
                            <w:tc>
                              <w:tcPr>
                                <w:tcW w:w="569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52A90D16" w14:textId="77777777" w:rsidR="00EF47FF" w:rsidRDefault="00EF47FF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Дата</w:t>
                                </w:r>
                              </w:p>
                            </w:tc>
                            <w:tc>
                              <w:tcPr>
                                <w:tcW w:w="6111" w:type="dxa"/>
                                <w:vMerge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A67F144" w14:textId="77777777" w:rsidR="00EF47FF" w:rsidRDefault="00EF47FF">
                                <w:pPr>
                                  <w:spacing w:line="260" w:lineRule="exact"/>
                                  <w:jc w:val="center"/>
                                  <w:rPr>
                                    <w:sz w:val="2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9" w:type="dxa"/>
                                <w:vMerge/>
                                <w:tcBorders>
                                  <w:left w:val="single" w:sz="12" w:space="0" w:color="auto"/>
                                </w:tcBorders>
                              </w:tcPr>
                              <w:p w14:paraId="409F833D" w14:textId="77777777" w:rsidR="00EF47FF" w:rsidRDefault="00EF47FF">
                                <w:pPr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</w:tr>
                        </w:tbl>
                        <w:p w14:paraId="712F0FA3" w14:textId="77777777" w:rsidR="00EF47FF" w:rsidRDefault="00EF47FF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" o:spid="_x0000_s1027" type="#_x0000_t202" style="position:absolute;margin-left:57.25pt;margin-top:774.5pt;width:519.3pt;height:42.4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" filled="f" stroked="f">
              <v:textbox inset="0,0,0,0">
                <w:txbxContent>
                  <w:tbl>
                    <w:tblPr>
                      <w:tblW w:w="10376" w:type="dxa"/>
                      <w:tblInd w:w="14" w:type="dxa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568"/>
                      <w:gridCol w:w="568"/>
                      <w:gridCol w:w="569"/>
                      <w:gridCol w:w="569"/>
                      <w:gridCol w:w="853"/>
                      <w:gridCol w:w="569"/>
                      <w:gridCol w:w="6111"/>
                      <w:gridCol w:w="569"/>
                    </w:tblGrid>
                    <w:tr w:rsidR="00EF47FF" w14:paraId="2B1FB7D1" w14:textId="77777777">
                      <w:trPr>
                        <w:cantSplit/>
                        <w:trHeight w:hRule="exact" w:val="280"/>
                      </w:trPr>
                      <w:tc>
                        <w:tcPr>
                          <w:tcW w:w="568" w:type="dxa"/>
                          <w:tcBorders>
                            <w:top w:val="single" w:sz="12" w:space="0" w:color="auto"/>
                            <w:bottom w:val="single" w:sz="6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14:paraId="1C4D1B78" w14:textId="77777777" w:rsidR="00EF47FF" w:rsidRDefault="00EF47FF">
                          <w:pPr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8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6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14:paraId="5523948C" w14:textId="77777777" w:rsidR="00EF47FF" w:rsidRDefault="00EF47FF">
                          <w:pPr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9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6" w:space="0" w:color="auto"/>
                          </w:tcBorders>
                          <w:vAlign w:val="center"/>
                        </w:tcPr>
                        <w:p w14:paraId="5106A36A" w14:textId="77777777" w:rsidR="00EF47FF" w:rsidRDefault="00EF47FF">
                          <w:pPr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9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6" w:space="0" w:color="auto"/>
                          </w:tcBorders>
                          <w:vAlign w:val="center"/>
                        </w:tcPr>
                        <w:p w14:paraId="06B7EA36" w14:textId="77777777" w:rsidR="00EF47FF" w:rsidRDefault="00EF47FF">
                          <w:pPr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853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6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14:paraId="58A0BEC8" w14:textId="77777777" w:rsidR="00EF47FF" w:rsidRDefault="00EF47FF">
                          <w:pPr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9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6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14:paraId="29C3DC18" w14:textId="77777777" w:rsidR="00EF47FF" w:rsidRDefault="00EF47FF">
                          <w:pPr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6111" w:type="dxa"/>
                          <w:vMerge w:val="restart"/>
                          <w:tcBorders>
                            <w:top w:val="single" w:sz="12" w:space="0" w:color="auto"/>
                            <w:left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14:paraId="59DF4B9A" w14:textId="77777777" w:rsidR="00EF47FF" w:rsidRDefault="00D400E0" w:rsidP="00801B8E">
                          <w:pPr>
                            <w:spacing w:line="260" w:lineRule="exact"/>
                            <w:ind w:left="360"/>
                            <w:jc w:val="center"/>
                            <w:rPr>
                              <w:sz w:val="28"/>
                            </w:rPr>
                          </w:pPr>
                          <w:r>
                            <w:t>-</w:t>
                          </w:r>
                          <w:r w:rsidR="00EF47FF">
                            <w:t>ВОК</w:t>
                          </w:r>
                        </w:p>
                      </w:tc>
                      <w:tc>
                        <w:tcPr>
                          <w:tcW w:w="569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</w:tcBorders>
                          <w:vAlign w:val="center"/>
                        </w:tcPr>
                        <w:p w14:paraId="66642657" w14:textId="77777777" w:rsidR="00EF47FF" w:rsidRDefault="00EF47FF">
                          <w:pPr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Лист</w:t>
                          </w:r>
                        </w:p>
                      </w:tc>
                    </w:tr>
                    <w:tr w:rsidR="00EF47FF" w14:paraId="0D548DC1" w14:textId="77777777">
                      <w:trPr>
                        <w:cantSplit/>
                        <w:trHeight w:hRule="exact" w:val="280"/>
                      </w:trPr>
                      <w:tc>
                        <w:tcPr>
                          <w:tcW w:w="568" w:type="dxa"/>
                          <w:tcBorders>
                            <w:top w:val="single" w:sz="6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14:paraId="7ADB8917" w14:textId="77777777" w:rsidR="00EF47FF" w:rsidRDefault="00EF47FF">
                          <w:pPr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8" w:type="dxa"/>
                          <w:tcBorders>
                            <w:top w:val="single" w:sz="6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14:paraId="53273216" w14:textId="77777777" w:rsidR="00EF47FF" w:rsidRDefault="00EF47FF">
                          <w:pPr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9" w:type="dxa"/>
                          <w:tcBorders>
                            <w:top w:val="single" w:sz="6" w:space="0" w:color="auto"/>
                            <w:left w:val="single" w:sz="12" w:space="0" w:color="auto"/>
                          </w:tcBorders>
                          <w:vAlign w:val="center"/>
                        </w:tcPr>
                        <w:p w14:paraId="21B96410" w14:textId="77777777" w:rsidR="00EF47FF" w:rsidRDefault="00EF47FF">
                          <w:pPr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9" w:type="dxa"/>
                          <w:tcBorders>
                            <w:top w:val="single" w:sz="6" w:space="0" w:color="auto"/>
                            <w:left w:val="single" w:sz="12" w:space="0" w:color="auto"/>
                          </w:tcBorders>
                          <w:vAlign w:val="center"/>
                        </w:tcPr>
                        <w:p w14:paraId="60408D22" w14:textId="77777777" w:rsidR="00EF47FF" w:rsidRDefault="00EF47FF">
                          <w:pPr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853" w:type="dxa"/>
                          <w:tcBorders>
                            <w:top w:val="single" w:sz="6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14:paraId="27732A98" w14:textId="77777777" w:rsidR="00EF47FF" w:rsidRDefault="00EF47FF">
                          <w:pPr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9" w:type="dxa"/>
                          <w:tcBorders>
                            <w:top w:val="single" w:sz="6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14:paraId="0835C983" w14:textId="77777777" w:rsidR="00EF47FF" w:rsidRDefault="00EF47FF">
                          <w:pPr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6111" w:type="dxa"/>
                          <w:vMerge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2805439" w14:textId="77777777" w:rsidR="00EF47FF" w:rsidRDefault="00EF47FF">
                          <w:pPr>
                            <w:spacing w:line="260" w:lineRule="exact"/>
                            <w:jc w:val="center"/>
                            <w:rPr>
                              <w:sz w:val="28"/>
                            </w:rPr>
                          </w:pPr>
                        </w:p>
                      </w:tc>
                      <w:tc>
                        <w:tcPr>
                          <w:tcW w:w="569" w:type="dxa"/>
                          <w:vMerge w:val="restart"/>
                          <w:tcBorders>
                            <w:left w:val="single" w:sz="12" w:space="0" w:color="auto"/>
                          </w:tcBorders>
                          <w:vAlign w:val="center"/>
                        </w:tcPr>
                        <w:p w14:paraId="602BD9EF" w14:textId="77777777" w:rsidR="00EF47FF" w:rsidRDefault="00EF47FF" w:rsidP="00FE6A82">
                          <w:pPr>
                            <w:jc w:val="center"/>
                          </w:pPr>
                          <w:r w:rsidRPr="00217F15">
                            <w:fldChar w:fldCharType="begin"/>
                          </w:r>
                          <w:r w:rsidRPr="00217F15">
                            <w:instrText xml:space="preserve"> =</w:instrText>
                          </w:r>
                          <w:r>
                            <w:instrText>0</w:instrText>
                          </w:r>
                          <w:r w:rsidRPr="00217F15">
                            <w:rPr>
                              <w:lang w:val="en-US"/>
                            </w:rPr>
                            <w:instrText>+</w:instrText>
                          </w:r>
                          <w:r w:rsidRPr="00217F15">
                            <w:fldChar w:fldCharType="begin"/>
                          </w:r>
                          <w:r w:rsidRPr="00217F15">
                            <w:instrText xml:space="preserve"> PAGE  </w:instrText>
                          </w:r>
                          <w:r w:rsidRPr="00217F15">
                            <w:fldChar w:fldCharType="separate"/>
                          </w:r>
                          <w:r w:rsidR="00E82D16">
                            <w:rPr>
                              <w:noProof/>
                            </w:rPr>
                            <w:instrText>2</w:instrText>
                          </w:r>
                          <w:r w:rsidRPr="00217F15">
                            <w:fldChar w:fldCharType="end"/>
                          </w:r>
                          <w:r w:rsidRPr="00217F15">
                            <w:fldChar w:fldCharType="separate"/>
                          </w:r>
                          <w:r w:rsidR="00E82D16">
                            <w:rPr>
                              <w:noProof/>
                            </w:rPr>
                            <w:t>2</w:t>
                          </w:r>
                          <w:r w:rsidRPr="00217F15">
                            <w:fldChar w:fldCharType="end"/>
                          </w:r>
                        </w:p>
                      </w:tc>
                    </w:tr>
                    <w:tr w:rsidR="00EF47FF" w14:paraId="427A8437" w14:textId="77777777">
                      <w:trPr>
                        <w:cantSplit/>
                        <w:trHeight w:hRule="exact" w:val="280"/>
                      </w:trPr>
                      <w:tc>
                        <w:tcPr>
                          <w:tcW w:w="568" w:type="dxa"/>
                          <w:tcBorders>
                            <w:right w:val="single" w:sz="12" w:space="0" w:color="auto"/>
                          </w:tcBorders>
                          <w:vAlign w:val="center"/>
                        </w:tcPr>
                        <w:p w14:paraId="7FCED61D" w14:textId="77777777" w:rsidR="00EF47FF" w:rsidRDefault="00EF47FF">
                          <w:pPr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Изм.</w:t>
                          </w:r>
                        </w:p>
                      </w:tc>
                      <w:tc>
                        <w:tcPr>
                          <w:tcW w:w="568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14:paraId="3CF90ECC" w14:textId="77777777" w:rsidR="00EF47FF" w:rsidRDefault="00EF47FF">
                          <w:pPr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Кол.уч</w:t>
                          </w:r>
                        </w:p>
                      </w:tc>
                      <w:tc>
                        <w:tcPr>
                          <w:tcW w:w="569" w:type="dxa"/>
                          <w:tcBorders>
                            <w:top w:val="single" w:sz="12" w:space="0" w:color="auto"/>
                            <w:left w:val="single" w:sz="12" w:space="0" w:color="auto"/>
                          </w:tcBorders>
                          <w:vAlign w:val="center"/>
                        </w:tcPr>
                        <w:p w14:paraId="39B9701E" w14:textId="77777777" w:rsidR="00EF47FF" w:rsidRDefault="00EF47FF">
                          <w:pPr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Лист</w:t>
                          </w:r>
                        </w:p>
                      </w:tc>
                      <w:tc>
                        <w:tcPr>
                          <w:tcW w:w="569" w:type="dxa"/>
                          <w:tcBorders>
                            <w:top w:val="single" w:sz="12" w:space="0" w:color="auto"/>
                            <w:left w:val="single" w:sz="12" w:space="0" w:color="auto"/>
                          </w:tcBorders>
                          <w:vAlign w:val="center"/>
                        </w:tcPr>
                        <w:p w14:paraId="1A0EF7BB" w14:textId="77777777" w:rsidR="00EF47FF" w:rsidRDefault="00EF47FF">
                          <w:pPr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№док</w:t>
                          </w:r>
                        </w:p>
                      </w:tc>
                      <w:tc>
                        <w:tcPr>
                          <w:tcW w:w="853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14:paraId="4B4289B0" w14:textId="77777777" w:rsidR="00EF47FF" w:rsidRDefault="00EF47FF">
                          <w:pPr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Подпись</w:t>
                          </w:r>
                        </w:p>
                      </w:tc>
                      <w:tc>
                        <w:tcPr>
                          <w:tcW w:w="569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14:paraId="52A90D16" w14:textId="77777777" w:rsidR="00EF47FF" w:rsidRDefault="00EF47FF">
                          <w:pPr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Дата</w:t>
                          </w:r>
                        </w:p>
                      </w:tc>
                      <w:tc>
                        <w:tcPr>
                          <w:tcW w:w="6111" w:type="dxa"/>
                          <w:vMerge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3A67F144" w14:textId="77777777" w:rsidR="00EF47FF" w:rsidRDefault="00EF47FF">
                          <w:pPr>
                            <w:spacing w:line="260" w:lineRule="exact"/>
                            <w:jc w:val="center"/>
                            <w:rPr>
                              <w:sz w:val="28"/>
                            </w:rPr>
                          </w:pPr>
                        </w:p>
                      </w:tc>
                      <w:tc>
                        <w:tcPr>
                          <w:tcW w:w="569" w:type="dxa"/>
                          <w:vMerge/>
                          <w:tcBorders>
                            <w:left w:val="single" w:sz="12" w:space="0" w:color="auto"/>
                          </w:tcBorders>
                        </w:tcPr>
                        <w:p w14:paraId="409F833D" w14:textId="77777777" w:rsidR="00EF47FF" w:rsidRDefault="00EF47FF">
                          <w:pPr>
                            <w:rPr>
                              <w:sz w:val="20"/>
                            </w:rPr>
                          </w:pPr>
                        </w:p>
                      </w:tc>
                    </w:tr>
                  </w:tbl>
                  <w:p w14:paraId="712F0FA3" w14:textId="77777777" w:rsidR="00EF47FF" w:rsidRDefault="00EF47FF"/>
                </w:txbxContent>
              </v:textbox>
              <w10:wrap type="topAndBottom"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2711F4" w14:textId="4836A7F8" w:rsidR="00EF47FF" w:rsidRDefault="00CC7E15" w:rsidP="00CB3ACB">
    <w:pPr>
      <w:pStyle w:val="a5"/>
    </w:pP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1EA4E55" wp14:editId="631C1AA2">
              <wp:simplePos x="0" y="0"/>
              <wp:positionH relativeFrom="page">
                <wp:posOffset>727075</wp:posOffset>
              </wp:positionH>
              <wp:positionV relativeFrom="page">
                <wp:posOffset>8578850</wp:posOffset>
              </wp:positionV>
              <wp:extent cx="6595110" cy="1797685"/>
              <wp:effectExtent l="3175" t="0" r="2540" b="0"/>
              <wp:wrapTopAndBottom/>
              <wp:docPr id="2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95110" cy="17976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10376" w:type="dxa"/>
                            <w:tblInd w:w="7" w:type="dxa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565"/>
                            <w:gridCol w:w="567"/>
                            <w:gridCol w:w="567"/>
                            <w:gridCol w:w="567"/>
                            <w:gridCol w:w="850"/>
                            <w:gridCol w:w="567"/>
                            <w:gridCol w:w="3822"/>
                            <w:gridCol w:w="869"/>
                            <w:gridCol w:w="869"/>
                            <w:gridCol w:w="1133"/>
                          </w:tblGrid>
                          <w:tr w:rsidR="00EF47FF" w:rsidRPr="00704ED9" w14:paraId="20A5C79F" w14:textId="77777777">
                            <w:trPr>
                              <w:cantSplit/>
                              <w:trHeight w:hRule="exact" w:val="280"/>
                            </w:trPr>
                            <w:tc>
                              <w:tcPr>
                                <w:tcW w:w="3683" w:type="dxa"/>
                                <w:gridSpan w:val="6"/>
                                <w:tcBorders>
                                  <w:bottom w:val="single" w:sz="4" w:space="0" w:color="auto"/>
                                </w:tcBorders>
                                <w:noWrap/>
                                <w:vAlign w:val="center"/>
                              </w:tcPr>
                              <w:p w14:paraId="77E85E35" w14:textId="77777777" w:rsidR="00EF47FF" w:rsidRPr="00733282" w:rsidRDefault="00EF47FF" w:rsidP="00D400E0">
                                <w:pPr>
                                  <w:ind w:left="113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4"/>
                                  </w:rPr>
                                  <w:fldChar w:fldCharType="begin"/>
                                </w:r>
                                <w:r>
                                  <w:rPr>
                                    <w:sz w:val="14"/>
                                  </w:rPr>
                                  <w:instrText xml:space="preserve"> FILENAME   \* MERGEFORMAT </w:instrText>
                                </w:r>
                                <w:r>
                                  <w:rPr>
                                    <w:sz w:val="14"/>
                                  </w:rPr>
                                  <w:fldChar w:fldCharType="separate"/>
                                </w:r>
                                <w:r w:rsidR="00815D86">
                                  <w:rPr>
                                    <w:noProof/>
                                    <w:sz w:val="14"/>
                                  </w:rPr>
                                  <w:t>ВОК_(шаблон).docx</w:t>
                                </w:r>
                                <w:r>
                                  <w:rPr>
                                    <w:sz w:val="14"/>
                                  </w:rPr>
                                  <w:fldChar w:fldCharType="end"/>
                                </w:r>
                                <w:r w:rsidRPr="00733282">
                                  <w:rPr>
                                    <w:sz w:val="16"/>
                                  </w:rPr>
                                  <w:t xml:space="preserve"> </w:t>
                                </w:r>
                              </w:p>
                            </w:tc>
                            <w:tc>
                              <w:tcPr>
                                <w:tcW w:w="6693" w:type="dxa"/>
                                <w:gridSpan w:val="4"/>
                                <w:tcBorders>
                                  <w:bottom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14:paraId="2873131D" w14:textId="77777777" w:rsidR="00EF47FF" w:rsidRPr="00704ED9" w:rsidRDefault="00EF47FF">
                                <w:pPr>
                                  <w:ind w:right="227"/>
                                  <w:jc w:val="right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704ED9">
                                  <w:rPr>
                                    <w:sz w:val="20"/>
                                    <w:szCs w:val="20"/>
                                  </w:rPr>
                                  <w:t xml:space="preserve">Дата составления 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>ВОК</w:t>
                                </w:r>
                              </w:p>
                              <w:p w14:paraId="61B0FCC0" w14:textId="77777777" w:rsidR="00EF47FF" w:rsidRPr="00704ED9" w:rsidRDefault="00EF47FF">
                                <w:pPr>
                                  <w:ind w:right="227"/>
                                  <w:jc w:val="right"/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5DDD3AF3" w14:textId="77777777" w:rsidR="00EF47FF" w:rsidRPr="00704ED9" w:rsidRDefault="00EF47FF">
                                <w:pPr>
                                  <w:ind w:right="227"/>
                                  <w:jc w:val="right"/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0B2B5705" w14:textId="77777777" w:rsidR="00EF47FF" w:rsidRPr="00704ED9" w:rsidRDefault="00EF47FF">
                                <w:pPr>
                                  <w:ind w:right="227"/>
                                  <w:jc w:val="right"/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18B60D05" w14:textId="77777777" w:rsidR="00EF47FF" w:rsidRPr="00704ED9" w:rsidRDefault="00EF47FF">
                                <w:pPr>
                                  <w:ind w:right="227"/>
                                  <w:jc w:val="right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704ED9">
                                  <w:rPr>
                                    <w:sz w:val="20"/>
                                    <w:szCs w:val="20"/>
                                  </w:rPr>
                                  <w:t>чертежей</w:t>
                                </w:r>
                              </w:p>
                              <w:p w14:paraId="1B1E471E" w14:textId="77777777" w:rsidR="00EF47FF" w:rsidRPr="00704ED9" w:rsidRDefault="00EF47FF">
                                <w:pPr>
                                  <w:ind w:right="227"/>
                                  <w:jc w:val="right"/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739B1C9E" w14:textId="77777777" w:rsidR="00EF47FF" w:rsidRPr="00704ED9" w:rsidRDefault="00EF47FF">
                                <w:pPr>
                                  <w:ind w:right="227"/>
                                  <w:jc w:val="right"/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</w:tr>
                          <w:tr w:rsidR="00EF47FF" w14:paraId="2674CBB9" w14:textId="77777777" w:rsidTr="000E0C9E">
                            <w:trPr>
                              <w:cantSplit/>
                              <w:trHeight w:hRule="exact" w:val="280"/>
                            </w:trPr>
                            <w:tc>
                              <w:tcPr>
                                <w:tcW w:w="565" w:type="dxa"/>
                                <w:tcBorders>
                                  <w:top w:val="single" w:sz="4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14:paraId="12E7D9BC" w14:textId="77777777" w:rsidR="00EF47FF" w:rsidRDefault="00EF47FF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4" w:space="0" w:color="auto"/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14:paraId="6398B2E6" w14:textId="77777777" w:rsidR="00EF47FF" w:rsidRDefault="00EF47FF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4" w:space="0" w:color="auto"/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14:paraId="741404D5" w14:textId="77777777" w:rsidR="00EF47FF" w:rsidRDefault="00EF47FF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4" w:space="0" w:color="auto"/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14:paraId="3F0A5312" w14:textId="77777777" w:rsidR="00EF47FF" w:rsidRDefault="00EF47FF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0" w:type="dxa"/>
                                <w:tcBorders>
                                  <w:top w:val="single" w:sz="4" w:space="0" w:color="auto"/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14:paraId="0A219E67" w14:textId="77777777" w:rsidR="00EF47FF" w:rsidRDefault="00EF47FF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4" w:space="0" w:color="auto"/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14:paraId="46C6861F" w14:textId="77777777" w:rsidR="00EF47FF" w:rsidRDefault="00EF47FF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693" w:type="dxa"/>
                                <w:gridSpan w:val="4"/>
                                <w:vMerge w:val="restart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14:paraId="49142FA6" w14:textId="77777777" w:rsidR="00EF47FF" w:rsidRPr="00DF3638" w:rsidRDefault="00D400E0" w:rsidP="00DF3638">
                                <w:pPr>
                                  <w:pStyle w:val="ab"/>
                                  <w:spacing w:before="0"/>
                                  <w:ind w:left="0" w:right="0"/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  <w:r>
                                  <w:t>-</w:t>
                                </w:r>
                                <w:r w:rsidR="00EF47FF">
                                  <w:t>ВОК</w:t>
                                </w:r>
                              </w:p>
                            </w:tc>
                          </w:tr>
                          <w:tr w:rsidR="00EF47FF" w14:paraId="288EF289" w14:textId="77777777" w:rsidTr="000E0C9E">
                            <w:trPr>
                              <w:cantSplit/>
                              <w:trHeight w:hRule="exact" w:val="280"/>
                            </w:trPr>
                            <w:tc>
                              <w:tcPr>
                                <w:tcW w:w="565" w:type="dxa"/>
                                <w:tcBorders>
                                  <w:top w:val="single" w:sz="4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14:paraId="69B83891" w14:textId="77777777" w:rsidR="00EF47FF" w:rsidRDefault="00EF47FF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4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14:paraId="5B5F1400" w14:textId="77777777" w:rsidR="00EF47FF" w:rsidRDefault="00EF47FF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4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14:paraId="698F3178" w14:textId="77777777" w:rsidR="00EF47FF" w:rsidRDefault="00EF47FF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4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14:paraId="3569B0E5" w14:textId="77777777" w:rsidR="00EF47FF" w:rsidRDefault="00EF47FF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0" w:type="dxa"/>
                                <w:tcBorders>
                                  <w:top w:val="single" w:sz="4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14:paraId="32B4150A" w14:textId="77777777" w:rsidR="00EF47FF" w:rsidRDefault="00EF47FF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4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14:paraId="4197DDED" w14:textId="77777777" w:rsidR="00EF47FF" w:rsidRPr="003D7951" w:rsidRDefault="00EF47FF">
                                <w:pPr>
                                  <w:jc w:val="center"/>
                                  <w:rPr>
                                    <w:spacing w:val="-20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693" w:type="dxa"/>
                                <w:gridSpan w:val="4"/>
                                <w:vMerge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14:paraId="7A2996E6" w14:textId="77777777" w:rsidR="00EF47FF" w:rsidRDefault="00EF47FF" w:rsidP="000E0C9E">
                                <w:pPr>
                                  <w:jc w:val="center"/>
                                </w:pPr>
                              </w:p>
                            </w:tc>
                          </w:tr>
                          <w:tr w:rsidR="00EF47FF" w14:paraId="546CD404" w14:textId="77777777" w:rsidTr="000E0C9E">
                            <w:trPr>
                              <w:cantSplit/>
                              <w:trHeight w:hRule="exact" w:val="280"/>
                            </w:trPr>
                            <w:tc>
                              <w:tcPr>
                                <w:tcW w:w="565" w:type="dxa"/>
                                <w:tcBorders>
                                  <w:top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14:paraId="0EFB4AB6" w14:textId="77777777" w:rsidR="00EF47FF" w:rsidRDefault="00EF47FF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Изм.</w:t>
                                </w: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14:paraId="596DF2E5" w14:textId="77777777" w:rsidR="00EF47FF" w:rsidRDefault="00EF47FF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Кол.уч</w:t>
                                </w: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14:paraId="6A0C1FAB" w14:textId="77777777" w:rsidR="00EF47FF" w:rsidRDefault="00EF47FF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Лист</w:t>
                                </w: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14:paraId="6E27D336" w14:textId="77777777" w:rsidR="00EF47FF" w:rsidRDefault="00EF47FF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№док</w:t>
                                </w:r>
                              </w:p>
                            </w:tc>
                            <w:tc>
                              <w:tcPr>
                                <w:tcW w:w="850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14:paraId="08DEB4A2" w14:textId="77777777" w:rsidR="00EF47FF" w:rsidRDefault="00EF47FF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Подпись</w:t>
                                </w: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14:paraId="62C4619F" w14:textId="77777777" w:rsidR="00EF47FF" w:rsidRPr="003D7951" w:rsidRDefault="00EF47FF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3D7951">
                                  <w:rPr>
                                    <w:sz w:val="18"/>
                                    <w:szCs w:val="18"/>
                                  </w:rPr>
                                  <w:t>Дата</w:t>
                                </w:r>
                              </w:p>
                            </w:tc>
                            <w:tc>
                              <w:tcPr>
                                <w:tcW w:w="6693" w:type="dxa"/>
                                <w:gridSpan w:val="4"/>
                                <w:vMerge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14:paraId="22E20880" w14:textId="77777777" w:rsidR="00EF47FF" w:rsidRDefault="00EF47FF" w:rsidP="000E0C9E">
                                <w:pPr>
                                  <w:jc w:val="center"/>
                                </w:pPr>
                              </w:p>
                            </w:tc>
                          </w:tr>
                          <w:tr w:rsidR="00EF47FF" w14:paraId="17FD62FB" w14:textId="77777777" w:rsidTr="00507AD3">
                            <w:trPr>
                              <w:cantSplit/>
                              <w:trHeight w:hRule="exact" w:val="280"/>
                            </w:trPr>
                            <w:tc>
                              <w:tcPr>
                                <w:tcW w:w="1132" w:type="dxa"/>
                                <w:gridSpan w:val="2"/>
                                <w:tcBorders>
                                  <w:top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14:paraId="6E0E7C29" w14:textId="77777777" w:rsidR="00EF47FF" w:rsidRDefault="00EF47FF" w:rsidP="00507AD3">
                                <w:pPr>
                                  <w:ind w:left="57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Разработал</w:t>
                                </w: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14:paraId="3CBE2183" w14:textId="77777777" w:rsidR="00EF47FF" w:rsidRPr="00635AC7" w:rsidRDefault="00EF47FF" w:rsidP="00507AD3">
                                <w:pPr>
                                  <w:ind w:left="57"/>
                                  <w:rPr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0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14:paraId="651878BA" w14:textId="77777777" w:rsidR="00EF47FF" w:rsidRDefault="00EF47FF" w:rsidP="00507AD3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  <w:noWrap/>
                              </w:tcPr>
                              <w:p w14:paraId="76DC651D" w14:textId="77777777" w:rsidR="00EF47FF" w:rsidRDefault="00EF47FF" w:rsidP="00507AD3"/>
                            </w:tc>
                            <w:tc>
                              <w:tcPr>
                                <w:tcW w:w="3822" w:type="dxa"/>
                                <w:vMerge w:val="restart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14:paraId="001FF8CF" w14:textId="77777777" w:rsidR="00EF47FF" w:rsidRPr="00DF3638" w:rsidRDefault="00EF47FF" w:rsidP="00507AD3">
                                <w:pPr>
                                  <w:ind w:left="85" w:right="85"/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69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14:paraId="6598C6A2" w14:textId="77777777" w:rsidR="00EF47FF" w:rsidRDefault="00EF47FF" w:rsidP="00507AD3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Стадия</w:t>
                                </w:r>
                              </w:p>
                            </w:tc>
                            <w:tc>
                              <w:tcPr>
                                <w:tcW w:w="869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14:paraId="31091FDA" w14:textId="77777777" w:rsidR="00EF47FF" w:rsidRDefault="00EF47FF" w:rsidP="00507AD3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Лист</w:t>
                                </w:r>
                              </w:p>
                            </w:tc>
                            <w:tc>
                              <w:tcPr>
                                <w:tcW w:w="1133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14:paraId="4617BEBE" w14:textId="77777777" w:rsidR="00EF47FF" w:rsidRDefault="00EF47FF" w:rsidP="00507AD3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Листов</w:t>
                                </w:r>
                              </w:p>
                            </w:tc>
                          </w:tr>
                          <w:tr w:rsidR="00EF47FF" w14:paraId="2F2407C0" w14:textId="77777777" w:rsidTr="00507AD3">
                            <w:trPr>
                              <w:cantSplit/>
                              <w:trHeight w:hRule="exact" w:val="280"/>
                            </w:trPr>
                            <w:tc>
                              <w:tcPr>
                                <w:tcW w:w="1132" w:type="dxa"/>
                                <w:gridSpan w:val="2"/>
                                <w:tcBorders>
                                  <w:top w:val="single" w:sz="4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14:paraId="6ECAF67F" w14:textId="77777777" w:rsidR="00EF47FF" w:rsidRDefault="00EF47FF" w:rsidP="00507AD3">
                                <w:pPr>
                                  <w:ind w:left="57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Проверил</w:t>
                                </w: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4" w:space="0" w:color="auto"/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14:paraId="7B5F52A1" w14:textId="77777777" w:rsidR="00EF47FF" w:rsidRDefault="00EF47FF" w:rsidP="00507AD3">
                                <w:pPr>
                                  <w:ind w:left="57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0" w:type="dxa"/>
                                <w:tcBorders>
                                  <w:top w:val="single" w:sz="4" w:space="0" w:color="auto"/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14:paraId="12F1EB4B" w14:textId="77777777" w:rsidR="00EF47FF" w:rsidRDefault="00EF47FF" w:rsidP="00507AD3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4" w:space="0" w:color="auto"/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  <w:noWrap/>
                              </w:tcPr>
                              <w:p w14:paraId="65DC5903" w14:textId="77777777" w:rsidR="00EF47FF" w:rsidRDefault="00EF47FF" w:rsidP="00507AD3"/>
                            </w:tc>
                            <w:tc>
                              <w:tcPr>
                                <w:tcW w:w="3822" w:type="dxa"/>
                                <w:vMerge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14:paraId="514FADD7" w14:textId="77777777" w:rsidR="00EF47FF" w:rsidRDefault="00EF47FF" w:rsidP="00507AD3">
                                <w:pPr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869" w:type="dxa"/>
                                <w:vMerge w:val="restart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14:paraId="78CD0491" w14:textId="77777777" w:rsidR="00EF47FF" w:rsidRPr="00B73F3D" w:rsidRDefault="00EF47FF" w:rsidP="00507AD3">
                                <w:pPr>
                                  <w:jc w:val="center"/>
                                </w:pPr>
                                <w:r>
                                  <w:t>Р</w:t>
                                </w:r>
                              </w:p>
                            </w:tc>
                            <w:tc>
                              <w:tcPr>
                                <w:tcW w:w="869" w:type="dxa"/>
                                <w:vMerge w:val="restart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14:paraId="6C352B5B" w14:textId="77777777" w:rsidR="00EF47FF" w:rsidRDefault="00EF47FF" w:rsidP="00507AD3">
                                <w:pPr>
                                  <w:jc w:val="center"/>
                                </w:pPr>
                                <w:r>
                                  <w:t>1</w:t>
                                </w:r>
                              </w:p>
                            </w:tc>
                            <w:tc>
                              <w:tcPr>
                                <w:tcW w:w="1133" w:type="dxa"/>
                                <w:vMerge w:val="restart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14:paraId="4ECD257D" w14:textId="77777777" w:rsidR="00EF47FF" w:rsidRPr="003D7951" w:rsidRDefault="00EF47FF" w:rsidP="00507AD3">
                                <w:pPr>
                                  <w:jc w:val="center"/>
                                  <w:rPr>
                                    <w:strike/>
                                  </w:rPr>
                                </w:pPr>
                              </w:p>
                            </w:tc>
                          </w:tr>
                          <w:tr w:rsidR="00EF47FF" w14:paraId="18575B70" w14:textId="77777777" w:rsidTr="000E0C9E">
                            <w:trPr>
                              <w:cantSplit/>
                              <w:trHeight w:hRule="exact" w:val="280"/>
                            </w:trPr>
                            <w:tc>
                              <w:tcPr>
                                <w:tcW w:w="1132" w:type="dxa"/>
                                <w:gridSpan w:val="2"/>
                                <w:tcBorders>
                                  <w:top w:val="single" w:sz="4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14:paraId="144A1457" w14:textId="77777777" w:rsidR="00EF47FF" w:rsidRDefault="00EF47FF" w:rsidP="00507AD3">
                                <w:pPr>
                                  <w:ind w:left="57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4" w:space="0" w:color="auto"/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14:paraId="78FAFAEF" w14:textId="77777777" w:rsidR="00EF47FF" w:rsidRPr="00BF4E8F" w:rsidRDefault="00EF47FF" w:rsidP="00507AD3">
                                <w:pPr>
                                  <w:ind w:left="57"/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0" w:type="dxa"/>
                                <w:tcBorders>
                                  <w:top w:val="single" w:sz="4" w:space="0" w:color="auto"/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14:paraId="4F799EE8" w14:textId="77777777" w:rsidR="00EF47FF" w:rsidRDefault="00EF47FF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4" w:space="0" w:color="auto"/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14:paraId="07D1FC55" w14:textId="77777777" w:rsidR="00EF47FF" w:rsidRPr="000E0C9E" w:rsidRDefault="00EF47FF">
                                <w:pPr>
                                  <w:jc w:val="center"/>
                                  <w:rPr>
                                    <w:spacing w:val="-6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822" w:type="dxa"/>
                                <w:vMerge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14:paraId="1DC9F863" w14:textId="77777777" w:rsidR="00EF47FF" w:rsidRDefault="00EF47FF" w:rsidP="000E0C9E">
                                <w:pPr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869" w:type="dxa"/>
                                <w:vMerge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14:paraId="684AA795" w14:textId="77777777" w:rsidR="00EF47FF" w:rsidRDefault="00EF47FF" w:rsidP="000E0C9E">
                                <w:pPr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869" w:type="dxa"/>
                                <w:vMerge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14:paraId="130BF31F" w14:textId="77777777" w:rsidR="00EF47FF" w:rsidRDefault="00EF47FF" w:rsidP="000E0C9E">
                                <w:pPr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1133" w:type="dxa"/>
                                <w:vMerge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14:paraId="4C7AA6A1" w14:textId="77777777" w:rsidR="00EF47FF" w:rsidRDefault="00EF47FF" w:rsidP="000E0C9E">
                                <w:pPr>
                                  <w:jc w:val="center"/>
                                </w:pPr>
                              </w:p>
                            </w:tc>
                          </w:tr>
                          <w:tr w:rsidR="00EF47FF" w14:paraId="77B307B2" w14:textId="77777777" w:rsidTr="00221D97">
                            <w:trPr>
                              <w:cantSplit/>
                              <w:trHeight w:hRule="exact" w:val="280"/>
                            </w:trPr>
                            <w:tc>
                              <w:tcPr>
                                <w:tcW w:w="1132" w:type="dxa"/>
                                <w:gridSpan w:val="2"/>
                                <w:tcBorders>
                                  <w:top w:val="single" w:sz="4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14:paraId="6A5B8F35" w14:textId="77777777" w:rsidR="00EF47FF" w:rsidRDefault="00EF47FF" w:rsidP="00DF3638">
                                <w:pPr>
                                  <w:ind w:left="57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4" w:space="0" w:color="auto"/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14:paraId="5591D4F2" w14:textId="77777777" w:rsidR="00EF47FF" w:rsidRPr="00BF4E8F" w:rsidRDefault="00EF47FF" w:rsidP="00DF3638">
                                <w:pPr>
                                  <w:ind w:left="57"/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0" w:type="dxa"/>
                                <w:tcBorders>
                                  <w:top w:val="single" w:sz="4" w:space="0" w:color="auto"/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14:paraId="56A328F2" w14:textId="77777777" w:rsidR="00EF47FF" w:rsidRDefault="00EF47FF" w:rsidP="00DF3638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4" w:space="0" w:color="auto"/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  <w:noWrap/>
                              </w:tcPr>
                              <w:p w14:paraId="4C66AE5F" w14:textId="77777777" w:rsidR="00EF47FF" w:rsidRDefault="00EF47FF" w:rsidP="00DF3638"/>
                            </w:tc>
                            <w:tc>
                              <w:tcPr>
                                <w:tcW w:w="3822" w:type="dxa"/>
                                <w:vMerge w:val="restart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14:paraId="1A3C3FEA" w14:textId="77777777" w:rsidR="00EF47FF" w:rsidRDefault="00D400E0" w:rsidP="008C56C3">
                                <w:pPr>
                                  <w:jc w:val="center"/>
                                </w:pPr>
                                <w:r>
                                  <w:t>В</w:t>
                                </w:r>
                                <w:r w:rsidR="00EF47FF">
                                  <w:t>едомость основных комплектов рабочих чертежей</w:t>
                                </w:r>
                              </w:p>
                            </w:tc>
                            <w:tc>
                              <w:tcPr>
                                <w:tcW w:w="2871" w:type="dxa"/>
                                <w:gridSpan w:val="3"/>
                                <w:vMerge w:val="restart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14:paraId="146CBFD7" w14:textId="77777777" w:rsidR="00EF47FF" w:rsidRPr="00DF3638" w:rsidRDefault="00EF47FF" w:rsidP="00DF3638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  <w:r w:rsidRPr="00DF3638">
                                  <w:rPr>
                                    <w:sz w:val="22"/>
                                    <w:szCs w:val="22"/>
                                  </w:rPr>
                                  <w:t>ООО "КРАСНОЯРСКГАЗПРОМ</w:t>
                                </w:r>
                              </w:p>
                              <w:p w14:paraId="2B0847B0" w14:textId="77777777" w:rsidR="00EF47FF" w:rsidRDefault="00EF47FF" w:rsidP="00DF3638">
                                <w:pPr>
                                  <w:jc w:val="center"/>
                                </w:pPr>
                                <w:r w:rsidRPr="00DF3638">
                                  <w:rPr>
                                    <w:sz w:val="22"/>
                                    <w:szCs w:val="22"/>
                                  </w:rPr>
                                  <w:t>НЕФТЕГАЗПРОЕКТ"</w:t>
                                </w:r>
                              </w:p>
                            </w:tc>
                          </w:tr>
                          <w:tr w:rsidR="00EF47FF" w14:paraId="646295B6" w14:textId="77777777" w:rsidTr="00221D97">
                            <w:trPr>
                              <w:cantSplit/>
                              <w:trHeight w:hRule="exact" w:val="280"/>
                            </w:trPr>
                            <w:tc>
                              <w:tcPr>
                                <w:tcW w:w="1132" w:type="dxa"/>
                                <w:gridSpan w:val="2"/>
                                <w:tcBorders>
                                  <w:top w:val="single" w:sz="4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14:paraId="2A3B32EC" w14:textId="77777777" w:rsidR="00EF47FF" w:rsidRDefault="00EF47FF" w:rsidP="00DF3638">
                                <w:pPr>
                                  <w:ind w:left="57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Н.контр</w:t>
                                </w: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4" w:space="0" w:color="auto"/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14:paraId="3C1D59EE" w14:textId="77777777" w:rsidR="00EF47FF" w:rsidRDefault="00EF47FF" w:rsidP="00DF3638">
                                <w:pPr>
                                  <w:ind w:left="57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0" w:type="dxa"/>
                                <w:tcBorders>
                                  <w:top w:val="single" w:sz="4" w:space="0" w:color="auto"/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14:paraId="4D0FE344" w14:textId="77777777" w:rsidR="00EF47FF" w:rsidRDefault="00EF47FF" w:rsidP="00DF3638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4" w:space="0" w:color="auto"/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  <w:noWrap/>
                              </w:tcPr>
                              <w:p w14:paraId="758E7F71" w14:textId="77777777" w:rsidR="00EF47FF" w:rsidRDefault="00EF47FF" w:rsidP="00DF3638"/>
                            </w:tc>
                            <w:tc>
                              <w:tcPr>
                                <w:tcW w:w="3822" w:type="dxa"/>
                                <w:vMerge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14:paraId="76BC06C9" w14:textId="77777777" w:rsidR="00EF47FF" w:rsidRDefault="00EF47FF" w:rsidP="00DF3638">
                                <w:pPr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871" w:type="dxa"/>
                                <w:gridSpan w:val="3"/>
                                <w:vMerge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14:paraId="265D4D13" w14:textId="77777777" w:rsidR="00EF47FF" w:rsidRDefault="00EF47FF" w:rsidP="00DF3638">
                                <w:pPr>
                                  <w:jc w:val="center"/>
                                </w:pPr>
                              </w:p>
                            </w:tc>
                          </w:tr>
                          <w:tr w:rsidR="00EF47FF" w14:paraId="22074E9A" w14:textId="77777777" w:rsidTr="00221D97">
                            <w:trPr>
                              <w:cantSplit/>
                              <w:trHeight w:hRule="exact" w:val="280"/>
                            </w:trPr>
                            <w:tc>
                              <w:tcPr>
                                <w:tcW w:w="1132" w:type="dxa"/>
                                <w:gridSpan w:val="2"/>
                                <w:tcBorders>
                                  <w:top w:val="single" w:sz="4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14:paraId="35164FB8" w14:textId="77777777" w:rsidR="00EF47FF" w:rsidRDefault="00EF47FF" w:rsidP="00DF3638">
                                <w:pPr>
                                  <w:ind w:left="57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ГИП</w:t>
                                </w: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4" w:space="0" w:color="auto"/>
                                  <w:left w:val="single" w:sz="12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14:paraId="33FD0F33" w14:textId="77777777" w:rsidR="00EF47FF" w:rsidRDefault="00EF47FF" w:rsidP="00DF3638">
                                <w:pPr>
                                  <w:ind w:left="57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0" w:type="dxa"/>
                                <w:tcBorders>
                                  <w:top w:val="single" w:sz="4" w:space="0" w:color="auto"/>
                                  <w:left w:val="single" w:sz="12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14:paraId="0E3CEAB3" w14:textId="77777777" w:rsidR="00EF47FF" w:rsidRDefault="00EF47FF" w:rsidP="00DF3638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4" w:space="0" w:color="auto"/>
                                  <w:left w:val="single" w:sz="12" w:space="0" w:color="auto"/>
                                  <w:right w:val="single" w:sz="12" w:space="0" w:color="auto"/>
                                </w:tcBorders>
                                <w:noWrap/>
                              </w:tcPr>
                              <w:p w14:paraId="5204A054" w14:textId="77777777" w:rsidR="00EF47FF" w:rsidRDefault="00EF47FF" w:rsidP="00507AD3"/>
                            </w:tc>
                            <w:tc>
                              <w:tcPr>
                                <w:tcW w:w="3822" w:type="dxa"/>
                                <w:vMerge/>
                                <w:tcBorders>
                                  <w:top w:val="single" w:sz="12" w:space="0" w:color="auto"/>
                                  <w:left w:val="single" w:sz="12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14:paraId="1687A56A" w14:textId="77777777" w:rsidR="00EF47FF" w:rsidRDefault="00EF47FF" w:rsidP="00DF3638">
                                <w:pPr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71" w:type="dxa"/>
                                <w:gridSpan w:val="3"/>
                                <w:vMerge/>
                                <w:tcBorders>
                                  <w:top w:val="single" w:sz="12" w:space="0" w:color="auto"/>
                                  <w:lef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14:paraId="6CE18063" w14:textId="77777777" w:rsidR="00EF47FF" w:rsidRDefault="00EF47FF" w:rsidP="00DF3638">
                                <w:pPr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</w:tr>
                        </w:tbl>
                        <w:p w14:paraId="0D5F2E5C" w14:textId="77777777" w:rsidR="00EF47FF" w:rsidRDefault="00EF47FF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9" type="#_x0000_t202" style="position:absolute;margin-left:57.25pt;margin-top:675.5pt;width:519.3pt;height:141.5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uUOsQIAALE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" filled="f" stroked="f">
              <v:textbox inset="0,0,0,0">
                <w:txbxContent>
                  <w:tbl>
                    <w:tblPr>
                      <w:tblW w:w="10376" w:type="dxa"/>
                      <w:tblInd w:w="7" w:type="dxa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565"/>
                      <w:gridCol w:w="567"/>
                      <w:gridCol w:w="567"/>
                      <w:gridCol w:w="567"/>
                      <w:gridCol w:w="850"/>
                      <w:gridCol w:w="567"/>
                      <w:gridCol w:w="3822"/>
                      <w:gridCol w:w="869"/>
                      <w:gridCol w:w="869"/>
                      <w:gridCol w:w="1133"/>
                    </w:tblGrid>
                    <w:tr w:rsidR="00EF47FF" w:rsidRPr="00704ED9" w14:paraId="20A5C79F" w14:textId="77777777">
                      <w:trPr>
                        <w:cantSplit/>
                        <w:trHeight w:hRule="exact" w:val="280"/>
                      </w:trPr>
                      <w:tc>
                        <w:tcPr>
                          <w:tcW w:w="3683" w:type="dxa"/>
                          <w:gridSpan w:val="6"/>
                          <w:tcBorders>
                            <w:bottom w:val="single" w:sz="4" w:space="0" w:color="auto"/>
                          </w:tcBorders>
                          <w:noWrap/>
                          <w:vAlign w:val="center"/>
                        </w:tcPr>
                        <w:p w14:paraId="77E85E35" w14:textId="77777777" w:rsidR="00EF47FF" w:rsidRPr="00733282" w:rsidRDefault="00EF47FF" w:rsidP="00D400E0">
                          <w:pPr>
                            <w:ind w:left="113"/>
                            <w:rPr>
                              <w:sz w:val="16"/>
                            </w:rPr>
                          </w:pPr>
                          <w:r>
                            <w:rPr>
                              <w:sz w:val="14"/>
                            </w:rPr>
                            <w:fldChar w:fldCharType="begin"/>
                          </w:r>
                          <w:r>
                            <w:rPr>
                              <w:sz w:val="14"/>
                            </w:rPr>
                            <w:instrText xml:space="preserve"> FILENAME   \* MERGEFORMAT </w:instrText>
                          </w:r>
                          <w:r>
                            <w:rPr>
                              <w:sz w:val="14"/>
                            </w:rPr>
                            <w:fldChar w:fldCharType="separate"/>
                          </w:r>
                          <w:r w:rsidR="00815D86">
                            <w:rPr>
                              <w:noProof/>
                              <w:sz w:val="14"/>
                            </w:rPr>
                            <w:t>ВОК_(шаблон).docx</w:t>
                          </w:r>
                          <w:r>
                            <w:rPr>
                              <w:sz w:val="14"/>
                            </w:rPr>
                            <w:fldChar w:fldCharType="end"/>
                          </w:r>
                          <w:r w:rsidRPr="00733282">
                            <w:rPr>
                              <w:sz w:val="16"/>
                            </w:rPr>
                            <w:t xml:space="preserve"> </w:t>
                          </w:r>
                        </w:p>
                      </w:tc>
                      <w:tc>
                        <w:tcPr>
                          <w:tcW w:w="6693" w:type="dxa"/>
                          <w:gridSpan w:val="4"/>
                          <w:tcBorders>
                            <w:bottom w:val="single" w:sz="12" w:space="0" w:color="auto"/>
                          </w:tcBorders>
                          <w:noWrap/>
                          <w:vAlign w:val="center"/>
                        </w:tcPr>
                        <w:p w14:paraId="2873131D" w14:textId="77777777" w:rsidR="00EF47FF" w:rsidRPr="00704ED9" w:rsidRDefault="00EF47FF">
                          <w:pPr>
                            <w:ind w:right="227"/>
                            <w:jc w:val="right"/>
                            <w:rPr>
                              <w:sz w:val="20"/>
                              <w:szCs w:val="20"/>
                            </w:rPr>
                          </w:pPr>
                          <w:r w:rsidRPr="00704ED9">
                            <w:rPr>
                              <w:sz w:val="20"/>
                              <w:szCs w:val="20"/>
                            </w:rPr>
                            <w:t xml:space="preserve">Дата составления </w:t>
                          </w:r>
                          <w:r>
                            <w:rPr>
                              <w:sz w:val="20"/>
                              <w:szCs w:val="20"/>
                            </w:rPr>
                            <w:t>ВОК</w:t>
                          </w:r>
                        </w:p>
                        <w:p w14:paraId="61B0FCC0" w14:textId="77777777" w:rsidR="00EF47FF" w:rsidRPr="00704ED9" w:rsidRDefault="00EF47FF">
                          <w:pPr>
                            <w:ind w:right="227"/>
                            <w:jc w:val="right"/>
                            <w:rPr>
                              <w:sz w:val="20"/>
                              <w:szCs w:val="20"/>
                            </w:rPr>
                          </w:pPr>
                        </w:p>
                        <w:p w14:paraId="5DDD3AF3" w14:textId="77777777" w:rsidR="00EF47FF" w:rsidRPr="00704ED9" w:rsidRDefault="00EF47FF">
                          <w:pPr>
                            <w:ind w:right="227"/>
                            <w:jc w:val="right"/>
                            <w:rPr>
                              <w:sz w:val="20"/>
                              <w:szCs w:val="20"/>
                            </w:rPr>
                          </w:pPr>
                        </w:p>
                        <w:p w14:paraId="0B2B5705" w14:textId="77777777" w:rsidR="00EF47FF" w:rsidRPr="00704ED9" w:rsidRDefault="00EF47FF">
                          <w:pPr>
                            <w:ind w:right="227"/>
                            <w:jc w:val="right"/>
                            <w:rPr>
                              <w:sz w:val="20"/>
                              <w:szCs w:val="20"/>
                            </w:rPr>
                          </w:pPr>
                        </w:p>
                        <w:p w14:paraId="18B60D05" w14:textId="77777777" w:rsidR="00EF47FF" w:rsidRPr="00704ED9" w:rsidRDefault="00EF47FF">
                          <w:pPr>
                            <w:ind w:right="227"/>
                            <w:jc w:val="right"/>
                            <w:rPr>
                              <w:sz w:val="20"/>
                              <w:szCs w:val="20"/>
                            </w:rPr>
                          </w:pPr>
                          <w:r w:rsidRPr="00704ED9">
                            <w:rPr>
                              <w:sz w:val="20"/>
                              <w:szCs w:val="20"/>
                            </w:rPr>
                            <w:t>чертежей</w:t>
                          </w:r>
                        </w:p>
                        <w:p w14:paraId="1B1E471E" w14:textId="77777777" w:rsidR="00EF47FF" w:rsidRPr="00704ED9" w:rsidRDefault="00EF47FF">
                          <w:pPr>
                            <w:ind w:right="227"/>
                            <w:jc w:val="right"/>
                            <w:rPr>
                              <w:sz w:val="20"/>
                              <w:szCs w:val="20"/>
                            </w:rPr>
                          </w:pPr>
                        </w:p>
                        <w:p w14:paraId="739B1C9E" w14:textId="77777777" w:rsidR="00EF47FF" w:rsidRPr="00704ED9" w:rsidRDefault="00EF47FF">
                          <w:pPr>
                            <w:ind w:right="227"/>
                            <w:jc w:val="right"/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</w:tr>
                    <w:tr w:rsidR="00EF47FF" w14:paraId="2674CBB9" w14:textId="77777777" w:rsidTr="000E0C9E">
                      <w:trPr>
                        <w:cantSplit/>
                        <w:trHeight w:hRule="exact" w:val="280"/>
                      </w:trPr>
                      <w:tc>
                        <w:tcPr>
                          <w:tcW w:w="565" w:type="dxa"/>
                          <w:tcBorders>
                            <w:top w:val="single" w:sz="4" w:space="0" w:color="auto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14:paraId="12E7D9BC" w14:textId="77777777" w:rsidR="00EF47FF" w:rsidRDefault="00EF47FF">
                          <w:pPr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4" w:space="0" w:color="auto"/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14:paraId="6398B2E6" w14:textId="77777777" w:rsidR="00EF47FF" w:rsidRDefault="00EF47FF">
                          <w:pPr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4" w:space="0" w:color="auto"/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14:paraId="741404D5" w14:textId="77777777" w:rsidR="00EF47FF" w:rsidRDefault="00EF47FF">
                          <w:pPr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4" w:space="0" w:color="auto"/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14:paraId="3F0A5312" w14:textId="77777777" w:rsidR="00EF47FF" w:rsidRDefault="00EF47FF">
                          <w:pPr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850" w:type="dxa"/>
                          <w:tcBorders>
                            <w:top w:val="single" w:sz="4" w:space="0" w:color="auto"/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14:paraId="0A219E67" w14:textId="77777777" w:rsidR="00EF47FF" w:rsidRDefault="00EF47FF">
                          <w:pPr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4" w:space="0" w:color="auto"/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14:paraId="46C6861F" w14:textId="77777777" w:rsidR="00EF47FF" w:rsidRDefault="00EF47FF">
                          <w:pPr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6693" w:type="dxa"/>
                          <w:gridSpan w:val="4"/>
                          <w:vMerge w:val="restart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</w:tcBorders>
                          <w:noWrap/>
                          <w:vAlign w:val="center"/>
                        </w:tcPr>
                        <w:p w14:paraId="49142FA6" w14:textId="77777777" w:rsidR="00EF47FF" w:rsidRPr="00DF3638" w:rsidRDefault="00D400E0" w:rsidP="00DF3638">
                          <w:pPr>
                            <w:pStyle w:val="ab"/>
                            <w:spacing w:before="0"/>
                            <w:ind w:left="0" w:right="0"/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  <w:r>
                            <w:t>-</w:t>
                          </w:r>
                          <w:r w:rsidR="00EF47FF">
                            <w:t>ВОК</w:t>
                          </w:r>
                        </w:p>
                      </w:tc>
                    </w:tr>
                    <w:tr w:rsidR="00EF47FF" w14:paraId="288EF289" w14:textId="77777777" w:rsidTr="000E0C9E">
                      <w:trPr>
                        <w:cantSplit/>
                        <w:trHeight w:hRule="exact" w:val="280"/>
                      </w:trPr>
                      <w:tc>
                        <w:tcPr>
                          <w:tcW w:w="565" w:type="dxa"/>
                          <w:tcBorders>
                            <w:top w:val="single" w:sz="4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14:paraId="69B83891" w14:textId="77777777" w:rsidR="00EF47FF" w:rsidRDefault="00EF47FF">
                          <w:pPr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4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14:paraId="5B5F1400" w14:textId="77777777" w:rsidR="00EF47FF" w:rsidRDefault="00EF47FF">
                          <w:pPr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4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14:paraId="698F3178" w14:textId="77777777" w:rsidR="00EF47FF" w:rsidRDefault="00EF47FF">
                          <w:pPr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4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14:paraId="3569B0E5" w14:textId="77777777" w:rsidR="00EF47FF" w:rsidRDefault="00EF47FF">
                          <w:pPr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850" w:type="dxa"/>
                          <w:tcBorders>
                            <w:top w:val="single" w:sz="4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14:paraId="32B4150A" w14:textId="77777777" w:rsidR="00EF47FF" w:rsidRDefault="00EF47FF">
                          <w:pPr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4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14:paraId="4197DDED" w14:textId="77777777" w:rsidR="00EF47FF" w:rsidRPr="003D7951" w:rsidRDefault="00EF47FF">
                          <w:pPr>
                            <w:jc w:val="center"/>
                            <w:rPr>
                              <w:spacing w:val="-20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6693" w:type="dxa"/>
                          <w:gridSpan w:val="4"/>
                          <w:vMerge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</w:tcBorders>
                          <w:noWrap/>
                          <w:vAlign w:val="center"/>
                        </w:tcPr>
                        <w:p w14:paraId="7A2996E6" w14:textId="77777777" w:rsidR="00EF47FF" w:rsidRDefault="00EF47FF" w:rsidP="000E0C9E">
                          <w:pPr>
                            <w:jc w:val="center"/>
                          </w:pPr>
                        </w:p>
                      </w:tc>
                    </w:tr>
                    <w:tr w:rsidR="00EF47FF" w14:paraId="546CD404" w14:textId="77777777" w:rsidTr="000E0C9E">
                      <w:trPr>
                        <w:cantSplit/>
                        <w:trHeight w:hRule="exact" w:val="280"/>
                      </w:trPr>
                      <w:tc>
                        <w:tcPr>
                          <w:tcW w:w="565" w:type="dxa"/>
                          <w:tcBorders>
                            <w:top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14:paraId="0EFB4AB6" w14:textId="77777777" w:rsidR="00EF47FF" w:rsidRDefault="00EF47FF">
                          <w:pPr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Изм.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14:paraId="596DF2E5" w14:textId="77777777" w:rsidR="00EF47FF" w:rsidRDefault="00EF47FF">
                          <w:pPr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Кол.уч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14:paraId="6A0C1FAB" w14:textId="77777777" w:rsidR="00EF47FF" w:rsidRDefault="00EF47FF">
                          <w:pPr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Лист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14:paraId="6E27D336" w14:textId="77777777" w:rsidR="00EF47FF" w:rsidRDefault="00EF47FF">
                          <w:pPr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№док</w:t>
                          </w:r>
                        </w:p>
                      </w:tc>
                      <w:tc>
                        <w:tcPr>
                          <w:tcW w:w="850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14:paraId="08DEB4A2" w14:textId="77777777" w:rsidR="00EF47FF" w:rsidRDefault="00EF47FF">
                          <w:pPr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Подпись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14:paraId="62C4619F" w14:textId="77777777" w:rsidR="00EF47FF" w:rsidRPr="003D7951" w:rsidRDefault="00EF47FF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3D7951">
                            <w:rPr>
                              <w:sz w:val="18"/>
                              <w:szCs w:val="18"/>
                            </w:rPr>
                            <w:t>Дата</w:t>
                          </w:r>
                        </w:p>
                      </w:tc>
                      <w:tc>
                        <w:tcPr>
                          <w:tcW w:w="6693" w:type="dxa"/>
                          <w:gridSpan w:val="4"/>
                          <w:vMerge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</w:tcBorders>
                          <w:noWrap/>
                          <w:vAlign w:val="center"/>
                        </w:tcPr>
                        <w:p w14:paraId="22E20880" w14:textId="77777777" w:rsidR="00EF47FF" w:rsidRDefault="00EF47FF" w:rsidP="000E0C9E">
                          <w:pPr>
                            <w:jc w:val="center"/>
                          </w:pPr>
                        </w:p>
                      </w:tc>
                    </w:tr>
                    <w:tr w:rsidR="00EF47FF" w14:paraId="17FD62FB" w14:textId="77777777" w:rsidTr="00507AD3">
                      <w:trPr>
                        <w:cantSplit/>
                        <w:trHeight w:hRule="exact" w:val="280"/>
                      </w:trPr>
                      <w:tc>
                        <w:tcPr>
                          <w:tcW w:w="1132" w:type="dxa"/>
                          <w:gridSpan w:val="2"/>
                          <w:tcBorders>
                            <w:top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14:paraId="6E0E7C29" w14:textId="77777777" w:rsidR="00EF47FF" w:rsidRDefault="00EF47FF" w:rsidP="00507AD3">
                          <w:pPr>
                            <w:ind w:left="57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Разработал</w:t>
                          </w: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14:paraId="3CBE2183" w14:textId="77777777" w:rsidR="00EF47FF" w:rsidRPr="00635AC7" w:rsidRDefault="00EF47FF" w:rsidP="00507AD3">
                          <w:pPr>
                            <w:ind w:left="57"/>
                            <w:rPr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850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14:paraId="651878BA" w14:textId="77777777" w:rsidR="00EF47FF" w:rsidRDefault="00EF47FF" w:rsidP="00507AD3">
                          <w:pPr>
                            <w:jc w:val="center"/>
                            <w:rPr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</w:tcPr>
                        <w:p w14:paraId="76DC651D" w14:textId="77777777" w:rsidR="00EF47FF" w:rsidRDefault="00EF47FF" w:rsidP="00507AD3"/>
                      </w:tc>
                      <w:tc>
                        <w:tcPr>
                          <w:tcW w:w="3822" w:type="dxa"/>
                          <w:vMerge w:val="restart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14:paraId="001FF8CF" w14:textId="77777777" w:rsidR="00EF47FF" w:rsidRPr="00DF3638" w:rsidRDefault="00EF47FF" w:rsidP="00507AD3">
                          <w:pPr>
                            <w:ind w:left="85" w:right="85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869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14:paraId="6598C6A2" w14:textId="77777777" w:rsidR="00EF47FF" w:rsidRDefault="00EF47FF" w:rsidP="00507AD3">
                          <w:pPr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Стадия</w:t>
                          </w:r>
                        </w:p>
                      </w:tc>
                      <w:tc>
                        <w:tcPr>
                          <w:tcW w:w="869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14:paraId="31091FDA" w14:textId="77777777" w:rsidR="00EF47FF" w:rsidRDefault="00EF47FF" w:rsidP="00507AD3">
                          <w:pPr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Лист</w:t>
                          </w:r>
                        </w:p>
                      </w:tc>
                      <w:tc>
                        <w:tcPr>
                          <w:tcW w:w="1133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</w:tcBorders>
                          <w:noWrap/>
                          <w:vAlign w:val="center"/>
                        </w:tcPr>
                        <w:p w14:paraId="4617BEBE" w14:textId="77777777" w:rsidR="00EF47FF" w:rsidRDefault="00EF47FF" w:rsidP="00507AD3">
                          <w:pPr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Листов</w:t>
                          </w:r>
                        </w:p>
                      </w:tc>
                    </w:tr>
                    <w:tr w:rsidR="00EF47FF" w14:paraId="2F2407C0" w14:textId="77777777" w:rsidTr="00507AD3">
                      <w:trPr>
                        <w:cantSplit/>
                        <w:trHeight w:hRule="exact" w:val="280"/>
                      </w:trPr>
                      <w:tc>
                        <w:tcPr>
                          <w:tcW w:w="1132" w:type="dxa"/>
                          <w:gridSpan w:val="2"/>
                          <w:tcBorders>
                            <w:top w:val="single" w:sz="4" w:space="0" w:color="auto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14:paraId="6ECAF67F" w14:textId="77777777" w:rsidR="00EF47FF" w:rsidRDefault="00EF47FF" w:rsidP="00507AD3">
                          <w:pPr>
                            <w:ind w:left="57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Проверил</w:t>
                          </w: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4" w:space="0" w:color="auto"/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14:paraId="7B5F52A1" w14:textId="77777777" w:rsidR="00EF47FF" w:rsidRDefault="00EF47FF" w:rsidP="00507AD3">
                          <w:pPr>
                            <w:ind w:left="57"/>
                            <w:rPr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850" w:type="dxa"/>
                          <w:tcBorders>
                            <w:top w:val="single" w:sz="4" w:space="0" w:color="auto"/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14:paraId="12F1EB4B" w14:textId="77777777" w:rsidR="00EF47FF" w:rsidRDefault="00EF47FF" w:rsidP="00507AD3">
                          <w:pPr>
                            <w:jc w:val="center"/>
                            <w:rPr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4" w:space="0" w:color="auto"/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</w:tcPr>
                        <w:p w14:paraId="65DC5903" w14:textId="77777777" w:rsidR="00EF47FF" w:rsidRDefault="00EF47FF" w:rsidP="00507AD3"/>
                      </w:tc>
                      <w:tc>
                        <w:tcPr>
                          <w:tcW w:w="3822" w:type="dxa"/>
                          <w:vMerge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14:paraId="514FADD7" w14:textId="77777777" w:rsidR="00EF47FF" w:rsidRDefault="00EF47FF" w:rsidP="00507AD3">
                          <w:pPr>
                            <w:jc w:val="center"/>
                          </w:pPr>
                        </w:p>
                      </w:tc>
                      <w:tc>
                        <w:tcPr>
                          <w:tcW w:w="869" w:type="dxa"/>
                          <w:vMerge w:val="restart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14:paraId="78CD0491" w14:textId="77777777" w:rsidR="00EF47FF" w:rsidRPr="00B73F3D" w:rsidRDefault="00EF47FF" w:rsidP="00507AD3">
                          <w:pPr>
                            <w:jc w:val="center"/>
                          </w:pPr>
                          <w:r>
                            <w:t>Р</w:t>
                          </w:r>
                        </w:p>
                      </w:tc>
                      <w:tc>
                        <w:tcPr>
                          <w:tcW w:w="869" w:type="dxa"/>
                          <w:vMerge w:val="restart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14:paraId="6C352B5B" w14:textId="77777777" w:rsidR="00EF47FF" w:rsidRDefault="00EF47FF" w:rsidP="00507AD3">
                          <w:pPr>
                            <w:jc w:val="center"/>
                          </w:pPr>
                          <w:r>
                            <w:t>1</w:t>
                          </w:r>
                        </w:p>
                      </w:tc>
                      <w:tc>
                        <w:tcPr>
                          <w:tcW w:w="1133" w:type="dxa"/>
                          <w:vMerge w:val="restart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</w:tcBorders>
                          <w:noWrap/>
                          <w:vAlign w:val="center"/>
                        </w:tcPr>
                        <w:p w14:paraId="4ECD257D" w14:textId="77777777" w:rsidR="00EF47FF" w:rsidRPr="003D7951" w:rsidRDefault="00EF47FF" w:rsidP="00507AD3">
                          <w:pPr>
                            <w:jc w:val="center"/>
                            <w:rPr>
                              <w:strike/>
                            </w:rPr>
                          </w:pPr>
                        </w:p>
                      </w:tc>
                    </w:tr>
                    <w:tr w:rsidR="00EF47FF" w14:paraId="18575B70" w14:textId="77777777" w:rsidTr="000E0C9E">
                      <w:trPr>
                        <w:cantSplit/>
                        <w:trHeight w:hRule="exact" w:val="280"/>
                      </w:trPr>
                      <w:tc>
                        <w:tcPr>
                          <w:tcW w:w="1132" w:type="dxa"/>
                          <w:gridSpan w:val="2"/>
                          <w:tcBorders>
                            <w:top w:val="single" w:sz="4" w:space="0" w:color="auto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14:paraId="144A1457" w14:textId="77777777" w:rsidR="00EF47FF" w:rsidRDefault="00EF47FF" w:rsidP="00507AD3">
                          <w:pPr>
                            <w:ind w:left="57"/>
                            <w:rPr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4" w:space="0" w:color="auto"/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14:paraId="78FAFAEF" w14:textId="77777777" w:rsidR="00EF47FF" w:rsidRPr="00BF4E8F" w:rsidRDefault="00EF47FF" w:rsidP="00507AD3">
                          <w:pPr>
                            <w:ind w:left="57"/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850" w:type="dxa"/>
                          <w:tcBorders>
                            <w:top w:val="single" w:sz="4" w:space="0" w:color="auto"/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14:paraId="4F799EE8" w14:textId="77777777" w:rsidR="00EF47FF" w:rsidRDefault="00EF47FF">
                          <w:pPr>
                            <w:jc w:val="center"/>
                            <w:rPr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4" w:space="0" w:color="auto"/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14:paraId="07D1FC55" w14:textId="77777777" w:rsidR="00EF47FF" w:rsidRPr="000E0C9E" w:rsidRDefault="00EF47FF">
                          <w:pPr>
                            <w:jc w:val="center"/>
                            <w:rPr>
                              <w:spacing w:val="-6"/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3822" w:type="dxa"/>
                          <w:vMerge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14:paraId="1DC9F863" w14:textId="77777777" w:rsidR="00EF47FF" w:rsidRDefault="00EF47FF" w:rsidP="000E0C9E">
                          <w:pPr>
                            <w:jc w:val="center"/>
                          </w:pPr>
                        </w:p>
                      </w:tc>
                      <w:tc>
                        <w:tcPr>
                          <w:tcW w:w="869" w:type="dxa"/>
                          <w:vMerge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14:paraId="684AA795" w14:textId="77777777" w:rsidR="00EF47FF" w:rsidRDefault="00EF47FF" w:rsidP="000E0C9E">
                          <w:pPr>
                            <w:jc w:val="center"/>
                          </w:pPr>
                        </w:p>
                      </w:tc>
                      <w:tc>
                        <w:tcPr>
                          <w:tcW w:w="869" w:type="dxa"/>
                          <w:vMerge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14:paraId="130BF31F" w14:textId="77777777" w:rsidR="00EF47FF" w:rsidRDefault="00EF47FF" w:rsidP="000E0C9E">
                          <w:pPr>
                            <w:jc w:val="center"/>
                          </w:pPr>
                        </w:p>
                      </w:tc>
                      <w:tc>
                        <w:tcPr>
                          <w:tcW w:w="1133" w:type="dxa"/>
                          <w:vMerge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</w:tcBorders>
                          <w:noWrap/>
                          <w:vAlign w:val="center"/>
                        </w:tcPr>
                        <w:p w14:paraId="4C7AA6A1" w14:textId="77777777" w:rsidR="00EF47FF" w:rsidRDefault="00EF47FF" w:rsidP="000E0C9E">
                          <w:pPr>
                            <w:jc w:val="center"/>
                          </w:pPr>
                        </w:p>
                      </w:tc>
                    </w:tr>
                    <w:tr w:rsidR="00EF47FF" w14:paraId="77B307B2" w14:textId="77777777" w:rsidTr="00221D97">
                      <w:trPr>
                        <w:cantSplit/>
                        <w:trHeight w:hRule="exact" w:val="280"/>
                      </w:trPr>
                      <w:tc>
                        <w:tcPr>
                          <w:tcW w:w="1132" w:type="dxa"/>
                          <w:gridSpan w:val="2"/>
                          <w:tcBorders>
                            <w:top w:val="single" w:sz="4" w:space="0" w:color="auto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14:paraId="6A5B8F35" w14:textId="77777777" w:rsidR="00EF47FF" w:rsidRDefault="00EF47FF" w:rsidP="00DF3638">
                          <w:pPr>
                            <w:ind w:left="57"/>
                            <w:rPr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4" w:space="0" w:color="auto"/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14:paraId="5591D4F2" w14:textId="77777777" w:rsidR="00EF47FF" w:rsidRPr="00BF4E8F" w:rsidRDefault="00EF47FF" w:rsidP="00DF3638">
                          <w:pPr>
                            <w:ind w:left="57"/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850" w:type="dxa"/>
                          <w:tcBorders>
                            <w:top w:val="single" w:sz="4" w:space="0" w:color="auto"/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14:paraId="56A328F2" w14:textId="77777777" w:rsidR="00EF47FF" w:rsidRDefault="00EF47FF" w:rsidP="00DF3638">
                          <w:pPr>
                            <w:jc w:val="center"/>
                            <w:rPr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4" w:space="0" w:color="auto"/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</w:tcPr>
                        <w:p w14:paraId="4C66AE5F" w14:textId="77777777" w:rsidR="00EF47FF" w:rsidRDefault="00EF47FF" w:rsidP="00DF3638"/>
                      </w:tc>
                      <w:tc>
                        <w:tcPr>
                          <w:tcW w:w="3822" w:type="dxa"/>
                          <w:vMerge w:val="restart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14:paraId="1A3C3FEA" w14:textId="77777777" w:rsidR="00EF47FF" w:rsidRDefault="00D400E0" w:rsidP="008C56C3">
                          <w:pPr>
                            <w:jc w:val="center"/>
                          </w:pPr>
                          <w:r>
                            <w:t>В</w:t>
                          </w:r>
                          <w:r w:rsidR="00EF47FF">
                            <w:t>едомость основных комплектов рабочих чертежей</w:t>
                          </w:r>
                        </w:p>
                      </w:tc>
                      <w:tc>
                        <w:tcPr>
                          <w:tcW w:w="2871" w:type="dxa"/>
                          <w:gridSpan w:val="3"/>
                          <w:vMerge w:val="restart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</w:tcBorders>
                          <w:noWrap/>
                          <w:vAlign w:val="center"/>
                        </w:tcPr>
                        <w:p w14:paraId="146CBFD7" w14:textId="77777777" w:rsidR="00EF47FF" w:rsidRPr="00DF3638" w:rsidRDefault="00EF47FF" w:rsidP="00DF3638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  <w:r w:rsidRPr="00DF3638">
                            <w:rPr>
                              <w:sz w:val="22"/>
                              <w:szCs w:val="22"/>
                            </w:rPr>
                            <w:t>ООО "КРАСНОЯРСКГАЗПРОМ</w:t>
                          </w:r>
                        </w:p>
                        <w:p w14:paraId="2B0847B0" w14:textId="77777777" w:rsidR="00EF47FF" w:rsidRDefault="00EF47FF" w:rsidP="00DF3638">
                          <w:pPr>
                            <w:jc w:val="center"/>
                          </w:pPr>
                          <w:r w:rsidRPr="00DF3638">
                            <w:rPr>
                              <w:sz w:val="22"/>
                              <w:szCs w:val="22"/>
                            </w:rPr>
                            <w:t>НЕФТЕГАЗПРОЕКТ"</w:t>
                          </w:r>
                        </w:p>
                      </w:tc>
                    </w:tr>
                    <w:tr w:rsidR="00EF47FF" w14:paraId="646295B6" w14:textId="77777777" w:rsidTr="00221D97">
                      <w:trPr>
                        <w:cantSplit/>
                        <w:trHeight w:hRule="exact" w:val="280"/>
                      </w:trPr>
                      <w:tc>
                        <w:tcPr>
                          <w:tcW w:w="1132" w:type="dxa"/>
                          <w:gridSpan w:val="2"/>
                          <w:tcBorders>
                            <w:top w:val="single" w:sz="4" w:space="0" w:color="auto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14:paraId="2A3B32EC" w14:textId="77777777" w:rsidR="00EF47FF" w:rsidRDefault="00EF47FF" w:rsidP="00DF3638">
                          <w:pPr>
                            <w:ind w:left="57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Н.контр</w:t>
                          </w: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4" w:space="0" w:color="auto"/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14:paraId="3C1D59EE" w14:textId="77777777" w:rsidR="00EF47FF" w:rsidRDefault="00EF47FF" w:rsidP="00DF3638">
                          <w:pPr>
                            <w:ind w:left="57"/>
                            <w:rPr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850" w:type="dxa"/>
                          <w:tcBorders>
                            <w:top w:val="single" w:sz="4" w:space="0" w:color="auto"/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14:paraId="4D0FE344" w14:textId="77777777" w:rsidR="00EF47FF" w:rsidRDefault="00EF47FF" w:rsidP="00DF3638">
                          <w:pPr>
                            <w:jc w:val="center"/>
                            <w:rPr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4" w:space="0" w:color="auto"/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</w:tcPr>
                        <w:p w14:paraId="758E7F71" w14:textId="77777777" w:rsidR="00EF47FF" w:rsidRDefault="00EF47FF" w:rsidP="00DF3638"/>
                      </w:tc>
                      <w:tc>
                        <w:tcPr>
                          <w:tcW w:w="3822" w:type="dxa"/>
                          <w:vMerge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14:paraId="76BC06C9" w14:textId="77777777" w:rsidR="00EF47FF" w:rsidRDefault="00EF47FF" w:rsidP="00DF3638">
                          <w:pPr>
                            <w:jc w:val="center"/>
                          </w:pPr>
                        </w:p>
                      </w:tc>
                      <w:tc>
                        <w:tcPr>
                          <w:tcW w:w="2871" w:type="dxa"/>
                          <w:gridSpan w:val="3"/>
                          <w:vMerge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</w:tcBorders>
                          <w:noWrap/>
                          <w:vAlign w:val="center"/>
                        </w:tcPr>
                        <w:p w14:paraId="265D4D13" w14:textId="77777777" w:rsidR="00EF47FF" w:rsidRDefault="00EF47FF" w:rsidP="00DF3638">
                          <w:pPr>
                            <w:jc w:val="center"/>
                          </w:pPr>
                        </w:p>
                      </w:tc>
                    </w:tr>
                    <w:tr w:rsidR="00EF47FF" w14:paraId="22074E9A" w14:textId="77777777" w:rsidTr="00221D97">
                      <w:trPr>
                        <w:cantSplit/>
                        <w:trHeight w:hRule="exact" w:val="280"/>
                      </w:trPr>
                      <w:tc>
                        <w:tcPr>
                          <w:tcW w:w="1132" w:type="dxa"/>
                          <w:gridSpan w:val="2"/>
                          <w:tcBorders>
                            <w:top w:val="single" w:sz="4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14:paraId="35164FB8" w14:textId="77777777" w:rsidR="00EF47FF" w:rsidRDefault="00EF47FF" w:rsidP="00DF3638">
                          <w:pPr>
                            <w:ind w:left="57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ГИП</w:t>
                          </w: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4" w:space="0" w:color="auto"/>
                            <w:left w:val="single" w:sz="12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14:paraId="33FD0F33" w14:textId="77777777" w:rsidR="00EF47FF" w:rsidRDefault="00EF47FF" w:rsidP="00DF3638">
                          <w:pPr>
                            <w:ind w:left="57"/>
                            <w:rPr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850" w:type="dxa"/>
                          <w:tcBorders>
                            <w:top w:val="single" w:sz="4" w:space="0" w:color="auto"/>
                            <w:left w:val="single" w:sz="12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14:paraId="0E3CEAB3" w14:textId="77777777" w:rsidR="00EF47FF" w:rsidRDefault="00EF47FF" w:rsidP="00DF3638">
                          <w:pPr>
                            <w:jc w:val="center"/>
                            <w:rPr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4" w:space="0" w:color="auto"/>
                            <w:left w:val="single" w:sz="12" w:space="0" w:color="auto"/>
                            <w:right w:val="single" w:sz="12" w:space="0" w:color="auto"/>
                          </w:tcBorders>
                          <w:noWrap/>
                        </w:tcPr>
                        <w:p w14:paraId="5204A054" w14:textId="77777777" w:rsidR="00EF47FF" w:rsidRDefault="00EF47FF" w:rsidP="00507AD3"/>
                      </w:tc>
                      <w:tc>
                        <w:tcPr>
                          <w:tcW w:w="3822" w:type="dxa"/>
                          <w:vMerge/>
                          <w:tcBorders>
                            <w:top w:val="single" w:sz="12" w:space="0" w:color="auto"/>
                            <w:left w:val="single" w:sz="12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14:paraId="1687A56A" w14:textId="77777777" w:rsidR="00EF47FF" w:rsidRDefault="00EF47FF" w:rsidP="00DF3638">
                          <w:pPr>
                            <w:rPr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2871" w:type="dxa"/>
                          <w:gridSpan w:val="3"/>
                          <w:vMerge/>
                          <w:tcBorders>
                            <w:top w:val="single" w:sz="12" w:space="0" w:color="auto"/>
                            <w:left w:val="single" w:sz="12" w:space="0" w:color="auto"/>
                          </w:tcBorders>
                          <w:noWrap/>
                          <w:vAlign w:val="center"/>
                        </w:tcPr>
                        <w:p w14:paraId="6CE18063" w14:textId="77777777" w:rsidR="00EF47FF" w:rsidRDefault="00EF47FF" w:rsidP="00DF3638">
                          <w:pPr>
                            <w:rPr>
                              <w:sz w:val="20"/>
                            </w:rPr>
                          </w:pPr>
                        </w:p>
                      </w:tc>
                    </w:tr>
                  </w:tbl>
                  <w:p w14:paraId="0D5F2E5C" w14:textId="77777777" w:rsidR="00EF47FF" w:rsidRDefault="00EF47FF"/>
                </w:txbxContent>
              </v:textbox>
              <w10:wrap type="topAndBottom" anchorx="page" anchory="page"/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44CC00B9" wp14:editId="6DE23459">
              <wp:simplePos x="0" y="0"/>
              <wp:positionH relativeFrom="page">
                <wp:posOffset>291465</wp:posOffset>
              </wp:positionH>
              <wp:positionV relativeFrom="page">
                <wp:posOffset>7294245</wp:posOffset>
              </wp:positionV>
              <wp:extent cx="445770" cy="3091180"/>
              <wp:effectExtent l="0" t="0" r="0" b="0"/>
              <wp:wrapNone/>
              <wp:docPr id="1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5770" cy="3091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  <w:insideH w:val="single" w:sz="12" w:space="0" w:color="auto"/>
                              <w:insideV w:val="single" w:sz="12" w:space="0" w:color="auto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284"/>
                            <w:gridCol w:w="397"/>
                          </w:tblGrid>
                          <w:tr w:rsidR="00EF47FF" w14:paraId="2D4FE944" w14:textId="77777777">
                            <w:trPr>
                              <w:cantSplit/>
                              <w:trHeight w:hRule="exact" w:val="1418"/>
                            </w:trPr>
                            <w:tc>
                              <w:tcPr>
                                <w:tcW w:w="284" w:type="dxa"/>
                                <w:textDirection w:val="btLr"/>
                                <w:vAlign w:val="center"/>
                              </w:tcPr>
                              <w:p w14:paraId="77F8DDF5" w14:textId="77777777" w:rsidR="00EF47FF" w:rsidRDefault="00EF47FF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Взам. инв. №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right w:val="nil"/>
                                </w:tcBorders>
                                <w:textDirection w:val="btLr"/>
                                <w:vAlign w:val="center"/>
                              </w:tcPr>
                              <w:p w14:paraId="2167FC89" w14:textId="77777777" w:rsidR="00EF47FF" w:rsidRDefault="00EF47FF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</w:tr>
                          <w:tr w:rsidR="00EF47FF" w14:paraId="12A893F7" w14:textId="77777777">
                            <w:trPr>
                              <w:cantSplit/>
                              <w:trHeight w:hRule="exact" w:val="1985"/>
                            </w:trPr>
                            <w:tc>
                              <w:tcPr>
                                <w:tcW w:w="284" w:type="dxa"/>
                                <w:textDirection w:val="btLr"/>
                                <w:vAlign w:val="center"/>
                              </w:tcPr>
                              <w:p w14:paraId="6DB492D8" w14:textId="77777777" w:rsidR="00EF47FF" w:rsidRDefault="00EF47FF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Подп. и дата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right w:val="nil"/>
                                </w:tcBorders>
                                <w:textDirection w:val="btLr"/>
                                <w:vAlign w:val="center"/>
                              </w:tcPr>
                              <w:p w14:paraId="43724AB3" w14:textId="77777777" w:rsidR="00EF47FF" w:rsidRDefault="00EF47FF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</w:tr>
                          <w:tr w:rsidR="00EF47FF" w14:paraId="6C54C3B9" w14:textId="77777777">
                            <w:trPr>
                              <w:cantSplit/>
                              <w:trHeight w:hRule="exact" w:val="1418"/>
                            </w:trPr>
                            <w:tc>
                              <w:tcPr>
                                <w:tcW w:w="284" w:type="dxa"/>
                                <w:textDirection w:val="btLr"/>
                                <w:vAlign w:val="center"/>
                              </w:tcPr>
                              <w:p w14:paraId="68412386" w14:textId="77777777" w:rsidR="00EF47FF" w:rsidRDefault="00EF47FF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Инв.№  подл.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right w:val="nil"/>
                                </w:tcBorders>
                                <w:textDirection w:val="btLr"/>
                                <w:vAlign w:val="center"/>
                              </w:tcPr>
                              <w:p w14:paraId="25FCBFBF" w14:textId="77777777" w:rsidR="00EF47FF" w:rsidRDefault="00EF47FF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</w:tr>
                        </w:tbl>
                        <w:p w14:paraId="0AE57909" w14:textId="77777777" w:rsidR="00EF47FF" w:rsidRDefault="00EF47FF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" o:spid="_x0000_s1030" type="#_x0000_t202" style="position:absolute;margin-left:22.95pt;margin-top:574.35pt;width:35.1pt;height:243.4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" filled="f" stroked="f">
              <v:textbox inset="0,0,0,0">
                <w:txbxContent>
                  <w:tbl>
                    <w:tblPr>
                      <w:tblW w:w="0" w:type="auto"/>
                      <w:tbl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  <w:insideH w:val="single" w:sz="12" w:space="0" w:color="auto"/>
                        <w:insideV w:val="single" w:sz="12" w:space="0" w:color="auto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84"/>
                      <w:gridCol w:w="397"/>
                    </w:tblGrid>
                    <w:tr w:rsidR="00EF47FF" w14:paraId="2D4FE944" w14:textId="77777777">
                      <w:trPr>
                        <w:cantSplit/>
                        <w:trHeight w:hRule="exact" w:val="1418"/>
                      </w:trPr>
                      <w:tc>
                        <w:tcPr>
                          <w:tcW w:w="284" w:type="dxa"/>
                          <w:textDirection w:val="btLr"/>
                          <w:vAlign w:val="center"/>
                        </w:tcPr>
                        <w:p w14:paraId="77F8DDF5" w14:textId="77777777" w:rsidR="00EF47FF" w:rsidRDefault="00EF47FF">
                          <w:pPr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Взам. инв. №</w:t>
                          </w:r>
                        </w:p>
                      </w:tc>
                      <w:tc>
                        <w:tcPr>
                          <w:tcW w:w="397" w:type="dxa"/>
                          <w:tcBorders>
                            <w:right w:val="nil"/>
                          </w:tcBorders>
                          <w:textDirection w:val="btLr"/>
                          <w:vAlign w:val="center"/>
                        </w:tcPr>
                        <w:p w14:paraId="2167FC89" w14:textId="77777777" w:rsidR="00EF47FF" w:rsidRDefault="00EF47FF">
                          <w:pPr>
                            <w:jc w:val="center"/>
                            <w:rPr>
                              <w:sz w:val="20"/>
                            </w:rPr>
                          </w:pPr>
                        </w:p>
                      </w:tc>
                    </w:tr>
                    <w:tr w:rsidR="00EF47FF" w14:paraId="12A893F7" w14:textId="77777777">
                      <w:trPr>
                        <w:cantSplit/>
                        <w:trHeight w:hRule="exact" w:val="1985"/>
                      </w:trPr>
                      <w:tc>
                        <w:tcPr>
                          <w:tcW w:w="284" w:type="dxa"/>
                          <w:textDirection w:val="btLr"/>
                          <w:vAlign w:val="center"/>
                        </w:tcPr>
                        <w:p w14:paraId="6DB492D8" w14:textId="77777777" w:rsidR="00EF47FF" w:rsidRDefault="00EF47FF">
                          <w:pPr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Подп. и дата</w:t>
                          </w:r>
                        </w:p>
                      </w:tc>
                      <w:tc>
                        <w:tcPr>
                          <w:tcW w:w="397" w:type="dxa"/>
                          <w:tcBorders>
                            <w:right w:val="nil"/>
                          </w:tcBorders>
                          <w:textDirection w:val="btLr"/>
                          <w:vAlign w:val="center"/>
                        </w:tcPr>
                        <w:p w14:paraId="43724AB3" w14:textId="77777777" w:rsidR="00EF47FF" w:rsidRDefault="00EF47FF">
                          <w:pPr>
                            <w:jc w:val="center"/>
                            <w:rPr>
                              <w:sz w:val="20"/>
                            </w:rPr>
                          </w:pPr>
                        </w:p>
                      </w:tc>
                    </w:tr>
                    <w:tr w:rsidR="00EF47FF" w14:paraId="6C54C3B9" w14:textId="77777777">
                      <w:trPr>
                        <w:cantSplit/>
                        <w:trHeight w:hRule="exact" w:val="1418"/>
                      </w:trPr>
                      <w:tc>
                        <w:tcPr>
                          <w:tcW w:w="284" w:type="dxa"/>
                          <w:textDirection w:val="btLr"/>
                          <w:vAlign w:val="center"/>
                        </w:tcPr>
                        <w:p w14:paraId="68412386" w14:textId="77777777" w:rsidR="00EF47FF" w:rsidRDefault="00EF47FF">
                          <w:pPr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Инв.№  подл.</w:t>
                          </w:r>
                        </w:p>
                      </w:tc>
                      <w:tc>
                        <w:tcPr>
                          <w:tcW w:w="397" w:type="dxa"/>
                          <w:tcBorders>
                            <w:right w:val="nil"/>
                          </w:tcBorders>
                          <w:textDirection w:val="btLr"/>
                          <w:vAlign w:val="center"/>
                        </w:tcPr>
                        <w:p w14:paraId="25FCBFBF" w14:textId="77777777" w:rsidR="00EF47FF" w:rsidRDefault="00EF47FF">
                          <w:pPr>
                            <w:jc w:val="center"/>
                            <w:rPr>
                              <w:sz w:val="20"/>
                            </w:rPr>
                          </w:pPr>
                        </w:p>
                      </w:tc>
                    </w:tr>
                  </w:tbl>
                  <w:p w14:paraId="0AE57909" w14:textId="77777777" w:rsidR="00EF47FF" w:rsidRDefault="00EF47FF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0833A29" w14:textId="77777777" w:rsidR="000C7B15" w:rsidRDefault="000C7B15">
      <w:r>
        <w:separator/>
      </w:r>
    </w:p>
  </w:footnote>
  <w:footnote w:type="continuationSeparator" w:id="0">
    <w:p w14:paraId="46B9B320" w14:textId="77777777" w:rsidR="000C7B15" w:rsidRDefault="000C7B1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D52BBF" w14:textId="4EEC97CB" w:rsidR="00EF47FF" w:rsidRDefault="00CC7E15">
    <w:pPr>
      <w:pStyle w:val="a4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5181F49" wp14:editId="2A350424">
              <wp:simplePos x="0" y="0"/>
              <wp:positionH relativeFrom="page">
                <wp:posOffset>720090</wp:posOffset>
              </wp:positionH>
              <wp:positionV relativeFrom="page">
                <wp:posOffset>288290</wp:posOffset>
              </wp:positionV>
              <wp:extent cx="6588125" cy="10079990"/>
              <wp:effectExtent l="15240" t="12065" r="16510" b="13970"/>
              <wp:wrapNone/>
              <wp:docPr id="7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125" cy="1007999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" o:spid="_x0000_s1026" style="position:absolute;margin-left:56.7pt;margin-top:22.7pt;width:518.75pt;height:793.7pt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" filled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37865B" w14:textId="3061E31A" w:rsidR="00EF47FF" w:rsidRDefault="00CC7E15">
    <w:pPr>
      <w:pStyle w:val="a4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E738C45" wp14:editId="5623A446">
              <wp:simplePos x="0" y="0"/>
              <wp:positionH relativeFrom="column">
                <wp:posOffset>-638175</wp:posOffset>
              </wp:positionH>
              <wp:positionV relativeFrom="paragraph">
                <wp:posOffset>4888230</wp:posOffset>
              </wp:positionV>
              <wp:extent cx="826135" cy="2596515"/>
              <wp:effectExtent l="0" t="1905" r="2540" b="1905"/>
              <wp:wrapNone/>
              <wp:docPr id="4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26135" cy="25965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15" w:type="dxa"/>
                            <w:tbl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  <w:insideH w:val="single" w:sz="12" w:space="0" w:color="auto"/>
                              <w:insideV w:val="single" w:sz="12" w:space="0" w:color="auto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284"/>
                            <w:gridCol w:w="284"/>
                            <w:gridCol w:w="284"/>
                          </w:tblGrid>
                          <w:tr w:rsidR="00EF47FF" w14:paraId="7CFFC2D9" w14:textId="77777777" w:rsidTr="00766FBC">
                            <w:trPr>
                              <w:cantSplit/>
                              <w:trHeight w:hRule="exact" w:val="567"/>
                            </w:trPr>
                            <w:tc>
                              <w:tcPr>
                                <w:tcW w:w="284" w:type="dxa"/>
                                <w:vMerge w:val="restart"/>
                                <w:textDirection w:val="btLr"/>
                                <w:vAlign w:val="center"/>
                              </w:tcPr>
                              <w:p w14:paraId="5333F741" w14:textId="77777777" w:rsidR="00EF47FF" w:rsidRDefault="00EF47FF" w:rsidP="00766FBC">
                                <w:pPr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 xml:space="preserve"> Согласовано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right w:val="nil"/>
                                </w:tcBorders>
                                <w:textDirection w:val="btLr"/>
                                <w:vAlign w:val="center"/>
                              </w:tcPr>
                              <w:p w14:paraId="0BA160EB" w14:textId="77777777" w:rsidR="00EF47FF" w:rsidRDefault="00EF47FF" w:rsidP="00766FBC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right w:val="nil"/>
                                </w:tcBorders>
                                <w:textDirection w:val="btLr"/>
                              </w:tcPr>
                              <w:p w14:paraId="490FC4DA" w14:textId="77777777" w:rsidR="00EF47FF" w:rsidRDefault="00EF47FF" w:rsidP="00766FBC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</w:tr>
                          <w:tr w:rsidR="00EF47FF" w14:paraId="60C47D38" w14:textId="77777777" w:rsidTr="00766FBC">
                            <w:trPr>
                              <w:cantSplit/>
                              <w:trHeight w:hRule="exact" w:val="851"/>
                            </w:trPr>
                            <w:tc>
                              <w:tcPr>
                                <w:tcW w:w="284" w:type="dxa"/>
                                <w:vMerge/>
                                <w:textDirection w:val="btLr"/>
                                <w:vAlign w:val="center"/>
                              </w:tcPr>
                              <w:p w14:paraId="7AE2EEFF" w14:textId="77777777" w:rsidR="00EF47FF" w:rsidRDefault="00EF47FF" w:rsidP="00766FBC">
                                <w:pPr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right w:val="nil"/>
                                </w:tcBorders>
                                <w:textDirection w:val="btLr"/>
                                <w:vAlign w:val="center"/>
                              </w:tcPr>
                              <w:p w14:paraId="6EF7A9B1" w14:textId="77777777" w:rsidR="00EF47FF" w:rsidRDefault="00EF47FF" w:rsidP="00766FBC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right w:val="nil"/>
                                </w:tcBorders>
                                <w:textDirection w:val="btLr"/>
                              </w:tcPr>
                              <w:p w14:paraId="2E35CB49" w14:textId="77777777" w:rsidR="00EF47FF" w:rsidRDefault="00EF47FF" w:rsidP="00766FBC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</w:tr>
                          <w:tr w:rsidR="00EF47FF" w14:paraId="7BC70CE6" w14:textId="77777777" w:rsidTr="00766FBC">
                            <w:trPr>
                              <w:cantSplit/>
                              <w:trHeight w:hRule="exact" w:val="1134"/>
                            </w:trPr>
                            <w:tc>
                              <w:tcPr>
                                <w:tcW w:w="284" w:type="dxa"/>
                                <w:vMerge/>
                                <w:textDirection w:val="btLr"/>
                                <w:vAlign w:val="center"/>
                              </w:tcPr>
                              <w:p w14:paraId="6D04B50B" w14:textId="77777777" w:rsidR="00EF47FF" w:rsidRDefault="00EF47FF" w:rsidP="00766FBC">
                                <w:pPr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right w:val="nil"/>
                                </w:tcBorders>
                                <w:textDirection w:val="btLr"/>
                                <w:vAlign w:val="center"/>
                              </w:tcPr>
                              <w:p w14:paraId="68A24FD2" w14:textId="77777777" w:rsidR="00EF47FF" w:rsidRDefault="00EF47FF" w:rsidP="00766FBC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right w:val="nil"/>
                                </w:tcBorders>
                                <w:textDirection w:val="btLr"/>
                              </w:tcPr>
                              <w:p w14:paraId="35DD09A0" w14:textId="77777777" w:rsidR="00EF47FF" w:rsidRDefault="00EF47FF" w:rsidP="00766FBC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</w:tr>
                          <w:tr w:rsidR="00EF47FF" w14:paraId="4E6A08D5" w14:textId="77777777" w:rsidTr="00766FBC">
                            <w:trPr>
                              <w:cantSplit/>
                              <w:trHeight w:val="1134"/>
                            </w:trPr>
                            <w:tc>
                              <w:tcPr>
                                <w:tcW w:w="284" w:type="dxa"/>
                                <w:vMerge/>
                                <w:textDirection w:val="btLr"/>
                                <w:vAlign w:val="center"/>
                              </w:tcPr>
                              <w:p w14:paraId="1E46C23A" w14:textId="77777777" w:rsidR="00EF47FF" w:rsidRDefault="00EF47FF" w:rsidP="00766FBC">
                                <w:pPr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right w:val="nil"/>
                                </w:tcBorders>
                                <w:textDirection w:val="btLr"/>
                                <w:vAlign w:val="center"/>
                              </w:tcPr>
                              <w:p w14:paraId="1B95E97D" w14:textId="77777777" w:rsidR="00EF47FF" w:rsidRDefault="00EF47FF" w:rsidP="00766FBC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right w:val="nil"/>
                                </w:tcBorders>
                                <w:textDirection w:val="btLr"/>
                              </w:tcPr>
                              <w:p w14:paraId="612B1FA6" w14:textId="77777777" w:rsidR="00EF47FF" w:rsidRDefault="00EF47FF" w:rsidP="00766FBC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</w:tr>
                        </w:tbl>
                        <w:p w14:paraId="54E1B1F0" w14:textId="77777777" w:rsidR="00EF47FF" w:rsidRDefault="00EF47FF" w:rsidP="00801B8E"/>
                        <w:p w14:paraId="717426DE" w14:textId="77777777" w:rsidR="00EF47FF" w:rsidRDefault="00EF47FF" w:rsidP="00801B8E"/>
                        <w:p w14:paraId="1003F4F5" w14:textId="77777777" w:rsidR="00EF47FF" w:rsidRDefault="00EF47FF" w:rsidP="00801B8E"/>
                        <w:p w14:paraId="02D91A79" w14:textId="77777777" w:rsidR="00EF47FF" w:rsidRDefault="00EF47FF" w:rsidP="00801B8E"/>
                        <w:p w14:paraId="5DD941A9" w14:textId="77777777" w:rsidR="00EF47FF" w:rsidRDefault="00EF47FF" w:rsidP="00801B8E"/>
                        <w:p w14:paraId="72B8E8F4" w14:textId="77777777" w:rsidR="00EF47FF" w:rsidRDefault="00EF47FF" w:rsidP="00801B8E"/>
                        <w:p w14:paraId="3ACDD373" w14:textId="77777777" w:rsidR="00EF47FF" w:rsidRDefault="00EF47FF" w:rsidP="00801B8E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28" type="#_x0000_t202" style="position:absolute;margin-left:-50.25pt;margin-top:384.9pt;width:65.05pt;height:204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" filled="f" stroked="f">
              <v:textbox>
                <w:txbxContent>
                  <w:tbl>
                    <w:tblPr>
                      <w:tblW w:w="0" w:type="auto"/>
                      <w:tblInd w:w="15" w:type="dxa"/>
                      <w:tbl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  <w:insideH w:val="single" w:sz="12" w:space="0" w:color="auto"/>
                        <w:insideV w:val="single" w:sz="12" w:space="0" w:color="auto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84"/>
                      <w:gridCol w:w="284"/>
                      <w:gridCol w:w="284"/>
                    </w:tblGrid>
                    <w:tr w:rsidR="00EF47FF" w14:paraId="7CFFC2D9" w14:textId="77777777" w:rsidTr="00766FBC">
                      <w:trPr>
                        <w:cantSplit/>
                        <w:trHeight w:hRule="exact" w:val="567"/>
                      </w:trPr>
                      <w:tc>
                        <w:tcPr>
                          <w:tcW w:w="284" w:type="dxa"/>
                          <w:vMerge w:val="restart"/>
                          <w:textDirection w:val="btLr"/>
                          <w:vAlign w:val="center"/>
                        </w:tcPr>
                        <w:p w14:paraId="5333F741" w14:textId="77777777" w:rsidR="00EF47FF" w:rsidRDefault="00EF47FF" w:rsidP="00766FBC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 xml:space="preserve"> Согласовано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right w:val="nil"/>
                          </w:tcBorders>
                          <w:textDirection w:val="btLr"/>
                          <w:vAlign w:val="center"/>
                        </w:tcPr>
                        <w:p w14:paraId="0BA160EB" w14:textId="77777777" w:rsidR="00EF47FF" w:rsidRDefault="00EF47FF" w:rsidP="00766FBC">
                          <w:pPr>
                            <w:jc w:val="center"/>
                            <w:rPr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right w:val="nil"/>
                          </w:tcBorders>
                          <w:textDirection w:val="btLr"/>
                        </w:tcPr>
                        <w:p w14:paraId="490FC4DA" w14:textId="77777777" w:rsidR="00EF47FF" w:rsidRDefault="00EF47FF" w:rsidP="00766FBC">
                          <w:pPr>
                            <w:jc w:val="center"/>
                            <w:rPr>
                              <w:sz w:val="20"/>
                            </w:rPr>
                          </w:pPr>
                        </w:p>
                      </w:tc>
                    </w:tr>
                    <w:tr w:rsidR="00EF47FF" w14:paraId="60C47D38" w14:textId="77777777" w:rsidTr="00766FBC">
                      <w:trPr>
                        <w:cantSplit/>
                        <w:trHeight w:hRule="exact" w:val="851"/>
                      </w:trPr>
                      <w:tc>
                        <w:tcPr>
                          <w:tcW w:w="284" w:type="dxa"/>
                          <w:vMerge/>
                          <w:textDirection w:val="btLr"/>
                          <w:vAlign w:val="center"/>
                        </w:tcPr>
                        <w:p w14:paraId="7AE2EEFF" w14:textId="77777777" w:rsidR="00EF47FF" w:rsidRDefault="00EF47FF" w:rsidP="00766FBC">
                          <w:pPr>
                            <w:rPr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right w:val="nil"/>
                          </w:tcBorders>
                          <w:textDirection w:val="btLr"/>
                          <w:vAlign w:val="center"/>
                        </w:tcPr>
                        <w:p w14:paraId="6EF7A9B1" w14:textId="77777777" w:rsidR="00EF47FF" w:rsidRDefault="00EF47FF" w:rsidP="00766FBC">
                          <w:pPr>
                            <w:jc w:val="center"/>
                            <w:rPr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right w:val="nil"/>
                          </w:tcBorders>
                          <w:textDirection w:val="btLr"/>
                        </w:tcPr>
                        <w:p w14:paraId="2E35CB49" w14:textId="77777777" w:rsidR="00EF47FF" w:rsidRDefault="00EF47FF" w:rsidP="00766FBC">
                          <w:pPr>
                            <w:jc w:val="center"/>
                            <w:rPr>
                              <w:sz w:val="20"/>
                            </w:rPr>
                          </w:pPr>
                        </w:p>
                      </w:tc>
                    </w:tr>
                    <w:tr w:rsidR="00EF47FF" w14:paraId="7BC70CE6" w14:textId="77777777" w:rsidTr="00766FBC">
                      <w:trPr>
                        <w:cantSplit/>
                        <w:trHeight w:hRule="exact" w:val="1134"/>
                      </w:trPr>
                      <w:tc>
                        <w:tcPr>
                          <w:tcW w:w="284" w:type="dxa"/>
                          <w:vMerge/>
                          <w:textDirection w:val="btLr"/>
                          <w:vAlign w:val="center"/>
                        </w:tcPr>
                        <w:p w14:paraId="6D04B50B" w14:textId="77777777" w:rsidR="00EF47FF" w:rsidRDefault="00EF47FF" w:rsidP="00766FBC">
                          <w:pPr>
                            <w:rPr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right w:val="nil"/>
                          </w:tcBorders>
                          <w:textDirection w:val="btLr"/>
                          <w:vAlign w:val="center"/>
                        </w:tcPr>
                        <w:p w14:paraId="68A24FD2" w14:textId="77777777" w:rsidR="00EF47FF" w:rsidRDefault="00EF47FF" w:rsidP="00766FBC">
                          <w:pPr>
                            <w:jc w:val="center"/>
                            <w:rPr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right w:val="nil"/>
                          </w:tcBorders>
                          <w:textDirection w:val="btLr"/>
                        </w:tcPr>
                        <w:p w14:paraId="35DD09A0" w14:textId="77777777" w:rsidR="00EF47FF" w:rsidRDefault="00EF47FF" w:rsidP="00766FBC">
                          <w:pPr>
                            <w:jc w:val="center"/>
                            <w:rPr>
                              <w:sz w:val="20"/>
                            </w:rPr>
                          </w:pPr>
                        </w:p>
                      </w:tc>
                    </w:tr>
                    <w:tr w:rsidR="00EF47FF" w14:paraId="4E6A08D5" w14:textId="77777777" w:rsidTr="00766FBC">
                      <w:trPr>
                        <w:cantSplit/>
                        <w:trHeight w:val="1134"/>
                      </w:trPr>
                      <w:tc>
                        <w:tcPr>
                          <w:tcW w:w="284" w:type="dxa"/>
                          <w:vMerge/>
                          <w:textDirection w:val="btLr"/>
                          <w:vAlign w:val="center"/>
                        </w:tcPr>
                        <w:p w14:paraId="1E46C23A" w14:textId="77777777" w:rsidR="00EF47FF" w:rsidRDefault="00EF47FF" w:rsidP="00766FBC">
                          <w:pPr>
                            <w:rPr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right w:val="nil"/>
                          </w:tcBorders>
                          <w:textDirection w:val="btLr"/>
                          <w:vAlign w:val="center"/>
                        </w:tcPr>
                        <w:p w14:paraId="1B95E97D" w14:textId="77777777" w:rsidR="00EF47FF" w:rsidRDefault="00EF47FF" w:rsidP="00766FBC">
                          <w:pPr>
                            <w:jc w:val="center"/>
                            <w:rPr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right w:val="nil"/>
                          </w:tcBorders>
                          <w:textDirection w:val="btLr"/>
                        </w:tcPr>
                        <w:p w14:paraId="612B1FA6" w14:textId="77777777" w:rsidR="00EF47FF" w:rsidRDefault="00EF47FF" w:rsidP="00766FBC">
                          <w:pPr>
                            <w:jc w:val="center"/>
                            <w:rPr>
                              <w:sz w:val="20"/>
                            </w:rPr>
                          </w:pPr>
                        </w:p>
                      </w:tc>
                    </w:tr>
                  </w:tbl>
                  <w:p w14:paraId="54E1B1F0" w14:textId="77777777" w:rsidR="00EF47FF" w:rsidRDefault="00EF47FF" w:rsidP="00801B8E"/>
                  <w:p w14:paraId="717426DE" w14:textId="77777777" w:rsidR="00EF47FF" w:rsidRDefault="00EF47FF" w:rsidP="00801B8E"/>
                  <w:p w14:paraId="1003F4F5" w14:textId="77777777" w:rsidR="00EF47FF" w:rsidRDefault="00EF47FF" w:rsidP="00801B8E"/>
                  <w:p w14:paraId="02D91A79" w14:textId="77777777" w:rsidR="00EF47FF" w:rsidRDefault="00EF47FF" w:rsidP="00801B8E"/>
                  <w:p w14:paraId="5DD941A9" w14:textId="77777777" w:rsidR="00EF47FF" w:rsidRDefault="00EF47FF" w:rsidP="00801B8E"/>
                  <w:p w14:paraId="72B8E8F4" w14:textId="77777777" w:rsidR="00EF47FF" w:rsidRDefault="00EF47FF" w:rsidP="00801B8E"/>
                  <w:p w14:paraId="3ACDD373" w14:textId="77777777" w:rsidR="00EF47FF" w:rsidRDefault="00EF47FF" w:rsidP="00801B8E"/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1D92196" wp14:editId="2AF914DE">
              <wp:simplePos x="0" y="0"/>
              <wp:positionH relativeFrom="page">
                <wp:posOffset>720090</wp:posOffset>
              </wp:positionH>
              <wp:positionV relativeFrom="page">
                <wp:posOffset>288290</wp:posOffset>
              </wp:positionV>
              <wp:extent cx="6588125" cy="10079990"/>
              <wp:effectExtent l="15240" t="12065" r="16510" b="13970"/>
              <wp:wrapNone/>
              <wp:docPr id="3" name="Rectangl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125" cy="1007999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7" o:spid="_x0000_s1026" style="position:absolute;margin-left:56.7pt;margin-top:22.7pt;width:518.75pt;height:793.7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" filled="f" strokeweight="1.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65.55pt;height:204pt" o:bullet="t">
        <v:imagedata r:id="rId1" o:title=""/>
      </v:shape>
    </w:pict>
  </w:numPicBullet>
  <w:abstractNum w:abstractNumId="0">
    <w:nsid w:val="06FA595C"/>
    <w:multiLevelType w:val="hybridMultilevel"/>
    <w:tmpl w:val="EB108454"/>
    <w:lvl w:ilvl="0" w:tplc="0AEE8E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AF08DB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8E8465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B14FD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61A49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8B2BD7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DAA68A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2CA11C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186AAF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131E1431"/>
    <w:multiLevelType w:val="singleLevel"/>
    <w:tmpl w:val="A6EE88A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extBook" w:hAnsi="TextBook" w:hint="default"/>
      </w:rPr>
    </w:lvl>
  </w:abstractNum>
  <w:abstractNum w:abstractNumId="2">
    <w:nsid w:val="133F125D"/>
    <w:multiLevelType w:val="hybridMultilevel"/>
    <w:tmpl w:val="F6968B42"/>
    <w:lvl w:ilvl="0" w:tplc="D9423A76">
      <w:start w:val="1"/>
      <w:numFmt w:val="decimal"/>
      <w:lvlText w:val="%1."/>
      <w:lvlJc w:val="left"/>
      <w:pPr>
        <w:tabs>
          <w:tab w:val="num" w:pos="710"/>
        </w:tabs>
        <w:ind w:left="710" w:hanging="360"/>
      </w:pPr>
      <w:rPr>
        <w:rFonts w:hint="default"/>
      </w:rPr>
    </w:lvl>
    <w:lvl w:ilvl="1" w:tplc="066A7C06">
      <w:start w:val="1"/>
      <w:numFmt w:val="bullet"/>
      <w:lvlText w:val="-"/>
      <w:lvlJc w:val="left"/>
      <w:pPr>
        <w:tabs>
          <w:tab w:val="num" w:pos="1430"/>
        </w:tabs>
        <w:ind w:left="1430" w:hanging="360"/>
      </w:pPr>
      <w:rPr>
        <w:rFonts w:ascii="Times New Roman" w:eastAsia="Times New Roman" w:hAnsi="Times New Roman" w:cs="Times New Roman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50"/>
        </w:tabs>
        <w:ind w:left="215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70"/>
        </w:tabs>
        <w:ind w:left="287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90"/>
        </w:tabs>
        <w:ind w:left="359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10"/>
        </w:tabs>
        <w:ind w:left="431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30"/>
        </w:tabs>
        <w:ind w:left="503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50"/>
        </w:tabs>
        <w:ind w:left="575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70"/>
        </w:tabs>
        <w:ind w:left="6470" w:hanging="180"/>
      </w:pPr>
    </w:lvl>
  </w:abstractNum>
  <w:abstractNum w:abstractNumId="3">
    <w:nsid w:val="191F78DA"/>
    <w:multiLevelType w:val="singleLevel"/>
    <w:tmpl w:val="3FB8E024"/>
    <w:lvl w:ilvl="0">
      <w:start w:val="1"/>
      <w:numFmt w:val="decimal"/>
      <w:lvlText w:val="%1."/>
      <w:lvlJc w:val="left"/>
      <w:pPr>
        <w:tabs>
          <w:tab w:val="num" w:pos="950"/>
        </w:tabs>
        <w:ind w:left="950" w:hanging="360"/>
      </w:pPr>
      <w:rPr>
        <w:rFonts w:hint="default"/>
      </w:rPr>
    </w:lvl>
  </w:abstractNum>
  <w:abstractNum w:abstractNumId="4">
    <w:nsid w:val="2E6A5023"/>
    <w:multiLevelType w:val="multilevel"/>
    <w:tmpl w:val="84ECDEA4"/>
    <w:lvl w:ilvl="0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>
    <w:nsid w:val="35FD684A"/>
    <w:multiLevelType w:val="multilevel"/>
    <w:tmpl w:val="73808CCA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>
      <w:start w:val="524"/>
      <w:numFmt w:val="bullet"/>
      <w:lvlText w:val="-"/>
      <w:lvlJc w:val="left"/>
      <w:pPr>
        <w:tabs>
          <w:tab w:val="num" w:pos="2264"/>
        </w:tabs>
        <w:ind w:left="2264" w:hanging="360"/>
      </w:pPr>
      <w:rPr>
        <w:rFonts w:ascii="Times New Roman" w:eastAsia="Times New Roman" w:hAnsi="Times New Roman" w:cs="Times New Roman" w:hint="default"/>
      </w:r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>
    <w:nsid w:val="41A40326"/>
    <w:multiLevelType w:val="hybridMultilevel"/>
    <w:tmpl w:val="0E5A11DA"/>
    <w:lvl w:ilvl="0" w:tplc="25DCC7FC">
      <w:start w:val="1"/>
      <w:numFmt w:val="decimal"/>
      <w:pStyle w:val="a"/>
      <w:lvlText w:val="%1"/>
      <w:lvlJc w:val="right"/>
      <w:pPr>
        <w:tabs>
          <w:tab w:val="num" w:pos="882"/>
        </w:tabs>
        <w:ind w:left="170" w:firstLine="35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60D2946"/>
    <w:multiLevelType w:val="hybridMultilevel"/>
    <w:tmpl w:val="1956610E"/>
    <w:lvl w:ilvl="0" w:tplc="041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8">
    <w:nsid w:val="4918529C"/>
    <w:multiLevelType w:val="hybridMultilevel"/>
    <w:tmpl w:val="C58ADC90"/>
    <w:lvl w:ilvl="0" w:tplc="3488C1A2">
      <w:start w:val="1"/>
      <w:numFmt w:val="bullet"/>
      <w:lvlText w:val="-"/>
      <w:lvlJc w:val="left"/>
      <w:pPr>
        <w:tabs>
          <w:tab w:val="num" w:pos="1758"/>
        </w:tabs>
        <w:ind w:left="851" w:firstLine="567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9">
    <w:nsid w:val="65496FD8"/>
    <w:multiLevelType w:val="hybridMultilevel"/>
    <w:tmpl w:val="A810F52C"/>
    <w:lvl w:ilvl="0" w:tplc="10CE1D3A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10">
    <w:nsid w:val="766D7581"/>
    <w:multiLevelType w:val="multilevel"/>
    <w:tmpl w:val="84ECDEA4"/>
    <w:lvl w:ilvl="0">
      <w:start w:val="1"/>
      <w:numFmt w:val="decimal"/>
      <w:lvlText w:val="%1.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1">
    <w:nsid w:val="79BD1428"/>
    <w:multiLevelType w:val="singleLevel"/>
    <w:tmpl w:val="0419000F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num w:numId="1">
    <w:abstractNumId w:val="6"/>
  </w:num>
  <w:num w:numId="2">
    <w:abstractNumId w:val="9"/>
  </w:num>
  <w:num w:numId="3">
    <w:abstractNumId w:val="2"/>
  </w:num>
  <w:num w:numId="4">
    <w:abstractNumId w:val="7"/>
  </w:num>
  <w:num w:numId="5">
    <w:abstractNumId w:val="3"/>
  </w:num>
  <w:num w:numId="6">
    <w:abstractNumId w:val="11"/>
  </w:num>
  <w:num w:numId="7">
    <w:abstractNumId w:val="1"/>
  </w:num>
  <w:num w:numId="8">
    <w:abstractNumId w:val="8"/>
  </w:num>
  <w:num w:numId="9">
    <w:abstractNumId w:val="8"/>
  </w:num>
  <w:num w:numId="10">
    <w:abstractNumId w:val="4"/>
  </w:num>
  <w:num w:numId="11">
    <w:abstractNumId w:val="10"/>
  </w:num>
  <w:num w:numId="12">
    <w:abstractNumId w:val="5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0E7E"/>
    <w:rsid w:val="000019B5"/>
    <w:rsid w:val="0000450A"/>
    <w:rsid w:val="00006C7B"/>
    <w:rsid w:val="000106E8"/>
    <w:rsid w:val="00014B26"/>
    <w:rsid w:val="00015051"/>
    <w:rsid w:val="000304C8"/>
    <w:rsid w:val="00033AFE"/>
    <w:rsid w:val="00036671"/>
    <w:rsid w:val="00037983"/>
    <w:rsid w:val="0004407F"/>
    <w:rsid w:val="00051580"/>
    <w:rsid w:val="0005356A"/>
    <w:rsid w:val="00056F0E"/>
    <w:rsid w:val="0005787F"/>
    <w:rsid w:val="00062014"/>
    <w:rsid w:val="00066424"/>
    <w:rsid w:val="00071852"/>
    <w:rsid w:val="00084372"/>
    <w:rsid w:val="0008477C"/>
    <w:rsid w:val="00084D12"/>
    <w:rsid w:val="00096B8B"/>
    <w:rsid w:val="000B46D4"/>
    <w:rsid w:val="000C44BF"/>
    <w:rsid w:val="000C46EC"/>
    <w:rsid w:val="000C4C2B"/>
    <w:rsid w:val="000C53AD"/>
    <w:rsid w:val="000C7B15"/>
    <w:rsid w:val="000D4CA2"/>
    <w:rsid w:val="000D5BBF"/>
    <w:rsid w:val="000E0C9E"/>
    <w:rsid w:val="000F3A37"/>
    <w:rsid w:val="00113A3B"/>
    <w:rsid w:val="00125AE4"/>
    <w:rsid w:val="00130FFA"/>
    <w:rsid w:val="00134C62"/>
    <w:rsid w:val="00142FBD"/>
    <w:rsid w:val="00145E38"/>
    <w:rsid w:val="00150A27"/>
    <w:rsid w:val="00153F07"/>
    <w:rsid w:val="00161EE8"/>
    <w:rsid w:val="001642E9"/>
    <w:rsid w:val="0016782A"/>
    <w:rsid w:val="00171F82"/>
    <w:rsid w:val="00172180"/>
    <w:rsid w:val="00176483"/>
    <w:rsid w:val="00186974"/>
    <w:rsid w:val="00186EFC"/>
    <w:rsid w:val="00190705"/>
    <w:rsid w:val="0019344C"/>
    <w:rsid w:val="00194167"/>
    <w:rsid w:val="0019689B"/>
    <w:rsid w:val="001B14C0"/>
    <w:rsid w:val="001B329C"/>
    <w:rsid w:val="001B6463"/>
    <w:rsid w:val="001C412F"/>
    <w:rsid w:val="001C47A5"/>
    <w:rsid w:val="001C68BA"/>
    <w:rsid w:val="001D7BFE"/>
    <w:rsid w:val="001E76A8"/>
    <w:rsid w:val="001F0D59"/>
    <w:rsid w:val="001F256F"/>
    <w:rsid w:val="00202250"/>
    <w:rsid w:val="0020709D"/>
    <w:rsid w:val="00221D97"/>
    <w:rsid w:val="00272477"/>
    <w:rsid w:val="002768ED"/>
    <w:rsid w:val="00282AE6"/>
    <w:rsid w:val="00292441"/>
    <w:rsid w:val="002A7B44"/>
    <w:rsid w:val="002B29B1"/>
    <w:rsid w:val="002B2F35"/>
    <w:rsid w:val="002C0368"/>
    <w:rsid w:val="002C1D37"/>
    <w:rsid w:val="002C7BA4"/>
    <w:rsid w:val="002E254F"/>
    <w:rsid w:val="002E506E"/>
    <w:rsid w:val="002F4BBD"/>
    <w:rsid w:val="002F713C"/>
    <w:rsid w:val="00300D93"/>
    <w:rsid w:val="00304FE8"/>
    <w:rsid w:val="003157AB"/>
    <w:rsid w:val="00316786"/>
    <w:rsid w:val="00326161"/>
    <w:rsid w:val="003266C4"/>
    <w:rsid w:val="00350E50"/>
    <w:rsid w:val="00354B6E"/>
    <w:rsid w:val="00370222"/>
    <w:rsid w:val="003811A5"/>
    <w:rsid w:val="00383FBD"/>
    <w:rsid w:val="003919D0"/>
    <w:rsid w:val="00392D7F"/>
    <w:rsid w:val="003A2F55"/>
    <w:rsid w:val="003A5945"/>
    <w:rsid w:val="003B37F0"/>
    <w:rsid w:val="003B771B"/>
    <w:rsid w:val="003C1092"/>
    <w:rsid w:val="003D1D11"/>
    <w:rsid w:val="003D7951"/>
    <w:rsid w:val="003E3C31"/>
    <w:rsid w:val="003E5583"/>
    <w:rsid w:val="003E5F02"/>
    <w:rsid w:val="003F027E"/>
    <w:rsid w:val="003F0D21"/>
    <w:rsid w:val="003F5699"/>
    <w:rsid w:val="00405BF2"/>
    <w:rsid w:val="004110B3"/>
    <w:rsid w:val="004159B1"/>
    <w:rsid w:val="004237F5"/>
    <w:rsid w:val="00424EAC"/>
    <w:rsid w:val="00436B70"/>
    <w:rsid w:val="004525D4"/>
    <w:rsid w:val="004653BC"/>
    <w:rsid w:val="004826A7"/>
    <w:rsid w:val="00491EE0"/>
    <w:rsid w:val="00492D28"/>
    <w:rsid w:val="00495DC4"/>
    <w:rsid w:val="00496066"/>
    <w:rsid w:val="004B5DC0"/>
    <w:rsid w:val="004C6CC7"/>
    <w:rsid w:val="004E434C"/>
    <w:rsid w:val="004E6B63"/>
    <w:rsid w:val="004F59B8"/>
    <w:rsid w:val="004F70DB"/>
    <w:rsid w:val="0050726B"/>
    <w:rsid w:val="00507AD3"/>
    <w:rsid w:val="005146B2"/>
    <w:rsid w:val="00516CF9"/>
    <w:rsid w:val="0052579A"/>
    <w:rsid w:val="005262E1"/>
    <w:rsid w:val="00552430"/>
    <w:rsid w:val="00552E32"/>
    <w:rsid w:val="00555C39"/>
    <w:rsid w:val="00561024"/>
    <w:rsid w:val="00565A91"/>
    <w:rsid w:val="00575D00"/>
    <w:rsid w:val="00582FC1"/>
    <w:rsid w:val="005927E7"/>
    <w:rsid w:val="005B02ED"/>
    <w:rsid w:val="005B09AA"/>
    <w:rsid w:val="005B0A52"/>
    <w:rsid w:val="005B6631"/>
    <w:rsid w:val="005C0B91"/>
    <w:rsid w:val="005D2CB0"/>
    <w:rsid w:val="005D76BD"/>
    <w:rsid w:val="005E1F90"/>
    <w:rsid w:val="005E597C"/>
    <w:rsid w:val="005F192A"/>
    <w:rsid w:val="005F6153"/>
    <w:rsid w:val="005F6CDF"/>
    <w:rsid w:val="006004E6"/>
    <w:rsid w:val="006042F8"/>
    <w:rsid w:val="006043E5"/>
    <w:rsid w:val="00613181"/>
    <w:rsid w:val="00613DCA"/>
    <w:rsid w:val="00621051"/>
    <w:rsid w:val="00635AC7"/>
    <w:rsid w:val="006462AA"/>
    <w:rsid w:val="00650600"/>
    <w:rsid w:val="00656FE9"/>
    <w:rsid w:val="0066585D"/>
    <w:rsid w:val="006734C7"/>
    <w:rsid w:val="00673611"/>
    <w:rsid w:val="00675C9D"/>
    <w:rsid w:val="006873A5"/>
    <w:rsid w:val="00696A1F"/>
    <w:rsid w:val="006A0A32"/>
    <w:rsid w:val="006A69ED"/>
    <w:rsid w:val="006B14B9"/>
    <w:rsid w:val="006E47F6"/>
    <w:rsid w:val="006E7BF4"/>
    <w:rsid w:val="006F570D"/>
    <w:rsid w:val="00703211"/>
    <w:rsid w:val="00704ED9"/>
    <w:rsid w:val="00712D1F"/>
    <w:rsid w:val="0072064E"/>
    <w:rsid w:val="00733282"/>
    <w:rsid w:val="007345A7"/>
    <w:rsid w:val="00734A52"/>
    <w:rsid w:val="00741843"/>
    <w:rsid w:val="00746AC4"/>
    <w:rsid w:val="00751EB9"/>
    <w:rsid w:val="007531F0"/>
    <w:rsid w:val="00753468"/>
    <w:rsid w:val="00753525"/>
    <w:rsid w:val="00764EAE"/>
    <w:rsid w:val="00766A68"/>
    <w:rsid w:val="00766FBC"/>
    <w:rsid w:val="0078080F"/>
    <w:rsid w:val="00784672"/>
    <w:rsid w:val="0079529C"/>
    <w:rsid w:val="00797507"/>
    <w:rsid w:val="007A3831"/>
    <w:rsid w:val="007C3957"/>
    <w:rsid w:val="007C7EBD"/>
    <w:rsid w:val="007D037F"/>
    <w:rsid w:val="007D31DE"/>
    <w:rsid w:val="007E0BF8"/>
    <w:rsid w:val="007E6569"/>
    <w:rsid w:val="007F33FA"/>
    <w:rsid w:val="007F4325"/>
    <w:rsid w:val="007F6979"/>
    <w:rsid w:val="00800271"/>
    <w:rsid w:val="00801B8E"/>
    <w:rsid w:val="0080531B"/>
    <w:rsid w:val="00810C73"/>
    <w:rsid w:val="00815D86"/>
    <w:rsid w:val="00815EAD"/>
    <w:rsid w:val="00831BDD"/>
    <w:rsid w:val="0083242D"/>
    <w:rsid w:val="0083754C"/>
    <w:rsid w:val="008566E4"/>
    <w:rsid w:val="00863E24"/>
    <w:rsid w:val="00864BAE"/>
    <w:rsid w:val="00866B6C"/>
    <w:rsid w:val="008753A0"/>
    <w:rsid w:val="00881790"/>
    <w:rsid w:val="008824CB"/>
    <w:rsid w:val="00884919"/>
    <w:rsid w:val="00885BDC"/>
    <w:rsid w:val="008876FC"/>
    <w:rsid w:val="008A3C39"/>
    <w:rsid w:val="008A4031"/>
    <w:rsid w:val="008B1010"/>
    <w:rsid w:val="008B1FAB"/>
    <w:rsid w:val="008C0E7E"/>
    <w:rsid w:val="008C1464"/>
    <w:rsid w:val="008C56C3"/>
    <w:rsid w:val="008D6038"/>
    <w:rsid w:val="008E7A27"/>
    <w:rsid w:val="008F0325"/>
    <w:rsid w:val="008F566D"/>
    <w:rsid w:val="00902882"/>
    <w:rsid w:val="00911286"/>
    <w:rsid w:val="00913205"/>
    <w:rsid w:val="00914290"/>
    <w:rsid w:val="00925EFD"/>
    <w:rsid w:val="00926250"/>
    <w:rsid w:val="00931C6E"/>
    <w:rsid w:val="0093761A"/>
    <w:rsid w:val="00944FF3"/>
    <w:rsid w:val="00945669"/>
    <w:rsid w:val="00952842"/>
    <w:rsid w:val="009635F2"/>
    <w:rsid w:val="00964146"/>
    <w:rsid w:val="00965A77"/>
    <w:rsid w:val="00970120"/>
    <w:rsid w:val="00974949"/>
    <w:rsid w:val="009809AC"/>
    <w:rsid w:val="00981856"/>
    <w:rsid w:val="00996539"/>
    <w:rsid w:val="009C46BD"/>
    <w:rsid w:val="009C4837"/>
    <w:rsid w:val="009C6BA1"/>
    <w:rsid w:val="009D66F5"/>
    <w:rsid w:val="009E60FA"/>
    <w:rsid w:val="00A00778"/>
    <w:rsid w:val="00A03A2A"/>
    <w:rsid w:val="00A03DF1"/>
    <w:rsid w:val="00A04E3E"/>
    <w:rsid w:val="00A12447"/>
    <w:rsid w:val="00A25894"/>
    <w:rsid w:val="00A471B7"/>
    <w:rsid w:val="00A52DE6"/>
    <w:rsid w:val="00A5666D"/>
    <w:rsid w:val="00A5671E"/>
    <w:rsid w:val="00A618D9"/>
    <w:rsid w:val="00A7549E"/>
    <w:rsid w:val="00A76E8B"/>
    <w:rsid w:val="00A816AA"/>
    <w:rsid w:val="00A84190"/>
    <w:rsid w:val="00A84DC2"/>
    <w:rsid w:val="00A94EC0"/>
    <w:rsid w:val="00AA08CA"/>
    <w:rsid w:val="00AA208B"/>
    <w:rsid w:val="00AC78CD"/>
    <w:rsid w:val="00AD01A9"/>
    <w:rsid w:val="00AD5903"/>
    <w:rsid w:val="00AD6FC6"/>
    <w:rsid w:val="00AE0380"/>
    <w:rsid w:val="00AE0684"/>
    <w:rsid w:val="00AF1F17"/>
    <w:rsid w:val="00B05D7E"/>
    <w:rsid w:val="00B10D29"/>
    <w:rsid w:val="00B11503"/>
    <w:rsid w:val="00B11E1D"/>
    <w:rsid w:val="00B14243"/>
    <w:rsid w:val="00B15ECE"/>
    <w:rsid w:val="00B17B26"/>
    <w:rsid w:val="00B20CE0"/>
    <w:rsid w:val="00B21591"/>
    <w:rsid w:val="00B23C79"/>
    <w:rsid w:val="00B25DDB"/>
    <w:rsid w:val="00B26722"/>
    <w:rsid w:val="00B2722D"/>
    <w:rsid w:val="00B34422"/>
    <w:rsid w:val="00B409B4"/>
    <w:rsid w:val="00B4157E"/>
    <w:rsid w:val="00B63624"/>
    <w:rsid w:val="00B73F3D"/>
    <w:rsid w:val="00B770BE"/>
    <w:rsid w:val="00B80EC7"/>
    <w:rsid w:val="00B812AE"/>
    <w:rsid w:val="00B84BD7"/>
    <w:rsid w:val="00B9142B"/>
    <w:rsid w:val="00B9592D"/>
    <w:rsid w:val="00BA1440"/>
    <w:rsid w:val="00BA2A67"/>
    <w:rsid w:val="00BB493F"/>
    <w:rsid w:val="00BC2CF2"/>
    <w:rsid w:val="00BD2FDE"/>
    <w:rsid w:val="00BD37E1"/>
    <w:rsid w:val="00BE5407"/>
    <w:rsid w:val="00BF056B"/>
    <w:rsid w:val="00BF1DBC"/>
    <w:rsid w:val="00BF4E8F"/>
    <w:rsid w:val="00C31568"/>
    <w:rsid w:val="00C31629"/>
    <w:rsid w:val="00C35044"/>
    <w:rsid w:val="00C35B14"/>
    <w:rsid w:val="00C42C66"/>
    <w:rsid w:val="00C54ADF"/>
    <w:rsid w:val="00C77CED"/>
    <w:rsid w:val="00C81E43"/>
    <w:rsid w:val="00C830F7"/>
    <w:rsid w:val="00C87689"/>
    <w:rsid w:val="00C90796"/>
    <w:rsid w:val="00C92B98"/>
    <w:rsid w:val="00CA383B"/>
    <w:rsid w:val="00CA443C"/>
    <w:rsid w:val="00CA5AD2"/>
    <w:rsid w:val="00CA6177"/>
    <w:rsid w:val="00CB1F82"/>
    <w:rsid w:val="00CB3ACB"/>
    <w:rsid w:val="00CC7E15"/>
    <w:rsid w:val="00CD5446"/>
    <w:rsid w:val="00CF3F31"/>
    <w:rsid w:val="00CF5DC6"/>
    <w:rsid w:val="00CF72B9"/>
    <w:rsid w:val="00D02FDD"/>
    <w:rsid w:val="00D13CC5"/>
    <w:rsid w:val="00D14EED"/>
    <w:rsid w:val="00D27612"/>
    <w:rsid w:val="00D306DF"/>
    <w:rsid w:val="00D400E0"/>
    <w:rsid w:val="00D40E80"/>
    <w:rsid w:val="00D529BB"/>
    <w:rsid w:val="00D61386"/>
    <w:rsid w:val="00D620D0"/>
    <w:rsid w:val="00D65BE5"/>
    <w:rsid w:val="00D67E60"/>
    <w:rsid w:val="00D7012B"/>
    <w:rsid w:val="00D743A3"/>
    <w:rsid w:val="00D82CAB"/>
    <w:rsid w:val="00D84B26"/>
    <w:rsid w:val="00D915AA"/>
    <w:rsid w:val="00D925A2"/>
    <w:rsid w:val="00D93C2D"/>
    <w:rsid w:val="00D93DFD"/>
    <w:rsid w:val="00DA034B"/>
    <w:rsid w:val="00DB1844"/>
    <w:rsid w:val="00DB1CD9"/>
    <w:rsid w:val="00DB3A84"/>
    <w:rsid w:val="00DB66AF"/>
    <w:rsid w:val="00DC3715"/>
    <w:rsid w:val="00DC5B06"/>
    <w:rsid w:val="00DD4922"/>
    <w:rsid w:val="00DE2E04"/>
    <w:rsid w:val="00DE436F"/>
    <w:rsid w:val="00DF3638"/>
    <w:rsid w:val="00DF3FE1"/>
    <w:rsid w:val="00E04BC7"/>
    <w:rsid w:val="00E04C99"/>
    <w:rsid w:val="00E145E6"/>
    <w:rsid w:val="00E15CC1"/>
    <w:rsid w:val="00E161D3"/>
    <w:rsid w:val="00E25594"/>
    <w:rsid w:val="00E2704B"/>
    <w:rsid w:val="00E27EB6"/>
    <w:rsid w:val="00E32B1A"/>
    <w:rsid w:val="00E50AD0"/>
    <w:rsid w:val="00E5365D"/>
    <w:rsid w:val="00E64668"/>
    <w:rsid w:val="00E777F7"/>
    <w:rsid w:val="00E82D16"/>
    <w:rsid w:val="00E839DA"/>
    <w:rsid w:val="00E926EA"/>
    <w:rsid w:val="00E93ACC"/>
    <w:rsid w:val="00EB4250"/>
    <w:rsid w:val="00EC6041"/>
    <w:rsid w:val="00EC7B3A"/>
    <w:rsid w:val="00ED1C48"/>
    <w:rsid w:val="00ED6306"/>
    <w:rsid w:val="00EE3400"/>
    <w:rsid w:val="00EF47FF"/>
    <w:rsid w:val="00F04514"/>
    <w:rsid w:val="00F1326E"/>
    <w:rsid w:val="00F21AC6"/>
    <w:rsid w:val="00F25CB9"/>
    <w:rsid w:val="00F3315B"/>
    <w:rsid w:val="00F33DD1"/>
    <w:rsid w:val="00F42599"/>
    <w:rsid w:val="00F62BD2"/>
    <w:rsid w:val="00F67122"/>
    <w:rsid w:val="00F74EC5"/>
    <w:rsid w:val="00F7534C"/>
    <w:rsid w:val="00F76DF9"/>
    <w:rsid w:val="00F8059C"/>
    <w:rsid w:val="00F947EB"/>
    <w:rsid w:val="00FB030B"/>
    <w:rsid w:val="00FB133F"/>
    <w:rsid w:val="00FC6C82"/>
    <w:rsid w:val="00FD3924"/>
    <w:rsid w:val="00FE2ED5"/>
    <w:rsid w:val="00FE53F4"/>
    <w:rsid w:val="00FE55B7"/>
    <w:rsid w:val="00FE5981"/>
    <w:rsid w:val="00FE5F86"/>
    <w:rsid w:val="00FE6A82"/>
    <w:rsid w:val="00FF6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BBF487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Pr>
      <w:sz w:val="24"/>
      <w:szCs w:val="24"/>
    </w:rPr>
  </w:style>
  <w:style w:type="paragraph" w:styleId="1">
    <w:name w:val="heading 1"/>
    <w:basedOn w:val="a0"/>
    <w:next w:val="a0"/>
    <w:link w:val="10"/>
    <w:qFormat/>
    <w:rsid w:val="00704ED9"/>
    <w:pPr>
      <w:keepNext/>
      <w:spacing w:before="120" w:after="120"/>
      <w:outlineLvl w:val="0"/>
    </w:pPr>
    <w:rPr>
      <w:b/>
      <w:bCs/>
      <w:kern w:val="32"/>
      <w:sz w:val="32"/>
      <w:szCs w:val="32"/>
    </w:rPr>
  </w:style>
  <w:style w:type="paragraph" w:styleId="2">
    <w:name w:val="heading 2"/>
    <w:basedOn w:val="a0"/>
    <w:next w:val="a0"/>
    <w:link w:val="20"/>
    <w:semiHidden/>
    <w:unhideWhenUsed/>
    <w:qFormat/>
    <w:rsid w:val="00555C39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3">
    <w:name w:val="heading 3"/>
    <w:basedOn w:val="a0"/>
    <w:next w:val="a0"/>
    <w:link w:val="30"/>
    <w:semiHidden/>
    <w:unhideWhenUsed/>
    <w:qFormat/>
    <w:rsid w:val="00555C39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pPr>
      <w:tabs>
        <w:tab w:val="center" w:pos="4677"/>
        <w:tab w:val="right" w:pos="9355"/>
      </w:tabs>
    </w:pPr>
  </w:style>
  <w:style w:type="paragraph" w:styleId="a5">
    <w:name w:val="footer"/>
    <w:basedOn w:val="a0"/>
    <w:link w:val="a6"/>
    <w:uiPriority w:val="99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6">
    <w:name w:val="Нижний колонтитул Знак"/>
    <w:link w:val="a5"/>
    <w:uiPriority w:val="99"/>
    <w:rsid w:val="00A04E3E"/>
    <w:rPr>
      <w:sz w:val="24"/>
      <w:szCs w:val="24"/>
    </w:rPr>
  </w:style>
  <w:style w:type="character" w:styleId="a7">
    <w:name w:val="page number"/>
    <w:basedOn w:val="a1"/>
  </w:style>
  <w:style w:type="paragraph" w:styleId="a8">
    <w:name w:val="Balloon Text"/>
    <w:basedOn w:val="a0"/>
    <w:semiHidden/>
    <w:rsid w:val="003E5583"/>
    <w:rPr>
      <w:rFonts w:ascii="Tahoma" w:hAnsi="Tahoma" w:cs="Tahoma"/>
      <w:sz w:val="16"/>
      <w:szCs w:val="16"/>
    </w:rPr>
  </w:style>
  <w:style w:type="paragraph" w:customStyle="1" w:styleId="a9">
    <w:name w:val="Текстовая часть"/>
    <w:basedOn w:val="a0"/>
    <w:pPr>
      <w:spacing w:line="360" w:lineRule="auto"/>
      <w:ind w:left="170" w:right="170" w:firstLine="709"/>
      <w:jc w:val="both"/>
    </w:pPr>
  </w:style>
  <w:style w:type="paragraph" w:customStyle="1" w:styleId="aa">
    <w:name w:val="Заголовок раздела"/>
    <w:basedOn w:val="a0"/>
    <w:next w:val="a9"/>
    <w:pPr>
      <w:spacing w:after="120"/>
      <w:ind w:left="170" w:right="170"/>
      <w:jc w:val="center"/>
    </w:pPr>
    <w:rPr>
      <w:caps/>
    </w:rPr>
  </w:style>
  <w:style w:type="paragraph" w:customStyle="1" w:styleId="ab">
    <w:name w:val="Таблица"/>
    <w:basedOn w:val="a0"/>
    <w:pPr>
      <w:spacing w:before="40"/>
      <w:ind w:left="85" w:right="85"/>
    </w:pPr>
  </w:style>
  <w:style w:type="paragraph" w:customStyle="1" w:styleId="ac">
    <w:name w:val="ТаблицаШапка"/>
    <w:basedOn w:val="a0"/>
    <w:pPr>
      <w:jc w:val="center"/>
    </w:pPr>
  </w:style>
  <w:style w:type="paragraph" w:customStyle="1" w:styleId="a">
    <w:name w:val="Текстовая часть с номером"/>
    <w:basedOn w:val="a9"/>
    <w:pPr>
      <w:numPr>
        <w:numId w:val="1"/>
      </w:numPr>
    </w:pPr>
  </w:style>
  <w:style w:type="character" w:styleId="ad">
    <w:name w:val="Hyperlink"/>
    <w:uiPriority w:val="99"/>
    <w:unhideWhenUsed/>
    <w:rsid w:val="00885BDC"/>
    <w:rPr>
      <w:color w:val="0000FF"/>
      <w:u w:val="single"/>
    </w:rPr>
  </w:style>
  <w:style w:type="character" w:styleId="ae">
    <w:name w:val="FollowedHyperlink"/>
    <w:uiPriority w:val="99"/>
    <w:unhideWhenUsed/>
    <w:rsid w:val="00885BDC"/>
    <w:rPr>
      <w:color w:val="800080"/>
      <w:u w:val="single"/>
    </w:rPr>
  </w:style>
  <w:style w:type="character" w:customStyle="1" w:styleId="10">
    <w:name w:val="Заголовок 1 Знак"/>
    <w:link w:val="1"/>
    <w:rsid w:val="00704ED9"/>
    <w:rPr>
      <w:rFonts w:eastAsia="Times New Roman" w:cs="Times New Roman"/>
      <w:b/>
      <w:bCs/>
      <w:kern w:val="32"/>
      <w:sz w:val="32"/>
      <w:szCs w:val="32"/>
    </w:rPr>
  </w:style>
  <w:style w:type="paragraph" w:styleId="af">
    <w:name w:val="Plain Text"/>
    <w:basedOn w:val="a0"/>
    <w:link w:val="af0"/>
    <w:rsid w:val="00507AD3"/>
    <w:rPr>
      <w:rFonts w:ascii="Courier New" w:hAnsi="Courier New" w:cs="Courier New"/>
      <w:sz w:val="20"/>
      <w:szCs w:val="20"/>
    </w:rPr>
  </w:style>
  <w:style w:type="character" w:customStyle="1" w:styleId="af0">
    <w:name w:val="Текст Знак"/>
    <w:link w:val="af"/>
    <w:rsid w:val="00507AD3"/>
    <w:rPr>
      <w:rFonts w:ascii="Courier New" w:hAnsi="Courier New" w:cs="Courier New"/>
    </w:rPr>
  </w:style>
  <w:style w:type="paragraph" w:customStyle="1" w:styleId="11">
    <w:name w:val="Заголовок 11"/>
    <w:basedOn w:val="1"/>
    <w:qFormat/>
    <w:rsid w:val="00704ED9"/>
    <w:rPr>
      <w:sz w:val="24"/>
    </w:rPr>
  </w:style>
  <w:style w:type="paragraph" w:customStyle="1" w:styleId="111">
    <w:name w:val="Заголовок 111"/>
    <w:basedOn w:val="11"/>
    <w:qFormat/>
    <w:rsid w:val="00704ED9"/>
  </w:style>
  <w:style w:type="character" w:customStyle="1" w:styleId="20">
    <w:name w:val="Заголовок 2 Знак"/>
    <w:link w:val="2"/>
    <w:semiHidden/>
    <w:rsid w:val="00555C39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555C39"/>
    <w:rPr>
      <w:rFonts w:ascii="Calibri Light" w:eastAsia="Times New Roman" w:hAnsi="Calibri Light" w:cs="Times New Roman"/>
      <w:b/>
      <w:bCs/>
      <w:sz w:val="26"/>
      <w:szCs w:val="26"/>
    </w:rPr>
  </w:style>
  <w:style w:type="paragraph" w:styleId="4">
    <w:name w:val="toc 4"/>
    <w:basedOn w:val="a0"/>
    <w:next w:val="a0"/>
    <w:autoRedefine/>
    <w:uiPriority w:val="39"/>
    <w:unhideWhenUsed/>
    <w:rsid w:val="00555C39"/>
    <w:pPr>
      <w:spacing w:after="100" w:line="259" w:lineRule="auto"/>
      <w:ind w:left="660"/>
    </w:pPr>
    <w:rPr>
      <w:rFonts w:ascii="Calibri" w:hAnsi="Calibri"/>
      <w:sz w:val="22"/>
      <w:szCs w:val="22"/>
    </w:rPr>
  </w:style>
  <w:style w:type="paragraph" w:styleId="12">
    <w:name w:val="toc 1"/>
    <w:basedOn w:val="a0"/>
    <w:next w:val="a0"/>
    <w:autoRedefine/>
    <w:uiPriority w:val="39"/>
    <w:rsid w:val="000B46D4"/>
    <w:pPr>
      <w:spacing w:before="480"/>
      <w:ind w:left="567" w:right="1134"/>
    </w:pPr>
    <w:rPr>
      <w:b/>
      <w:sz w:val="32"/>
    </w:rPr>
  </w:style>
  <w:style w:type="paragraph" w:styleId="21">
    <w:name w:val="toc 2"/>
    <w:basedOn w:val="a0"/>
    <w:next w:val="a0"/>
    <w:autoRedefine/>
    <w:uiPriority w:val="39"/>
    <w:rsid w:val="000B46D4"/>
    <w:pPr>
      <w:spacing w:before="120"/>
      <w:ind w:left="964" w:right="1134"/>
    </w:pPr>
    <w:rPr>
      <w:b/>
    </w:rPr>
  </w:style>
  <w:style w:type="paragraph" w:styleId="31">
    <w:name w:val="toc 3"/>
    <w:basedOn w:val="a0"/>
    <w:next w:val="a0"/>
    <w:autoRedefine/>
    <w:uiPriority w:val="39"/>
    <w:rsid w:val="00555C39"/>
    <w:pPr>
      <w:tabs>
        <w:tab w:val="right" w:leader="dot" w:pos="9214"/>
      </w:tabs>
      <w:ind w:left="1361" w:right="1134"/>
    </w:pPr>
  </w:style>
  <w:style w:type="paragraph" w:styleId="5">
    <w:name w:val="toc 5"/>
    <w:basedOn w:val="a0"/>
    <w:next w:val="a0"/>
    <w:autoRedefine/>
    <w:uiPriority w:val="39"/>
    <w:unhideWhenUsed/>
    <w:rsid w:val="00555C39"/>
    <w:pPr>
      <w:spacing w:after="100" w:line="259" w:lineRule="auto"/>
      <w:ind w:left="880"/>
    </w:pPr>
    <w:rPr>
      <w:rFonts w:ascii="Calibri" w:hAnsi="Calibri"/>
      <w:sz w:val="22"/>
      <w:szCs w:val="22"/>
    </w:rPr>
  </w:style>
  <w:style w:type="paragraph" w:styleId="6">
    <w:name w:val="toc 6"/>
    <w:basedOn w:val="a0"/>
    <w:next w:val="a0"/>
    <w:autoRedefine/>
    <w:uiPriority w:val="39"/>
    <w:unhideWhenUsed/>
    <w:rsid w:val="00555C39"/>
    <w:pPr>
      <w:spacing w:after="100" w:line="259" w:lineRule="auto"/>
      <w:ind w:left="1100"/>
    </w:pPr>
    <w:rPr>
      <w:rFonts w:ascii="Calibri" w:hAnsi="Calibri"/>
      <w:sz w:val="22"/>
      <w:szCs w:val="22"/>
    </w:rPr>
  </w:style>
  <w:style w:type="paragraph" w:styleId="7">
    <w:name w:val="toc 7"/>
    <w:basedOn w:val="a0"/>
    <w:next w:val="a0"/>
    <w:autoRedefine/>
    <w:uiPriority w:val="39"/>
    <w:unhideWhenUsed/>
    <w:rsid w:val="00555C39"/>
    <w:pPr>
      <w:spacing w:after="100" w:line="259" w:lineRule="auto"/>
      <w:ind w:left="1320"/>
    </w:pPr>
    <w:rPr>
      <w:rFonts w:ascii="Calibri" w:hAnsi="Calibri"/>
      <w:sz w:val="22"/>
      <w:szCs w:val="22"/>
    </w:rPr>
  </w:style>
  <w:style w:type="paragraph" w:styleId="8">
    <w:name w:val="toc 8"/>
    <w:basedOn w:val="a0"/>
    <w:next w:val="a0"/>
    <w:autoRedefine/>
    <w:uiPriority w:val="39"/>
    <w:unhideWhenUsed/>
    <w:rsid w:val="00555C39"/>
    <w:pPr>
      <w:spacing w:after="100" w:line="259" w:lineRule="auto"/>
      <w:ind w:left="1540"/>
    </w:pPr>
    <w:rPr>
      <w:rFonts w:ascii="Calibri" w:hAnsi="Calibri"/>
      <w:sz w:val="22"/>
      <w:szCs w:val="22"/>
    </w:rPr>
  </w:style>
  <w:style w:type="paragraph" w:styleId="9">
    <w:name w:val="toc 9"/>
    <w:basedOn w:val="a0"/>
    <w:next w:val="a0"/>
    <w:autoRedefine/>
    <w:uiPriority w:val="39"/>
    <w:unhideWhenUsed/>
    <w:rsid w:val="00555C39"/>
    <w:pPr>
      <w:spacing w:after="100" w:line="259" w:lineRule="auto"/>
      <w:ind w:left="1760"/>
    </w:pPr>
    <w:rPr>
      <w:rFonts w:ascii="Calibri" w:hAnsi="Calibr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Pr>
      <w:sz w:val="24"/>
      <w:szCs w:val="24"/>
    </w:rPr>
  </w:style>
  <w:style w:type="paragraph" w:styleId="1">
    <w:name w:val="heading 1"/>
    <w:basedOn w:val="a0"/>
    <w:next w:val="a0"/>
    <w:link w:val="10"/>
    <w:qFormat/>
    <w:rsid w:val="00704ED9"/>
    <w:pPr>
      <w:keepNext/>
      <w:spacing w:before="120" w:after="120"/>
      <w:outlineLvl w:val="0"/>
    </w:pPr>
    <w:rPr>
      <w:b/>
      <w:bCs/>
      <w:kern w:val="32"/>
      <w:sz w:val="32"/>
      <w:szCs w:val="32"/>
    </w:rPr>
  </w:style>
  <w:style w:type="paragraph" w:styleId="2">
    <w:name w:val="heading 2"/>
    <w:basedOn w:val="a0"/>
    <w:next w:val="a0"/>
    <w:link w:val="20"/>
    <w:semiHidden/>
    <w:unhideWhenUsed/>
    <w:qFormat/>
    <w:rsid w:val="00555C39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3">
    <w:name w:val="heading 3"/>
    <w:basedOn w:val="a0"/>
    <w:next w:val="a0"/>
    <w:link w:val="30"/>
    <w:semiHidden/>
    <w:unhideWhenUsed/>
    <w:qFormat/>
    <w:rsid w:val="00555C39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pPr>
      <w:tabs>
        <w:tab w:val="center" w:pos="4677"/>
        <w:tab w:val="right" w:pos="9355"/>
      </w:tabs>
    </w:pPr>
  </w:style>
  <w:style w:type="paragraph" w:styleId="a5">
    <w:name w:val="footer"/>
    <w:basedOn w:val="a0"/>
    <w:link w:val="a6"/>
    <w:uiPriority w:val="99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6">
    <w:name w:val="Нижний колонтитул Знак"/>
    <w:link w:val="a5"/>
    <w:uiPriority w:val="99"/>
    <w:rsid w:val="00A04E3E"/>
    <w:rPr>
      <w:sz w:val="24"/>
      <w:szCs w:val="24"/>
    </w:rPr>
  </w:style>
  <w:style w:type="character" w:styleId="a7">
    <w:name w:val="page number"/>
    <w:basedOn w:val="a1"/>
  </w:style>
  <w:style w:type="paragraph" w:styleId="a8">
    <w:name w:val="Balloon Text"/>
    <w:basedOn w:val="a0"/>
    <w:semiHidden/>
    <w:rsid w:val="003E5583"/>
    <w:rPr>
      <w:rFonts w:ascii="Tahoma" w:hAnsi="Tahoma" w:cs="Tahoma"/>
      <w:sz w:val="16"/>
      <w:szCs w:val="16"/>
    </w:rPr>
  </w:style>
  <w:style w:type="paragraph" w:customStyle="1" w:styleId="a9">
    <w:name w:val="Текстовая часть"/>
    <w:basedOn w:val="a0"/>
    <w:pPr>
      <w:spacing w:line="360" w:lineRule="auto"/>
      <w:ind w:left="170" w:right="170" w:firstLine="709"/>
      <w:jc w:val="both"/>
    </w:pPr>
  </w:style>
  <w:style w:type="paragraph" w:customStyle="1" w:styleId="aa">
    <w:name w:val="Заголовок раздела"/>
    <w:basedOn w:val="a0"/>
    <w:next w:val="a9"/>
    <w:pPr>
      <w:spacing w:after="120"/>
      <w:ind w:left="170" w:right="170"/>
      <w:jc w:val="center"/>
    </w:pPr>
    <w:rPr>
      <w:caps/>
    </w:rPr>
  </w:style>
  <w:style w:type="paragraph" w:customStyle="1" w:styleId="ab">
    <w:name w:val="Таблица"/>
    <w:basedOn w:val="a0"/>
    <w:pPr>
      <w:spacing w:before="40"/>
      <w:ind w:left="85" w:right="85"/>
    </w:pPr>
  </w:style>
  <w:style w:type="paragraph" w:customStyle="1" w:styleId="ac">
    <w:name w:val="ТаблицаШапка"/>
    <w:basedOn w:val="a0"/>
    <w:pPr>
      <w:jc w:val="center"/>
    </w:pPr>
  </w:style>
  <w:style w:type="paragraph" w:customStyle="1" w:styleId="a">
    <w:name w:val="Текстовая часть с номером"/>
    <w:basedOn w:val="a9"/>
    <w:pPr>
      <w:numPr>
        <w:numId w:val="1"/>
      </w:numPr>
    </w:pPr>
  </w:style>
  <w:style w:type="character" w:styleId="ad">
    <w:name w:val="Hyperlink"/>
    <w:uiPriority w:val="99"/>
    <w:unhideWhenUsed/>
    <w:rsid w:val="00885BDC"/>
    <w:rPr>
      <w:color w:val="0000FF"/>
      <w:u w:val="single"/>
    </w:rPr>
  </w:style>
  <w:style w:type="character" w:styleId="ae">
    <w:name w:val="FollowedHyperlink"/>
    <w:uiPriority w:val="99"/>
    <w:unhideWhenUsed/>
    <w:rsid w:val="00885BDC"/>
    <w:rPr>
      <w:color w:val="800080"/>
      <w:u w:val="single"/>
    </w:rPr>
  </w:style>
  <w:style w:type="character" w:customStyle="1" w:styleId="10">
    <w:name w:val="Заголовок 1 Знак"/>
    <w:link w:val="1"/>
    <w:rsid w:val="00704ED9"/>
    <w:rPr>
      <w:rFonts w:eastAsia="Times New Roman" w:cs="Times New Roman"/>
      <w:b/>
      <w:bCs/>
      <w:kern w:val="32"/>
      <w:sz w:val="32"/>
      <w:szCs w:val="32"/>
    </w:rPr>
  </w:style>
  <w:style w:type="paragraph" w:styleId="af">
    <w:name w:val="Plain Text"/>
    <w:basedOn w:val="a0"/>
    <w:link w:val="af0"/>
    <w:rsid w:val="00507AD3"/>
    <w:rPr>
      <w:rFonts w:ascii="Courier New" w:hAnsi="Courier New" w:cs="Courier New"/>
      <w:sz w:val="20"/>
      <w:szCs w:val="20"/>
    </w:rPr>
  </w:style>
  <w:style w:type="character" w:customStyle="1" w:styleId="af0">
    <w:name w:val="Текст Знак"/>
    <w:link w:val="af"/>
    <w:rsid w:val="00507AD3"/>
    <w:rPr>
      <w:rFonts w:ascii="Courier New" w:hAnsi="Courier New" w:cs="Courier New"/>
    </w:rPr>
  </w:style>
  <w:style w:type="paragraph" w:customStyle="1" w:styleId="11">
    <w:name w:val="Заголовок 11"/>
    <w:basedOn w:val="1"/>
    <w:qFormat/>
    <w:rsid w:val="00704ED9"/>
    <w:rPr>
      <w:sz w:val="24"/>
    </w:rPr>
  </w:style>
  <w:style w:type="paragraph" w:customStyle="1" w:styleId="111">
    <w:name w:val="Заголовок 111"/>
    <w:basedOn w:val="11"/>
    <w:qFormat/>
    <w:rsid w:val="00704ED9"/>
  </w:style>
  <w:style w:type="character" w:customStyle="1" w:styleId="20">
    <w:name w:val="Заголовок 2 Знак"/>
    <w:link w:val="2"/>
    <w:semiHidden/>
    <w:rsid w:val="00555C39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555C39"/>
    <w:rPr>
      <w:rFonts w:ascii="Calibri Light" w:eastAsia="Times New Roman" w:hAnsi="Calibri Light" w:cs="Times New Roman"/>
      <w:b/>
      <w:bCs/>
      <w:sz w:val="26"/>
      <w:szCs w:val="26"/>
    </w:rPr>
  </w:style>
  <w:style w:type="paragraph" w:styleId="4">
    <w:name w:val="toc 4"/>
    <w:basedOn w:val="a0"/>
    <w:next w:val="a0"/>
    <w:autoRedefine/>
    <w:uiPriority w:val="39"/>
    <w:unhideWhenUsed/>
    <w:rsid w:val="00555C39"/>
    <w:pPr>
      <w:spacing w:after="100" w:line="259" w:lineRule="auto"/>
      <w:ind w:left="660"/>
    </w:pPr>
    <w:rPr>
      <w:rFonts w:ascii="Calibri" w:hAnsi="Calibri"/>
      <w:sz w:val="22"/>
      <w:szCs w:val="22"/>
    </w:rPr>
  </w:style>
  <w:style w:type="paragraph" w:styleId="12">
    <w:name w:val="toc 1"/>
    <w:basedOn w:val="a0"/>
    <w:next w:val="a0"/>
    <w:autoRedefine/>
    <w:uiPriority w:val="39"/>
    <w:rsid w:val="000B46D4"/>
    <w:pPr>
      <w:spacing w:before="480"/>
      <w:ind w:left="567" w:right="1134"/>
    </w:pPr>
    <w:rPr>
      <w:b/>
      <w:sz w:val="32"/>
    </w:rPr>
  </w:style>
  <w:style w:type="paragraph" w:styleId="21">
    <w:name w:val="toc 2"/>
    <w:basedOn w:val="a0"/>
    <w:next w:val="a0"/>
    <w:autoRedefine/>
    <w:uiPriority w:val="39"/>
    <w:rsid w:val="000B46D4"/>
    <w:pPr>
      <w:spacing w:before="120"/>
      <w:ind w:left="964" w:right="1134"/>
    </w:pPr>
    <w:rPr>
      <w:b/>
    </w:rPr>
  </w:style>
  <w:style w:type="paragraph" w:styleId="31">
    <w:name w:val="toc 3"/>
    <w:basedOn w:val="a0"/>
    <w:next w:val="a0"/>
    <w:autoRedefine/>
    <w:uiPriority w:val="39"/>
    <w:rsid w:val="00555C39"/>
    <w:pPr>
      <w:tabs>
        <w:tab w:val="right" w:leader="dot" w:pos="9214"/>
      </w:tabs>
      <w:ind w:left="1361" w:right="1134"/>
    </w:pPr>
  </w:style>
  <w:style w:type="paragraph" w:styleId="5">
    <w:name w:val="toc 5"/>
    <w:basedOn w:val="a0"/>
    <w:next w:val="a0"/>
    <w:autoRedefine/>
    <w:uiPriority w:val="39"/>
    <w:unhideWhenUsed/>
    <w:rsid w:val="00555C39"/>
    <w:pPr>
      <w:spacing w:after="100" w:line="259" w:lineRule="auto"/>
      <w:ind w:left="880"/>
    </w:pPr>
    <w:rPr>
      <w:rFonts w:ascii="Calibri" w:hAnsi="Calibri"/>
      <w:sz w:val="22"/>
      <w:szCs w:val="22"/>
    </w:rPr>
  </w:style>
  <w:style w:type="paragraph" w:styleId="6">
    <w:name w:val="toc 6"/>
    <w:basedOn w:val="a0"/>
    <w:next w:val="a0"/>
    <w:autoRedefine/>
    <w:uiPriority w:val="39"/>
    <w:unhideWhenUsed/>
    <w:rsid w:val="00555C39"/>
    <w:pPr>
      <w:spacing w:after="100" w:line="259" w:lineRule="auto"/>
      <w:ind w:left="1100"/>
    </w:pPr>
    <w:rPr>
      <w:rFonts w:ascii="Calibri" w:hAnsi="Calibri"/>
      <w:sz w:val="22"/>
      <w:szCs w:val="22"/>
    </w:rPr>
  </w:style>
  <w:style w:type="paragraph" w:styleId="7">
    <w:name w:val="toc 7"/>
    <w:basedOn w:val="a0"/>
    <w:next w:val="a0"/>
    <w:autoRedefine/>
    <w:uiPriority w:val="39"/>
    <w:unhideWhenUsed/>
    <w:rsid w:val="00555C39"/>
    <w:pPr>
      <w:spacing w:after="100" w:line="259" w:lineRule="auto"/>
      <w:ind w:left="1320"/>
    </w:pPr>
    <w:rPr>
      <w:rFonts w:ascii="Calibri" w:hAnsi="Calibri"/>
      <w:sz w:val="22"/>
      <w:szCs w:val="22"/>
    </w:rPr>
  </w:style>
  <w:style w:type="paragraph" w:styleId="8">
    <w:name w:val="toc 8"/>
    <w:basedOn w:val="a0"/>
    <w:next w:val="a0"/>
    <w:autoRedefine/>
    <w:uiPriority w:val="39"/>
    <w:unhideWhenUsed/>
    <w:rsid w:val="00555C39"/>
    <w:pPr>
      <w:spacing w:after="100" w:line="259" w:lineRule="auto"/>
      <w:ind w:left="1540"/>
    </w:pPr>
    <w:rPr>
      <w:rFonts w:ascii="Calibri" w:hAnsi="Calibri"/>
      <w:sz w:val="22"/>
      <w:szCs w:val="22"/>
    </w:rPr>
  </w:style>
  <w:style w:type="paragraph" w:styleId="9">
    <w:name w:val="toc 9"/>
    <w:basedOn w:val="a0"/>
    <w:next w:val="a0"/>
    <w:autoRedefine/>
    <w:uiPriority w:val="39"/>
    <w:unhideWhenUsed/>
    <w:rsid w:val="00555C39"/>
    <w:pPr>
      <w:spacing w:after="100" w:line="259" w:lineRule="auto"/>
      <w:ind w:left="1760"/>
    </w:pPr>
    <w:rPr>
      <w:rFonts w:ascii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99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1052;&#1086;&#1080;%20&#1076;&#1086;&#1082;&#1091;&#1084;&#1077;&#1085;&#1090;&#1099;\K.R.A.dwg\&#1057;&#1099;&#1079;&#1088;&#1072;&#1085;&#1100;.dwg\&#1040;&#1074;&#1090;.&#1101;&#1089;&#1090;\&#1054;&#1073;&#1097;&#1080;&#1077;%20&#1076;&#1072;&#1085;&#1085;&#1099;&#1077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05B180-7346-443E-B07B-6BFC2CB0CE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Общие данные.dot</Template>
  <TotalTime>4</TotalTime>
  <Pages>2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Общие данные А4 (портрет)</vt:lpstr>
    </vt:vector>
  </TitlesOfParts>
  <Company>ГазНИИпроект</Company>
  <LinksUpToDate>false</LinksUpToDate>
  <CharactersWithSpaces>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Общие данные А4 (портрет)</dc:title>
  <dc:subject>Шаблон</dc:subject>
  <dc:creator>RKoneev</dc:creator>
  <cp:lastModifiedBy>Китов</cp:lastModifiedBy>
  <cp:revision>6</cp:revision>
  <cp:lastPrinted>2016-08-30T04:31:00Z</cp:lastPrinted>
  <dcterms:created xsi:type="dcterms:W3CDTF">2017-03-31T07:22:00Z</dcterms:created>
  <dcterms:modified xsi:type="dcterms:W3CDTF">2017-04-20T06:25:00Z</dcterms:modified>
</cp:coreProperties>
</file>