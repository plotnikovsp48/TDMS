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45048" w14:textId="77777777" w:rsidR="00704ED9" w:rsidRDefault="00704ED9"/>
    <w:tbl>
      <w:tblPr>
        <w:tblW w:w="10376" w:type="dxa"/>
        <w:tblInd w:w="57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9"/>
        <w:gridCol w:w="5191"/>
        <w:gridCol w:w="1686"/>
      </w:tblGrid>
      <w:tr w:rsidR="00881790" w:rsidRPr="00422C55" w14:paraId="500E86D1" w14:textId="77777777" w:rsidTr="00422C55">
        <w:trPr>
          <w:cantSplit/>
          <w:trHeight w:val="680"/>
          <w:tblHeader/>
        </w:trPr>
        <w:tc>
          <w:tcPr>
            <w:tcW w:w="3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F8CD9E" w14:textId="77777777"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F52327" w14:textId="77777777"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527991" w14:textId="77777777"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Примечание</w:t>
            </w:r>
          </w:p>
        </w:tc>
      </w:tr>
      <w:tr w:rsidR="008C56C3" w:rsidRPr="008C56C3" w14:paraId="185A1574" w14:textId="77777777" w:rsidTr="00422C55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5856E348" w14:textId="77777777" w:rsidR="008C56C3" w:rsidRPr="00B454CB" w:rsidRDefault="008C56C3" w:rsidP="00422C55">
            <w:pPr>
              <w:pStyle w:val="1"/>
              <w:spacing w:before="0" w:after="0"/>
              <w:rPr>
                <w:color w:val="FF0000"/>
                <w:sz w:val="30"/>
                <w:szCs w:val="30"/>
              </w:rPr>
            </w:pPr>
          </w:p>
        </w:tc>
      </w:tr>
      <w:tr w:rsidR="008C56C3" w:rsidRPr="00B454CB" w14:paraId="3968662E" w14:textId="77777777" w:rsidTr="00422C55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12" w:space="0" w:color="auto"/>
            </w:tcBorders>
            <w:vAlign w:val="center"/>
          </w:tcPr>
          <w:p w14:paraId="52F5C3E1" w14:textId="77777777" w:rsidR="008C56C3" w:rsidRPr="00B454CB" w:rsidRDefault="008C56C3" w:rsidP="00422C55">
            <w:pPr>
              <w:pStyle w:val="11"/>
              <w:spacing w:before="0" w:after="0"/>
              <w:rPr>
                <w:sz w:val="22"/>
                <w:szCs w:val="22"/>
              </w:rPr>
            </w:pPr>
          </w:p>
        </w:tc>
      </w:tr>
      <w:tr w:rsidR="00272477" w:rsidRPr="00B454CB" w14:paraId="690D2F96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524CB93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2B094" w14:textId="77777777" w:rsidR="00272477" w:rsidRPr="00B454CB" w:rsidRDefault="00272477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F5CE01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252EF2E2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9E782E8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5C9F7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A71A760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2973651B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528815A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7047B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873B1A9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261BFFA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AFA85F0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12CD2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A512597" w14:textId="77777777" w:rsidR="00B84BD7" w:rsidRPr="00B454CB" w:rsidRDefault="00B84BD7" w:rsidP="00422C55">
            <w:pPr>
              <w:rPr>
                <w:color w:val="FF0000"/>
                <w:sz w:val="22"/>
                <w:szCs w:val="22"/>
              </w:rPr>
            </w:pPr>
          </w:p>
        </w:tc>
      </w:tr>
      <w:tr w:rsidR="00B84BD7" w:rsidRPr="00B454CB" w14:paraId="5B54212B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B2A7AF0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B0C8C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DDD3C03" w14:textId="77777777" w:rsidR="00B84BD7" w:rsidRPr="00B454CB" w:rsidRDefault="00B84BD7" w:rsidP="00422C55">
            <w:pPr>
              <w:rPr>
                <w:color w:val="FF0000"/>
                <w:sz w:val="22"/>
                <w:szCs w:val="22"/>
              </w:rPr>
            </w:pPr>
          </w:p>
        </w:tc>
      </w:tr>
      <w:tr w:rsidR="00B84BD7" w:rsidRPr="00B454CB" w14:paraId="472D45CB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58965FB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A3596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F868871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12AFACCB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EDB686B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AB63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C58B8A1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7B395568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88492FA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7799C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6D101A7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13C19C6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18E6CA4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AC524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C99CFB1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2FF93CD8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59B0DB8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9F295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38C1473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B84BD7" w:rsidRPr="00B454CB" w14:paraId="7F71FCFE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7A005BC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8B9EB" w14:textId="77777777" w:rsidR="00B84BD7" w:rsidRPr="00B454CB" w:rsidRDefault="00B84BD7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6D11DD2" w14:textId="77777777" w:rsidR="00B84BD7" w:rsidRPr="00B454CB" w:rsidRDefault="00B84BD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3C0EBE6D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303983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2ED5D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188E6E5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570828CC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CAC3045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48449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213A75B" w14:textId="77777777" w:rsidR="00272477" w:rsidRPr="00B454CB" w:rsidRDefault="00272477" w:rsidP="00422C55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B454CB" w14:paraId="455763C5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F11F2AC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7A526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AA7759A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318CF48E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49B59B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D1FC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6485FB8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2D0A148E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78EB5D8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2D32C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0CBFF34" w14:textId="77777777" w:rsidR="00272477" w:rsidRPr="00B454CB" w:rsidRDefault="00272477" w:rsidP="00422C55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B454CB" w14:paraId="5590707E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6C35AEF" w14:textId="77777777" w:rsidR="00272477" w:rsidRPr="00B454CB" w:rsidRDefault="00272477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475E1" w14:textId="77777777" w:rsidR="00272477" w:rsidRPr="00B454CB" w:rsidRDefault="00272477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7AAFBF3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0910F7" w:rsidRPr="00B454CB" w14:paraId="7974704A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496A01D" w14:textId="77777777" w:rsidR="000910F7" w:rsidRPr="00B454CB" w:rsidRDefault="000910F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966E8" w14:textId="77777777" w:rsidR="000910F7" w:rsidRPr="00B454CB" w:rsidRDefault="000910F7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F3D9B1C" w14:textId="77777777" w:rsidR="000910F7" w:rsidRPr="00B454CB" w:rsidRDefault="000910F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7455EA46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1387C19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D9B42" w14:textId="77777777" w:rsidR="00272477" w:rsidRPr="00B454CB" w:rsidRDefault="00272477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239F417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60057942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F096A0E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660D8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C2E1C6F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208CD9F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D09B5E3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3A84D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3AC357E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10ED0967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693E07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6B3A9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BF714FD" w14:textId="77777777" w:rsidR="00272477" w:rsidRPr="00B454CB" w:rsidRDefault="00272477" w:rsidP="00422C55">
            <w:pPr>
              <w:rPr>
                <w:color w:val="FF0000"/>
                <w:sz w:val="22"/>
                <w:szCs w:val="22"/>
              </w:rPr>
            </w:pPr>
          </w:p>
        </w:tc>
      </w:tr>
      <w:tr w:rsidR="00272477" w:rsidRPr="00B454CB" w14:paraId="2E4C92D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08E769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7F484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31C433F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1F2EC31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AA927FA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89AB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0015BE3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272477" w:rsidRPr="00B454CB" w14:paraId="0424C8A3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00043D1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694AD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9F26BF8" w14:textId="77777777"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  <w:tr w:rsidR="00DA034B" w:rsidRPr="00B454CB" w14:paraId="2486EB60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58B6B18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8724E" w14:textId="77777777" w:rsidR="00DA034B" w:rsidRPr="00B454CB" w:rsidRDefault="00DA034B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365D41A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</w:tr>
      <w:tr w:rsidR="00DA034B" w:rsidRPr="00B454CB" w14:paraId="669671E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7007F8A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9BDC8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16263AA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</w:tr>
      <w:tr w:rsidR="00DA034B" w:rsidRPr="00B454CB" w14:paraId="68847154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49DBD5C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63C9A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CFFB30B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</w:tr>
      <w:tr w:rsidR="00DA034B" w:rsidRPr="00B454CB" w14:paraId="2E350A82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BFC9688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7B246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1EF2396" w14:textId="77777777" w:rsidR="00DA034B" w:rsidRPr="00B454CB" w:rsidRDefault="00DA034B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75688108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3E0EEF9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CA6D1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CD86A07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A034B" w:rsidRPr="00B454CB" w14:paraId="5CCC26F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52AFEBA" w14:textId="77777777" w:rsidR="00DA034B" w:rsidRPr="00B454CB" w:rsidRDefault="00DA034B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AF1ED" w14:textId="77777777" w:rsidR="00DA034B" w:rsidRPr="00B454CB" w:rsidRDefault="00DA034B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09FC819" w14:textId="77777777" w:rsidR="00DA034B" w:rsidRPr="00B454CB" w:rsidRDefault="00DA034B" w:rsidP="00422C5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44FF3" w:rsidRPr="00B454CB" w14:paraId="4F512DB2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F00DC28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AA3FF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6427A0D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944FF3" w:rsidRPr="00B454CB" w14:paraId="59C702AB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852F1DB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569DA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D8A9D72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944FF3" w:rsidRPr="00B454CB" w14:paraId="539C130E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2BE354F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FF3B7" w14:textId="77777777" w:rsidR="00944FF3" w:rsidRPr="00B454CB" w:rsidRDefault="00944FF3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D05690D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944FF3" w:rsidRPr="00B454CB" w14:paraId="2DAD8334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593D92D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6C10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8E17E0C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944FF3" w:rsidRPr="00B454CB" w14:paraId="0C346F9F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748F2A7E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E245A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DA55ED9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815EAD" w:rsidRPr="00B454CB" w14:paraId="7D896C8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2AAD07F" w14:textId="77777777" w:rsidR="00815EAD" w:rsidRPr="00B454CB" w:rsidRDefault="00815EAD" w:rsidP="00422C5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D78A4" w14:textId="77777777" w:rsidR="00815EAD" w:rsidRPr="00B454CB" w:rsidRDefault="00815EAD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5DA29FB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2777EEC7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C148767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B3B88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047A454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6EFE2FB8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F100DFA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506CF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04132EFC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944FF3" w:rsidRPr="00B454CB" w14:paraId="2452C3E2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8798C33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438A6" w14:textId="77777777" w:rsidR="00944FF3" w:rsidRPr="00B454CB" w:rsidRDefault="00944FF3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EFE1404" w14:textId="77777777" w:rsidR="00944FF3" w:rsidRPr="00B454CB" w:rsidRDefault="00944FF3" w:rsidP="00422C55">
            <w:pPr>
              <w:rPr>
                <w:bCs/>
                <w:sz w:val="22"/>
                <w:szCs w:val="22"/>
              </w:rPr>
            </w:pPr>
          </w:p>
        </w:tc>
      </w:tr>
      <w:tr w:rsidR="00815EAD" w:rsidRPr="00B454CB" w14:paraId="0354C62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16317445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63344" w14:textId="77777777" w:rsidR="00815EAD" w:rsidRPr="00B454CB" w:rsidRDefault="00815EAD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5A297405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1EC7742D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6419017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1B3B9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F98AA3A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6F20FD79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4C0949F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29365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22AD584B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15EAD" w:rsidRPr="00B454CB" w14:paraId="7DC42FD5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FA90F0E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36EEA" w14:textId="77777777" w:rsidR="00815EAD" w:rsidRPr="00B454CB" w:rsidRDefault="00815EAD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45B2F740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3D039EED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6A6BF98F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1D477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D50BA31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6AC1C8C7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4EF4BB9E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E8E38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1832AA73" w14:textId="77777777" w:rsidR="00815EAD" w:rsidRPr="00B454CB" w:rsidRDefault="00815EAD" w:rsidP="00422C55">
            <w:pPr>
              <w:rPr>
                <w:sz w:val="22"/>
                <w:szCs w:val="22"/>
              </w:rPr>
            </w:pPr>
          </w:p>
        </w:tc>
      </w:tr>
      <w:tr w:rsidR="00815EAD" w:rsidRPr="00B454CB" w14:paraId="38AF55A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274073AE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29793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E9DD989" w14:textId="77777777" w:rsidR="00815EAD" w:rsidRPr="00B454CB" w:rsidRDefault="00815EAD" w:rsidP="00422C5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D037F" w:rsidRPr="00B454CB" w14:paraId="63414306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974DAE1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DB7F6" w14:textId="77777777" w:rsidR="007D037F" w:rsidRPr="00B454CB" w:rsidRDefault="007D037F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6A874A7B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</w:tr>
      <w:tr w:rsidR="007D037F" w:rsidRPr="00B454CB" w14:paraId="7BD709C1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59B51E10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F2056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A983286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</w:tr>
      <w:tr w:rsidR="007D037F" w:rsidRPr="00B454CB" w14:paraId="656D847A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039E3178" w14:textId="77777777" w:rsidR="007D037F" w:rsidRPr="00B454CB" w:rsidRDefault="007D037F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C81E9" w14:textId="77777777" w:rsidR="007D037F" w:rsidRPr="00B454CB" w:rsidRDefault="007D037F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3470C620" w14:textId="77777777" w:rsidR="007D037F" w:rsidRPr="00B454CB" w:rsidRDefault="007D037F" w:rsidP="00422C5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D037F" w:rsidRPr="00B454CB" w14:paraId="29D6520D" w14:textId="77777777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14:paraId="358027C5" w14:textId="77777777" w:rsidR="007D037F" w:rsidRPr="00B454CB" w:rsidRDefault="007D037F" w:rsidP="00422C5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2762E" w14:textId="77777777" w:rsidR="007D037F" w:rsidRPr="00B454CB" w:rsidRDefault="007D037F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14:paraId="77FC6C5E" w14:textId="77777777" w:rsidR="007D037F" w:rsidRPr="00B454CB" w:rsidRDefault="007D037F" w:rsidP="00422C55">
            <w:pPr>
              <w:rPr>
                <w:sz w:val="22"/>
                <w:szCs w:val="22"/>
              </w:rPr>
            </w:pPr>
          </w:p>
        </w:tc>
      </w:tr>
    </w:tbl>
    <w:p w14:paraId="1D3540E1" w14:textId="77777777" w:rsidR="00555C39" w:rsidRPr="00271F9C" w:rsidRDefault="00555C39">
      <w:pPr>
        <w:rPr>
          <w:lang w:val="en-US"/>
        </w:rPr>
      </w:pPr>
    </w:p>
    <w:sectPr w:rsidR="00555C39" w:rsidRPr="00271F9C" w:rsidSect="00555C3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45" w:right="424" w:bottom="1418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8484C" w14:textId="77777777" w:rsidR="00AE0BAC" w:rsidRDefault="00AE0BAC">
      <w:r>
        <w:separator/>
      </w:r>
    </w:p>
  </w:endnote>
  <w:endnote w:type="continuationSeparator" w:id="0">
    <w:p w14:paraId="3A524212" w14:textId="77777777" w:rsidR="00AE0BAC" w:rsidRDefault="00AE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1BD73" w14:textId="12E9B5CA" w:rsidR="00EF47FF" w:rsidRDefault="00271F9C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4B1F47" wp14:editId="08612C36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56F01429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36B12AD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DB86B0F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58FFDA5D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3425085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217E02D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3BFDE3D6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A690E94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B613A13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61A6907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56F01429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36B12AD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DB86B0F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58FFDA5D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3425085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17E02D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3BFDE3D6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A690E94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B613A13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61A6907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BC234" wp14:editId="7CF8EE0C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 w14:paraId="2FC10F7B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26877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A2781F3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18B1171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5CCF1EE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0E14615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4A560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D2AEBF" w14:textId="789A16EA" w:rsidR="00EF47FF" w:rsidRDefault="00EF47FF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-СВОК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886A052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 w14:paraId="3BBB077B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7BA32C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2F9F6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1402489F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36A8C352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359E62D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AE0077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8B4621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4D0E6164" w14:textId="77777777"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B454CB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B454CB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 w14:paraId="5EA175E0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11ABE7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A09D1B1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75BE53C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21A2043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F89827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95F9F3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6C0ED2" w14:textId="77777777"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14:paraId="60816235" w14:textId="77777777"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333FE6B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 w14:paraId="2FC10F7B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D26877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A2781F3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18B1171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5CCF1EE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0E14615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D4A560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7D2AEBF" w14:textId="789A16EA" w:rsidR="00EF47FF" w:rsidRDefault="00EF47FF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-СВОК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14:paraId="0886A052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 w14:paraId="3BBB077B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C7BA32C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E2F9F6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1402489F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36A8C352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359E62D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AE0077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8B4621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14:paraId="4D0E6164" w14:textId="77777777"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B454CB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B454CB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 w14:paraId="5EA175E0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14:paraId="111ABE7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A09D1B1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75BE53C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21A2043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F89827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95F9F3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6C0ED2" w14:textId="77777777"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14:paraId="60816235" w14:textId="77777777"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7333FE6B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115FE" w14:textId="03C81113" w:rsidR="00EF47FF" w:rsidRDefault="000910F7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15D598" wp14:editId="354C5B51">
              <wp:simplePos x="0" y="0"/>
              <wp:positionH relativeFrom="page">
                <wp:posOffset>726831</wp:posOffset>
              </wp:positionH>
              <wp:positionV relativeFrom="page">
                <wp:posOffset>8581291</wp:posOffset>
              </wp:positionV>
              <wp:extent cx="6595110" cy="1791775"/>
              <wp:effectExtent l="0" t="0" r="15240" b="18415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 w14:paraId="06917C77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4" w:space="0" w:color="auto"/>
                                </w:tcBorders>
                                <w:noWrap/>
                                <w:vAlign w:val="center"/>
                              </w:tcPr>
                              <w:p w14:paraId="61D19AC6" w14:textId="32A359C8" w:rsidR="00EF47FF" w:rsidRPr="000910F7" w:rsidRDefault="00EF47FF" w:rsidP="00733282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0910F7">
                                  <w:rPr>
                                    <w:noProof/>
                                    <w:sz w:val="14"/>
                                  </w:rPr>
                                  <w:t>СВОК_(шаблон).docx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12B7825" w14:textId="0779536C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 xml:space="preserve">Дата составления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СВОК</w:t>
                                </w: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BACF198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4BD1900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5750B77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458E73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14:paraId="7576B0C9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68F525" w14:textId="77777777"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47FF" w14:paraId="303A8BDD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660838D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FA3730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C813707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428CCB3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41E1F8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686B2FF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88DBA8D" w14:textId="7A912328" w:rsidR="00EF47FF" w:rsidRPr="00DF3638" w:rsidRDefault="000910F7" w:rsidP="00DF3638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СВОК</w:t>
                                </w:r>
                              </w:p>
                            </w:tc>
                          </w:tr>
                          <w:tr w:rsidR="00EF47FF" w14:paraId="1EA77E98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14728E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87B803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4F179A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ED572D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DA41E5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C2BCC56" w14:textId="77777777" w:rsidR="00EF47FF" w:rsidRPr="003D7951" w:rsidRDefault="00EF47FF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74AE106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1EDC2D91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AB057C6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241680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58028F4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0B00D9B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D06BB89" w14:textId="77777777"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6557ADE" w14:textId="77777777" w:rsidR="00EF47FF" w:rsidRPr="003D7951" w:rsidRDefault="00EF47F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857797C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424A6AA5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FCCCAE5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90AE5F" w14:textId="77777777" w:rsidR="00EF47FF" w:rsidRPr="00635AC7" w:rsidRDefault="00EF47FF" w:rsidP="00507AD3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F7E6407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6ED04193" w14:textId="612A1A6D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5F27352" w14:textId="175CE0D5" w:rsidR="00EF47FF" w:rsidRPr="00DF3638" w:rsidRDefault="00EF47FF" w:rsidP="00507AD3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13F02FB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9622A22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5F710C1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F47FF" w14:paraId="226B9966" w14:textId="77777777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BEA0E10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D2A58A7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C97B42A" w14:textId="77777777"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62E7A39F" w14:textId="2744B9A4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B7CE80C" w14:textId="77777777"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1DEF3AB" w14:textId="77777777" w:rsidR="00EF47FF" w:rsidRPr="00B73F3D" w:rsidRDefault="00EF47FF" w:rsidP="00507AD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36C2C2" w14:textId="77777777" w:rsidR="00EF47FF" w:rsidRDefault="00EF47FF" w:rsidP="00507AD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CDA6BF0" w14:textId="77777777" w:rsidR="00EF47FF" w:rsidRPr="003D7951" w:rsidRDefault="00EF47FF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EF47FF" w14:paraId="44793898" w14:textId="77777777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4E8B546" w14:textId="77777777"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E7F0264" w14:textId="77777777" w:rsidR="00EF47FF" w:rsidRPr="00BF4E8F" w:rsidRDefault="00EF47FF" w:rsidP="00507AD3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98B8681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8B3C3F9" w14:textId="77777777" w:rsidR="00EF47FF" w:rsidRPr="000E0C9E" w:rsidRDefault="00EF47FF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37221BD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C853A48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E19C833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E2249E2" w14:textId="77777777"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5A21EC62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97D02B8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BDE5570" w14:textId="77777777" w:rsidR="00EF47FF" w:rsidRPr="00BF4E8F" w:rsidRDefault="00EF47FF" w:rsidP="00DF3638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2B8088A0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7D061AEB" w14:textId="77777777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E439D6F" w14:textId="77777777" w:rsidR="00EF47FF" w:rsidRDefault="00EF47FF" w:rsidP="008C56C3">
                                <w:pPr>
                                  <w:jc w:val="center"/>
                                </w:pPr>
                                <w:r>
                                  <w:t>Сводная ведомость основных комплектов рабочих чертежей</w:t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32FB931A" w14:textId="77777777" w:rsidR="00EF47FF" w:rsidRPr="00DF3638" w:rsidRDefault="00EF47FF" w:rsidP="00DF363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ООО "КРАСНОЯРСКГАЗПРОМ</w:t>
                                </w:r>
                              </w:p>
                              <w:p w14:paraId="784715F2" w14:textId="77777777" w:rsidR="00EF47FF" w:rsidRDefault="00EF47FF" w:rsidP="00DF3638">
                                <w:pPr>
                                  <w:jc w:val="center"/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НЕФТЕГАЗПРОЕКТ"</w:t>
                                </w:r>
                              </w:p>
                            </w:tc>
                          </w:tr>
                          <w:tr w:rsidR="00EF47FF" w14:paraId="05A910B0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2765506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0A8B6D2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137A88DC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5EE1090E" w14:textId="1D2A29C2"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255392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0504010D" w14:textId="77777777"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14:paraId="044FC3C1" w14:textId="77777777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1F1F5EC" w14:textId="77777777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7A742B3C" w14:textId="4C9EA5EC"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5AB8818" w14:textId="77777777"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14:paraId="3090DEC1" w14:textId="7590BC8F"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40BE6A61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6403E407" w14:textId="77777777"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315631D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7pt;width:519.3pt;height:14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4K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mIN7IKI&#10;LBXAWlJ5mubAq5L/n1H9AgAA//8DAFBLAQItABQABgAIAAAAIQC2gziS/gAAAOEBAAATAAAAAAAA&#10;AAAAAAAAAAAAAABbQ29udGVudF9UeXBlc10ueG1sUEsBAi0AFAAGAAgAAAAhADj9If/WAAAAlAEA&#10;AAsAAAAAAAAAAAAAAAAALwEAAF9yZWxzLy5yZWxzUEsBAi0AFAAGAAgAAAAhAJx/XgqxAgAAsQUA&#10;AA4AAAAAAAAAAAAAAAAALgIAAGRycy9lMm9Eb2MueG1sUEsBAi0AFAAGAAgAAAAhALxaLST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 w14:paraId="06917C77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4" w:space="0" w:color="auto"/>
                          </w:tcBorders>
                          <w:noWrap/>
                          <w:vAlign w:val="center"/>
                        </w:tcPr>
                        <w:p w14:paraId="61D19AC6" w14:textId="32A359C8" w:rsidR="00EF47FF" w:rsidRPr="000910F7" w:rsidRDefault="00EF47FF" w:rsidP="00733282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0910F7">
                            <w:rPr>
                              <w:noProof/>
                              <w:sz w:val="14"/>
                            </w:rPr>
                            <w:t>СВОК_(шаблон).docx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12B7825" w14:textId="0779536C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 xml:space="preserve">Дата составления </w:t>
                          </w:r>
                          <w:r>
                            <w:rPr>
                              <w:sz w:val="20"/>
                              <w:szCs w:val="20"/>
                            </w:rPr>
                            <w:t>СВОК</w:t>
                          </w:r>
                          <w:r w:rsidRPr="00704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BACF198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4BD1900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5750B77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458E73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14:paraId="7576B0C9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568F525" w14:textId="77777777"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47FF" w14:paraId="303A8BDD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660838D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FA3730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C813707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428CCB3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C41E1F8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686B2FF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88DBA8D" w14:textId="7A912328" w:rsidR="00EF47FF" w:rsidRPr="00DF3638" w:rsidRDefault="000910F7" w:rsidP="00DF3638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t>-</w:t>
                          </w:r>
                          <w:r w:rsidR="00EF47FF">
                            <w:t>СВОК</w:t>
                          </w:r>
                        </w:p>
                      </w:tc>
                    </w:tr>
                    <w:tr w:rsidR="00EF47FF" w14:paraId="1EA77E98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14728E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87B803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4F179A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ED572D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DA41E5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C2BCC56" w14:textId="77777777" w:rsidR="00EF47FF" w:rsidRPr="003D7951" w:rsidRDefault="00EF47FF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474AE106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1EDC2D91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AB057C6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241680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58028F4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0B00D9B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D06BB89" w14:textId="77777777"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6557ADE" w14:textId="77777777" w:rsidR="00EF47FF" w:rsidRPr="003D7951" w:rsidRDefault="00EF47F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0857797C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424A6AA5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FCCCAE5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90AE5F" w14:textId="77777777" w:rsidR="00EF47FF" w:rsidRPr="00635AC7" w:rsidRDefault="00EF47FF" w:rsidP="00507AD3">
                          <w:pPr>
                            <w:ind w:left="57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F7E6407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6ED04193" w14:textId="612A1A6D" w:rsidR="00EF47FF" w:rsidRDefault="00EF47FF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5F27352" w14:textId="175CE0D5" w:rsidR="00EF47FF" w:rsidRPr="00DF3638" w:rsidRDefault="00EF47FF" w:rsidP="00507AD3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13F02FB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09622A22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15F710C1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EF47FF" w14:paraId="226B9966" w14:textId="77777777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BEA0E10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D2A58A7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C97B42A" w14:textId="77777777"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62E7A39F" w14:textId="2744B9A4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B7CE80C" w14:textId="77777777"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1DEF3AB" w14:textId="77777777" w:rsidR="00EF47FF" w:rsidRPr="00B73F3D" w:rsidRDefault="00EF47FF" w:rsidP="00507AD3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36C2C2" w14:textId="77777777" w:rsidR="00EF47FF" w:rsidRDefault="00EF47FF" w:rsidP="00507AD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CDA6BF0" w14:textId="77777777" w:rsidR="00EF47FF" w:rsidRPr="003D7951" w:rsidRDefault="00EF47FF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EF47FF" w14:paraId="44793898" w14:textId="77777777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4E8B546" w14:textId="77777777"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3E7F0264" w14:textId="77777777" w:rsidR="00EF47FF" w:rsidRPr="00BF4E8F" w:rsidRDefault="00EF47FF" w:rsidP="00507AD3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98B8681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8B3C3F9" w14:textId="77777777" w:rsidR="00EF47FF" w:rsidRPr="000E0C9E" w:rsidRDefault="00EF47FF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37221BD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C853A48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E19C833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E2249E2" w14:textId="77777777"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14:paraId="5A21EC62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97D02B8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BDE5570" w14:textId="77777777" w:rsidR="00EF47FF" w:rsidRPr="00BF4E8F" w:rsidRDefault="00EF47FF" w:rsidP="00DF3638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2B8088A0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7D061AEB" w14:textId="77777777" w:rsidR="00EF47FF" w:rsidRDefault="00EF47FF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E439D6F" w14:textId="77777777" w:rsidR="00EF47FF" w:rsidRDefault="00EF47FF" w:rsidP="008C56C3">
                          <w:pPr>
                            <w:jc w:val="center"/>
                          </w:pPr>
                          <w:r>
                            <w:t>Сводная ведомость основных комплектов рабочих чертежей</w:t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32FB931A" w14:textId="77777777" w:rsidR="00EF47FF" w:rsidRPr="00DF3638" w:rsidRDefault="00EF47FF" w:rsidP="00DF363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ООО "КРАСНОЯРСКГАЗПРОМ</w:t>
                          </w:r>
                        </w:p>
                        <w:p w14:paraId="784715F2" w14:textId="77777777" w:rsidR="00EF47FF" w:rsidRDefault="00EF47FF" w:rsidP="00DF3638">
                          <w:pPr>
                            <w:jc w:val="center"/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НЕФТЕГАЗПРОЕКТ"</w:t>
                          </w:r>
                        </w:p>
                      </w:tc>
                    </w:tr>
                    <w:tr w:rsidR="00EF47FF" w14:paraId="05A910B0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62765506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0A8B6D2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137A88DC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14:paraId="5EE1090E" w14:textId="1D2A29C2" w:rsidR="00EF47FF" w:rsidRDefault="00EF47FF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255392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0504010D" w14:textId="77777777" w:rsidR="00EF47FF" w:rsidRDefault="00EF47FF" w:rsidP="00DF3638">
                          <w:pPr>
                            <w:jc w:val="center"/>
                          </w:pPr>
                        </w:p>
                      </w:tc>
                    </w:tr>
                    <w:tr w:rsidR="00EF47FF" w14:paraId="044FC3C1" w14:textId="77777777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1F1F5EC" w14:textId="77777777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7A742B3C" w14:textId="4C9EA5EC"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5AB8818" w14:textId="77777777"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14:paraId="3090DEC1" w14:textId="7590BC8F"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40BE6A61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14:paraId="6403E407" w14:textId="77777777"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0315631D" w14:textId="77777777"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 w:rsidR="00271F9C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B01037" wp14:editId="2D43BCFA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 w14:paraId="56089D55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86198DE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33226D6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6BC22711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388AB8F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D2A5315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0E503D92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12619A3C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566A838" w14:textId="77777777"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3756B99F" w14:textId="77777777"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 w14:paraId="56089D55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86198DE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33226D6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6BC22711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388AB8F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2A5315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0E503D92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12619A3C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566A838" w14:textId="77777777"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3756B99F" w14:textId="77777777"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6B3AF" w14:textId="77777777" w:rsidR="00AE0BAC" w:rsidRDefault="00AE0BAC">
      <w:r>
        <w:separator/>
      </w:r>
    </w:p>
  </w:footnote>
  <w:footnote w:type="continuationSeparator" w:id="0">
    <w:p w14:paraId="1C9653B4" w14:textId="77777777" w:rsidR="00AE0BAC" w:rsidRDefault="00AE0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70E97" w14:textId="240886D6" w:rsidR="00EF47FF" w:rsidRDefault="00271F9C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4467D8B" wp14:editId="54282B0D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2178" w14:textId="4C8FDE88" w:rsidR="00EF47FF" w:rsidRDefault="00271F9C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635CF" wp14:editId="276AF042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14:paraId="66A5DA63" w14:textId="77777777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14:paraId="1BDD2291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D83D1D2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15152129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260917FB" w14:textId="77777777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03B80686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5DEEE23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14629C0B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77B5419F" w14:textId="77777777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45E9C4AF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42B58DF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7DFD410B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14:paraId="74514F58" w14:textId="77777777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14:paraId="7FA36FE9" w14:textId="77777777"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C09474A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14:paraId="4B00AF49" w14:textId="77777777"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E5DDC46" w14:textId="77777777" w:rsidR="00EF47FF" w:rsidRDefault="00EF47FF" w:rsidP="00801B8E"/>
                        <w:p w14:paraId="21D86CA2" w14:textId="77777777" w:rsidR="00EF47FF" w:rsidRDefault="00EF47FF" w:rsidP="00801B8E"/>
                        <w:p w14:paraId="06CC386E" w14:textId="77777777" w:rsidR="00EF47FF" w:rsidRDefault="00EF47FF" w:rsidP="00801B8E"/>
                        <w:p w14:paraId="639D8291" w14:textId="77777777" w:rsidR="00EF47FF" w:rsidRDefault="00EF47FF" w:rsidP="00801B8E"/>
                        <w:p w14:paraId="2CA6CDC4" w14:textId="77777777" w:rsidR="00EF47FF" w:rsidRDefault="00EF47FF" w:rsidP="00801B8E"/>
                        <w:p w14:paraId="1630B0EC" w14:textId="77777777" w:rsidR="00EF47FF" w:rsidRDefault="00EF47FF" w:rsidP="00801B8E"/>
                        <w:p w14:paraId="6500039B" w14:textId="77777777"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14:paraId="66A5DA63" w14:textId="77777777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14:paraId="1BDD2291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83D1D2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15152129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260917FB" w14:textId="77777777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03B80686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5DEEE23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14629C0B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77B5419F" w14:textId="77777777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45E9C4AF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2B58DF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7DFD410B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14:paraId="74514F58" w14:textId="77777777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14:paraId="7FA36FE9" w14:textId="77777777"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C09474A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14:paraId="4B00AF49" w14:textId="77777777"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6E5DDC46" w14:textId="77777777" w:rsidR="00EF47FF" w:rsidRDefault="00EF47FF" w:rsidP="00801B8E"/>
                  <w:p w14:paraId="21D86CA2" w14:textId="77777777" w:rsidR="00EF47FF" w:rsidRDefault="00EF47FF" w:rsidP="00801B8E"/>
                  <w:p w14:paraId="06CC386E" w14:textId="77777777" w:rsidR="00EF47FF" w:rsidRDefault="00EF47FF" w:rsidP="00801B8E"/>
                  <w:p w14:paraId="639D8291" w14:textId="77777777" w:rsidR="00EF47FF" w:rsidRDefault="00EF47FF" w:rsidP="00801B8E"/>
                  <w:p w14:paraId="2CA6CDC4" w14:textId="77777777" w:rsidR="00EF47FF" w:rsidRDefault="00EF47FF" w:rsidP="00801B8E"/>
                  <w:p w14:paraId="1630B0EC" w14:textId="77777777" w:rsidR="00EF47FF" w:rsidRDefault="00EF47FF" w:rsidP="00801B8E"/>
                  <w:p w14:paraId="6500039B" w14:textId="77777777" w:rsidR="00EF47FF" w:rsidRDefault="00EF47FF" w:rsidP="00801B8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5B15DA" wp14:editId="4FB19463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j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CLgmI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4.6pt;height:204.1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10F7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5AE4"/>
    <w:rsid w:val="00130FFA"/>
    <w:rsid w:val="00134C62"/>
    <w:rsid w:val="00142FBD"/>
    <w:rsid w:val="00145E38"/>
    <w:rsid w:val="00150A27"/>
    <w:rsid w:val="00153F07"/>
    <w:rsid w:val="00161EE8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D7BFE"/>
    <w:rsid w:val="001E76A8"/>
    <w:rsid w:val="001F0D59"/>
    <w:rsid w:val="001F256F"/>
    <w:rsid w:val="00202250"/>
    <w:rsid w:val="0020709D"/>
    <w:rsid w:val="00221D97"/>
    <w:rsid w:val="00251672"/>
    <w:rsid w:val="00271F9C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E254F"/>
    <w:rsid w:val="002E506E"/>
    <w:rsid w:val="002F4BBD"/>
    <w:rsid w:val="002F713C"/>
    <w:rsid w:val="00300D93"/>
    <w:rsid w:val="003157AB"/>
    <w:rsid w:val="00316786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2C55"/>
    <w:rsid w:val="004237F5"/>
    <w:rsid w:val="00424EAC"/>
    <w:rsid w:val="00436B70"/>
    <w:rsid w:val="004525D4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13181"/>
    <w:rsid w:val="00613DCA"/>
    <w:rsid w:val="00621051"/>
    <w:rsid w:val="00635AC7"/>
    <w:rsid w:val="006462AA"/>
    <w:rsid w:val="00650600"/>
    <w:rsid w:val="0066585D"/>
    <w:rsid w:val="006734C7"/>
    <w:rsid w:val="00673611"/>
    <w:rsid w:val="00675C9D"/>
    <w:rsid w:val="006873A5"/>
    <w:rsid w:val="00696A1F"/>
    <w:rsid w:val="006A0A32"/>
    <w:rsid w:val="006A69ED"/>
    <w:rsid w:val="006B14B9"/>
    <w:rsid w:val="006E47F6"/>
    <w:rsid w:val="006E7BF4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56C3"/>
    <w:rsid w:val="008D6038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A08CA"/>
    <w:rsid w:val="00AA208B"/>
    <w:rsid w:val="00AC78CD"/>
    <w:rsid w:val="00AD01A9"/>
    <w:rsid w:val="00AD5903"/>
    <w:rsid w:val="00AD6FC6"/>
    <w:rsid w:val="00AE0380"/>
    <w:rsid w:val="00AE0684"/>
    <w:rsid w:val="00AE0BAC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454CB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D2FDE"/>
    <w:rsid w:val="00BD37E1"/>
    <w:rsid w:val="00BE5407"/>
    <w:rsid w:val="00BF056B"/>
    <w:rsid w:val="00BF1DBC"/>
    <w:rsid w:val="00BF4E8F"/>
    <w:rsid w:val="00C31568"/>
    <w:rsid w:val="00C31629"/>
    <w:rsid w:val="00C35044"/>
    <w:rsid w:val="00C35B14"/>
    <w:rsid w:val="00C42C66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4B26"/>
    <w:rsid w:val="00D915AA"/>
    <w:rsid w:val="00D925A2"/>
    <w:rsid w:val="00D93C2D"/>
    <w:rsid w:val="00D93DFD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50AD0"/>
    <w:rsid w:val="00E5365D"/>
    <w:rsid w:val="00E64668"/>
    <w:rsid w:val="00E777F7"/>
    <w:rsid w:val="00E839DA"/>
    <w:rsid w:val="00E926EA"/>
    <w:rsid w:val="00E93ACC"/>
    <w:rsid w:val="00EB4250"/>
    <w:rsid w:val="00EC6041"/>
    <w:rsid w:val="00EC7B3A"/>
    <w:rsid w:val="00ED1C48"/>
    <w:rsid w:val="00ED6306"/>
    <w:rsid w:val="00EE3400"/>
    <w:rsid w:val="00EF47FF"/>
    <w:rsid w:val="00F04514"/>
    <w:rsid w:val="00F1326E"/>
    <w:rsid w:val="00F21AC6"/>
    <w:rsid w:val="00F25CB9"/>
    <w:rsid w:val="00F3315B"/>
    <w:rsid w:val="00F33DD1"/>
    <w:rsid w:val="00F42599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396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8EE1-EA8B-4D47-B1A5-C2902D3E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8</TotalTime>
  <Pages>2</Pages>
  <Words>3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Китов</cp:lastModifiedBy>
  <cp:revision>5</cp:revision>
  <cp:lastPrinted>2016-08-30T04:31:00Z</cp:lastPrinted>
  <dcterms:created xsi:type="dcterms:W3CDTF">2017-03-31T11:19:00Z</dcterms:created>
  <dcterms:modified xsi:type="dcterms:W3CDTF">2017-04-20T07:16:00Z</dcterms:modified>
</cp:coreProperties>
</file>