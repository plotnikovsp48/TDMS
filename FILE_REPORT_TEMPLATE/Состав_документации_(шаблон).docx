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6"/>
        <w:gridCol w:w="2126"/>
        <w:gridCol w:w="5954"/>
        <w:gridCol w:w="1442"/>
      </w:tblGrid>
      <w:tr w:rsidR="00DF00CE" w:rsidRPr="00416D9E" w14:paraId="51C2461D" w14:textId="77777777" w:rsidTr="00416D9E">
        <w:trPr>
          <w:cantSplit/>
          <w:trHeight w:val="680"/>
          <w:tblHeader/>
        </w:trPr>
        <w:tc>
          <w:tcPr>
            <w:tcW w:w="856" w:type="dxa"/>
            <w:tcMar>
              <w:left w:w="0" w:type="dxa"/>
              <w:right w:w="0" w:type="dxa"/>
            </w:tcMar>
            <w:vAlign w:val="center"/>
          </w:tcPr>
          <w:p w14:paraId="51C24619" w14:textId="77777777" w:rsidR="00DF00CE" w:rsidRPr="00416D9E" w:rsidRDefault="00DF00CE" w:rsidP="00416D9E">
            <w:pPr>
              <w:ind w:left="5"/>
              <w:jc w:val="center"/>
              <w:rPr>
                <w:b/>
                <w:sz w:val="22"/>
                <w:szCs w:val="22"/>
              </w:rPr>
            </w:pPr>
            <w:bookmarkStart w:id="0" w:name="_GoBack"/>
            <w:bookmarkEnd w:id="0"/>
            <w:r w:rsidRPr="00416D9E">
              <w:rPr>
                <w:b/>
                <w:sz w:val="22"/>
                <w:szCs w:val="22"/>
              </w:rPr>
              <w:t>Номер тома</w:t>
            </w:r>
          </w:p>
        </w:tc>
        <w:tc>
          <w:tcPr>
            <w:tcW w:w="2126" w:type="dxa"/>
            <w:vAlign w:val="center"/>
          </w:tcPr>
          <w:p w14:paraId="51C2461A" w14:textId="77777777" w:rsidR="00DF00CE" w:rsidRPr="00416D9E" w:rsidRDefault="00DF00CE" w:rsidP="00416D9E">
            <w:pPr>
              <w:ind w:left="-108" w:firstLine="108"/>
              <w:jc w:val="center"/>
              <w:rPr>
                <w:b/>
                <w:sz w:val="22"/>
                <w:szCs w:val="22"/>
              </w:rPr>
            </w:pPr>
            <w:r w:rsidRPr="00416D9E">
              <w:rPr>
                <w:b/>
                <w:sz w:val="22"/>
                <w:szCs w:val="22"/>
              </w:rPr>
              <w:t>Обозначение</w:t>
            </w:r>
          </w:p>
        </w:tc>
        <w:tc>
          <w:tcPr>
            <w:tcW w:w="5954" w:type="dxa"/>
            <w:vAlign w:val="center"/>
          </w:tcPr>
          <w:p w14:paraId="51C2461B" w14:textId="77777777" w:rsidR="00DF00CE" w:rsidRPr="00416D9E" w:rsidRDefault="00DF00CE" w:rsidP="00416D9E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b/>
                <w:sz w:val="22"/>
                <w:szCs w:val="22"/>
              </w:rPr>
            </w:pPr>
            <w:r w:rsidRPr="00416D9E">
              <w:rPr>
                <w:b/>
                <w:sz w:val="22"/>
                <w:szCs w:val="22"/>
              </w:rPr>
              <w:t>Наименование</w:t>
            </w:r>
          </w:p>
        </w:tc>
        <w:tc>
          <w:tcPr>
            <w:tcW w:w="1442" w:type="dxa"/>
            <w:vAlign w:val="center"/>
          </w:tcPr>
          <w:p w14:paraId="51C2461C" w14:textId="40835F36" w:rsidR="00DF00CE" w:rsidRPr="00416D9E" w:rsidRDefault="00DF00CE" w:rsidP="00416D9E">
            <w:pPr>
              <w:ind w:left="-108" w:right="-66" w:firstLine="108"/>
              <w:jc w:val="center"/>
              <w:rPr>
                <w:b/>
                <w:sz w:val="22"/>
                <w:szCs w:val="22"/>
              </w:rPr>
            </w:pPr>
            <w:r w:rsidRPr="00416D9E">
              <w:rPr>
                <w:b/>
                <w:sz w:val="22"/>
                <w:szCs w:val="22"/>
              </w:rPr>
              <w:t>Примечание</w:t>
            </w:r>
          </w:p>
        </w:tc>
      </w:tr>
      <w:tr w:rsidR="00B159D2" w:rsidRPr="00416D9E" w14:paraId="51C24622" w14:textId="77777777" w:rsidTr="00416D9E">
        <w:trPr>
          <w:cantSplit/>
          <w:trHeight w:val="454"/>
        </w:trPr>
        <w:tc>
          <w:tcPr>
            <w:tcW w:w="856" w:type="dxa"/>
            <w:tcMar>
              <w:left w:w="0" w:type="dxa"/>
              <w:right w:w="0" w:type="dxa"/>
            </w:tcMar>
            <w:vAlign w:val="center"/>
          </w:tcPr>
          <w:p w14:paraId="51C2461E" w14:textId="0AEB59A5" w:rsidR="00B159D2" w:rsidRPr="00416D9E" w:rsidRDefault="00B159D2" w:rsidP="00416D9E">
            <w:pPr>
              <w:spacing w:line="340" w:lineRule="exact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1C2461F" w14:textId="6CD0376E" w:rsidR="00B159D2" w:rsidRPr="00416D9E" w:rsidRDefault="00B159D2" w:rsidP="00416D9E">
            <w:pPr>
              <w:spacing w:line="340" w:lineRule="exact"/>
              <w:rPr>
                <w:sz w:val="22"/>
                <w:szCs w:val="22"/>
              </w:rPr>
            </w:pPr>
          </w:p>
        </w:tc>
        <w:tc>
          <w:tcPr>
            <w:tcW w:w="5954" w:type="dxa"/>
            <w:vAlign w:val="center"/>
          </w:tcPr>
          <w:p w14:paraId="51C24620" w14:textId="4CAB906B" w:rsidR="00B159D2" w:rsidRPr="00416D9E" w:rsidRDefault="00B159D2" w:rsidP="00416D9E">
            <w:pPr>
              <w:spacing w:line="340" w:lineRule="exact"/>
              <w:rPr>
                <w:sz w:val="22"/>
                <w:szCs w:val="22"/>
              </w:rPr>
            </w:pPr>
          </w:p>
        </w:tc>
        <w:tc>
          <w:tcPr>
            <w:tcW w:w="1442" w:type="dxa"/>
            <w:vAlign w:val="center"/>
          </w:tcPr>
          <w:p w14:paraId="51C24621" w14:textId="14C46035" w:rsidR="00B159D2" w:rsidRPr="00416D9E" w:rsidRDefault="00B159D2" w:rsidP="00416D9E">
            <w:pPr>
              <w:spacing w:line="320" w:lineRule="exact"/>
              <w:rPr>
                <w:sz w:val="22"/>
                <w:szCs w:val="22"/>
              </w:rPr>
            </w:pPr>
          </w:p>
        </w:tc>
      </w:tr>
      <w:tr w:rsidR="00B159D2" w:rsidRPr="00416D9E" w14:paraId="51C24635" w14:textId="77777777" w:rsidTr="00416D9E">
        <w:trPr>
          <w:cantSplit/>
          <w:trHeight w:val="454"/>
        </w:trPr>
        <w:tc>
          <w:tcPr>
            <w:tcW w:w="856" w:type="dxa"/>
            <w:tcMar>
              <w:left w:w="0" w:type="dxa"/>
              <w:right w:w="0" w:type="dxa"/>
            </w:tcMar>
            <w:vAlign w:val="center"/>
          </w:tcPr>
          <w:p w14:paraId="51C24627" w14:textId="338687B0" w:rsidR="003C443F" w:rsidRPr="00416D9E" w:rsidRDefault="003C443F" w:rsidP="00416D9E">
            <w:pPr>
              <w:spacing w:line="340" w:lineRule="exact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1C2462C" w14:textId="0BF9458C" w:rsidR="003C443F" w:rsidRPr="00416D9E" w:rsidRDefault="003C443F" w:rsidP="00416D9E">
            <w:pPr>
              <w:spacing w:line="340" w:lineRule="exact"/>
              <w:rPr>
                <w:sz w:val="22"/>
                <w:szCs w:val="22"/>
              </w:rPr>
            </w:pPr>
          </w:p>
        </w:tc>
        <w:tc>
          <w:tcPr>
            <w:tcW w:w="5954" w:type="dxa"/>
            <w:vAlign w:val="center"/>
          </w:tcPr>
          <w:p w14:paraId="51C2462F" w14:textId="0B6E884E" w:rsidR="003C443F" w:rsidRPr="00416D9E" w:rsidRDefault="003C443F" w:rsidP="00416D9E">
            <w:pPr>
              <w:spacing w:line="340" w:lineRule="exact"/>
              <w:rPr>
                <w:sz w:val="22"/>
                <w:szCs w:val="22"/>
              </w:rPr>
            </w:pPr>
          </w:p>
        </w:tc>
        <w:tc>
          <w:tcPr>
            <w:tcW w:w="1442" w:type="dxa"/>
            <w:vAlign w:val="center"/>
          </w:tcPr>
          <w:p w14:paraId="51C24634" w14:textId="0415612B" w:rsidR="00474930" w:rsidRPr="00416D9E" w:rsidRDefault="00474930" w:rsidP="00416D9E">
            <w:pPr>
              <w:spacing w:line="320" w:lineRule="exact"/>
              <w:rPr>
                <w:sz w:val="22"/>
                <w:szCs w:val="22"/>
              </w:rPr>
            </w:pPr>
          </w:p>
        </w:tc>
      </w:tr>
      <w:tr w:rsidR="00B159D2" w:rsidRPr="00416D9E" w14:paraId="51C2463A" w14:textId="77777777" w:rsidTr="00416D9E">
        <w:trPr>
          <w:cantSplit/>
          <w:trHeight w:val="454"/>
        </w:trPr>
        <w:tc>
          <w:tcPr>
            <w:tcW w:w="856" w:type="dxa"/>
            <w:tcMar>
              <w:left w:w="0" w:type="dxa"/>
              <w:right w:w="0" w:type="dxa"/>
            </w:tcMar>
            <w:vAlign w:val="center"/>
          </w:tcPr>
          <w:p w14:paraId="51C24636" w14:textId="42C7E7CD" w:rsidR="00B159D2" w:rsidRPr="00416D9E" w:rsidRDefault="00B159D2" w:rsidP="00416D9E">
            <w:pPr>
              <w:spacing w:line="340" w:lineRule="exact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1C24637" w14:textId="2B71AB5D" w:rsidR="00B159D2" w:rsidRPr="00416D9E" w:rsidRDefault="00B159D2" w:rsidP="00416D9E">
            <w:pPr>
              <w:spacing w:line="340" w:lineRule="exact"/>
              <w:rPr>
                <w:sz w:val="22"/>
                <w:szCs w:val="22"/>
              </w:rPr>
            </w:pPr>
          </w:p>
        </w:tc>
        <w:tc>
          <w:tcPr>
            <w:tcW w:w="5954" w:type="dxa"/>
            <w:vAlign w:val="center"/>
          </w:tcPr>
          <w:p w14:paraId="51C24638" w14:textId="48316EBA" w:rsidR="00B159D2" w:rsidRPr="00416D9E" w:rsidRDefault="00B159D2" w:rsidP="00416D9E">
            <w:pPr>
              <w:spacing w:line="340" w:lineRule="exact"/>
              <w:rPr>
                <w:sz w:val="22"/>
                <w:szCs w:val="22"/>
              </w:rPr>
            </w:pPr>
          </w:p>
        </w:tc>
        <w:tc>
          <w:tcPr>
            <w:tcW w:w="1442" w:type="dxa"/>
            <w:vAlign w:val="center"/>
          </w:tcPr>
          <w:p w14:paraId="51C24639" w14:textId="4B103797" w:rsidR="00B159D2" w:rsidRPr="00416D9E" w:rsidRDefault="00B159D2" w:rsidP="00416D9E">
            <w:pPr>
              <w:spacing w:line="320" w:lineRule="exact"/>
              <w:rPr>
                <w:sz w:val="22"/>
                <w:szCs w:val="22"/>
                <w:lang w:val="en-US"/>
              </w:rPr>
            </w:pPr>
          </w:p>
        </w:tc>
      </w:tr>
      <w:tr w:rsidR="00B159D2" w:rsidRPr="00416D9E" w14:paraId="51C2463F" w14:textId="77777777" w:rsidTr="00416D9E">
        <w:trPr>
          <w:cantSplit/>
          <w:trHeight w:val="454"/>
        </w:trPr>
        <w:tc>
          <w:tcPr>
            <w:tcW w:w="856" w:type="dxa"/>
            <w:tcMar>
              <w:left w:w="0" w:type="dxa"/>
              <w:right w:w="0" w:type="dxa"/>
            </w:tcMar>
            <w:vAlign w:val="center"/>
          </w:tcPr>
          <w:p w14:paraId="51C2463B" w14:textId="2F385844" w:rsidR="00B159D2" w:rsidRPr="00416D9E" w:rsidRDefault="00B159D2" w:rsidP="00416D9E">
            <w:pPr>
              <w:spacing w:line="340" w:lineRule="exact"/>
              <w:rPr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1C2463C" w14:textId="696A547E" w:rsidR="00B159D2" w:rsidRPr="00416D9E" w:rsidRDefault="00B159D2" w:rsidP="00416D9E">
            <w:pPr>
              <w:spacing w:line="340" w:lineRule="exact"/>
              <w:rPr>
                <w:sz w:val="22"/>
                <w:szCs w:val="22"/>
              </w:rPr>
            </w:pPr>
          </w:p>
        </w:tc>
        <w:tc>
          <w:tcPr>
            <w:tcW w:w="5954" w:type="dxa"/>
            <w:shd w:val="clear" w:color="auto" w:fill="auto"/>
            <w:vAlign w:val="center"/>
          </w:tcPr>
          <w:p w14:paraId="51C2463D" w14:textId="4DE1C5B3" w:rsidR="00B159D2" w:rsidRPr="00416D9E" w:rsidRDefault="00B159D2" w:rsidP="00416D9E">
            <w:pPr>
              <w:spacing w:line="340" w:lineRule="exact"/>
              <w:rPr>
                <w:sz w:val="22"/>
                <w:szCs w:val="22"/>
              </w:rPr>
            </w:pPr>
          </w:p>
        </w:tc>
        <w:tc>
          <w:tcPr>
            <w:tcW w:w="1442" w:type="dxa"/>
            <w:shd w:val="clear" w:color="auto" w:fill="auto"/>
            <w:vAlign w:val="center"/>
          </w:tcPr>
          <w:p w14:paraId="51C2463E" w14:textId="0A147539" w:rsidR="00B159D2" w:rsidRPr="00416D9E" w:rsidRDefault="00B159D2" w:rsidP="00416D9E">
            <w:pPr>
              <w:spacing w:line="320" w:lineRule="exact"/>
              <w:rPr>
                <w:sz w:val="22"/>
                <w:szCs w:val="22"/>
              </w:rPr>
            </w:pPr>
          </w:p>
        </w:tc>
      </w:tr>
      <w:tr w:rsidR="00B159D2" w:rsidRPr="00416D9E" w14:paraId="51C24694" w14:textId="77777777" w:rsidTr="00416D9E">
        <w:trPr>
          <w:cantSplit/>
          <w:trHeight w:val="454"/>
        </w:trPr>
        <w:tc>
          <w:tcPr>
            <w:tcW w:w="856" w:type="dxa"/>
            <w:tcMar>
              <w:left w:w="0" w:type="dxa"/>
              <w:right w:w="0" w:type="dxa"/>
            </w:tcMar>
            <w:vAlign w:val="center"/>
          </w:tcPr>
          <w:p w14:paraId="51C24656" w14:textId="68DCC8AB" w:rsidR="006153EA" w:rsidRPr="00416D9E" w:rsidRDefault="006153EA" w:rsidP="00416D9E">
            <w:pPr>
              <w:spacing w:line="340" w:lineRule="exact"/>
              <w:rPr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1C2466D" w14:textId="67CA5801" w:rsidR="003B6579" w:rsidRPr="00416D9E" w:rsidRDefault="003B6579" w:rsidP="00416D9E">
            <w:pPr>
              <w:spacing w:line="340" w:lineRule="exact"/>
              <w:rPr>
                <w:sz w:val="22"/>
                <w:szCs w:val="22"/>
              </w:rPr>
            </w:pPr>
          </w:p>
        </w:tc>
        <w:tc>
          <w:tcPr>
            <w:tcW w:w="5954" w:type="dxa"/>
            <w:shd w:val="clear" w:color="auto" w:fill="auto"/>
            <w:vAlign w:val="center"/>
          </w:tcPr>
          <w:p w14:paraId="51C2467C" w14:textId="23BC7FEE" w:rsidR="00671D01" w:rsidRPr="00416D9E" w:rsidRDefault="00671D01" w:rsidP="00416D9E">
            <w:pPr>
              <w:spacing w:line="340" w:lineRule="exact"/>
              <w:rPr>
                <w:sz w:val="22"/>
                <w:szCs w:val="22"/>
              </w:rPr>
            </w:pPr>
          </w:p>
        </w:tc>
        <w:tc>
          <w:tcPr>
            <w:tcW w:w="1442" w:type="dxa"/>
            <w:shd w:val="clear" w:color="auto" w:fill="auto"/>
            <w:vAlign w:val="center"/>
          </w:tcPr>
          <w:p w14:paraId="51C24693" w14:textId="6F7F775B" w:rsidR="000B73DF" w:rsidRPr="00416D9E" w:rsidRDefault="000B73DF" w:rsidP="00416D9E">
            <w:pPr>
              <w:rPr>
                <w:sz w:val="22"/>
                <w:szCs w:val="22"/>
              </w:rPr>
            </w:pPr>
          </w:p>
        </w:tc>
      </w:tr>
      <w:tr w:rsidR="000B73DF" w:rsidRPr="00416D9E" w14:paraId="51C2469B" w14:textId="77777777" w:rsidTr="00416D9E">
        <w:trPr>
          <w:cantSplit/>
          <w:trHeight w:val="454"/>
        </w:trPr>
        <w:tc>
          <w:tcPr>
            <w:tcW w:w="856" w:type="dxa"/>
            <w:tcMar>
              <w:left w:w="0" w:type="dxa"/>
              <w:right w:w="0" w:type="dxa"/>
            </w:tcMar>
            <w:vAlign w:val="center"/>
          </w:tcPr>
          <w:p w14:paraId="51C24695" w14:textId="42D5D47F" w:rsidR="000B73DF" w:rsidRPr="00416D9E" w:rsidRDefault="000B73DF" w:rsidP="00416D9E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1C24696" w14:textId="0D2E433B" w:rsidR="000B73DF" w:rsidRPr="00416D9E" w:rsidRDefault="000B73DF" w:rsidP="00416D9E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5954" w:type="dxa"/>
            <w:vAlign w:val="center"/>
          </w:tcPr>
          <w:p w14:paraId="51C24698" w14:textId="77777777" w:rsidR="00006944" w:rsidRPr="00416D9E" w:rsidRDefault="00006944" w:rsidP="00416D9E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1442" w:type="dxa"/>
            <w:vAlign w:val="center"/>
          </w:tcPr>
          <w:p w14:paraId="51C2469A" w14:textId="1A4535A0" w:rsidR="00126BD5" w:rsidRPr="00416D9E" w:rsidRDefault="00126BD5" w:rsidP="00416D9E">
            <w:pPr>
              <w:rPr>
                <w:sz w:val="22"/>
                <w:szCs w:val="22"/>
              </w:rPr>
            </w:pPr>
          </w:p>
        </w:tc>
      </w:tr>
      <w:tr w:rsidR="00B159D2" w:rsidRPr="00416D9E" w14:paraId="51C246A0" w14:textId="77777777" w:rsidTr="00416D9E">
        <w:trPr>
          <w:cantSplit/>
          <w:trHeight w:val="454"/>
        </w:trPr>
        <w:tc>
          <w:tcPr>
            <w:tcW w:w="856" w:type="dxa"/>
            <w:tcMar>
              <w:left w:w="0" w:type="dxa"/>
              <w:right w:w="0" w:type="dxa"/>
            </w:tcMar>
            <w:vAlign w:val="center"/>
          </w:tcPr>
          <w:p w14:paraId="51C2469C" w14:textId="25FFE5DF" w:rsidR="00B159D2" w:rsidRPr="00416D9E" w:rsidRDefault="00B159D2" w:rsidP="00416D9E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1C2469D" w14:textId="0D8798DC" w:rsidR="00B159D2" w:rsidRPr="00416D9E" w:rsidRDefault="00B159D2" w:rsidP="00416D9E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5954" w:type="dxa"/>
            <w:vAlign w:val="center"/>
          </w:tcPr>
          <w:p w14:paraId="51C2469E" w14:textId="3626E763" w:rsidR="00B159D2" w:rsidRPr="00416D9E" w:rsidRDefault="00B159D2" w:rsidP="00416D9E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1442" w:type="dxa"/>
            <w:vAlign w:val="center"/>
          </w:tcPr>
          <w:p w14:paraId="51C2469F" w14:textId="2045F078" w:rsidR="00B159D2" w:rsidRPr="00416D9E" w:rsidRDefault="00B159D2" w:rsidP="00416D9E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B159D2" w:rsidRPr="00416D9E" w14:paraId="51C246A5" w14:textId="77777777" w:rsidTr="00416D9E">
        <w:trPr>
          <w:cantSplit/>
          <w:trHeight w:val="454"/>
        </w:trPr>
        <w:tc>
          <w:tcPr>
            <w:tcW w:w="856" w:type="dxa"/>
            <w:tcMar>
              <w:left w:w="0" w:type="dxa"/>
              <w:right w:w="0" w:type="dxa"/>
            </w:tcMar>
            <w:vAlign w:val="center"/>
          </w:tcPr>
          <w:p w14:paraId="51C246A1" w14:textId="2536C23A" w:rsidR="00B159D2" w:rsidRPr="00416D9E" w:rsidRDefault="00B159D2" w:rsidP="00416D9E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1C246A2" w14:textId="1FBCB349" w:rsidR="00B159D2" w:rsidRPr="00416D9E" w:rsidRDefault="00B159D2" w:rsidP="00416D9E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5954" w:type="dxa"/>
            <w:vAlign w:val="center"/>
          </w:tcPr>
          <w:p w14:paraId="51C246A3" w14:textId="74CE0C59" w:rsidR="00B159D2" w:rsidRPr="00416D9E" w:rsidRDefault="00B159D2" w:rsidP="00416D9E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1442" w:type="dxa"/>
            <w:vAlign w:val="center"/>
          </w:tcPr>
          <w:p w14:paraId="51C246A4" w14:textId="65226D75" w:rsidR="00B159D2" w:rsidRPr="00416D9E" w:rsidRDefault="00B159D2" w:rsidP="00416D9E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20F0" w:rsidRPr="00416D9E" w14:paraId="51C246C6" w14:textId="77777777" w:rsidTr="00416D9E">
        <w:trPr>
          <w:cantSplit/>
          <w:trHeight w:val="454"/>
        </w:trPr>
        <w:tc>
          <w:tcPr>
            <w:tcW w:w="856" w:type="dxa"/>
            <w:tcMar>
              <w:left w:w="0" w:type="dxa"/>
              <w:right w:w="0" w:type="dxa"/>
            </w:tcMar>
            <w:vAlign w:val="center"/>
          </w:tcPr>
          <w:p w14:paraId="51C246AE" w14:textId="2F910049" w:rsidR="009D20F0" w:rsidRPr="00416D9E" w:rsidRDefault="009D20F0" w:rsidP="00416D9E">
            <w:pPr>
              <w:spacing w:line="300" w:lineRule="exact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1C246B7" w14:textId="3D14A0FA" w:rsidR="009D20F0" w:rsidRPr="00416D9E" w:rsidRDefault="009D20F0" w:rsidP="00416D9E">
            <w:pPr>
              <w:spacing w:line="300" w:lineRule="exact"/>
              <w:rPr>
                <w:sz w:val="22"/>
                <w:szCs w:val="22"/>
              </w:rPr>
            </w:pPr>
          </w:p>
        </w:tc>
        <w:tc>
          <w:tcPr>
            <w:tcW w:w="5954" w:type="dxa"/>
            <w:vAlign w:val="center"/>
          </w:tcPr>
          <w:p w14:paraId="51C246BD" w14:textId="16DEFC0F" w:rsidR="00E6066F" w:rsidRPr="00416D9E" w:rsidRDefault="00E6066F" w:rsidP="00416D9E">
            <w:pPr>
              <w:pStyle w:val="aa"/>
              <w:snapToGrid w:val="0"/>
              <w:spacing w:before="0" w:line="300" w:lineRule="exact"/>
              <w:ind w:left="0" w:right="0"/>
              <w:rPr>
                <w:sz w:val="22"/>
                <w:szCs w:val="22"/>
              </w:rPr>
            </w:pPr>
          </w:p>
        </w:tc>
        <w:tc>
          <w:tcPr>
            <w:tcW w:w="1442" w:type="dxa"/>
            <w:vAlign w:val="center"/>
          </w:tcPr>
          <w:p w14:paraId="51C246C5" w14:textId="4B18722C" w:rsidR="00AD62BD" w:rsidRPr="00416D9E" w:rsidRDefault="00AD62BD" w:rsidP="00416D9E">
            <w:pPr>
              <w:spacing w:line="300" w:lineRule="exact"/>
              <w:rPr>
                <w:sz w:val="22"/>
                <w:szCs w:val="22"/>
              </w:rPr>
            </w:pPr>
          </w:p>
        </w:tc>
      </w:tr>
      <w:tr w:rsidR="009D20F0" w:rsidRPr="00416D9E" w14:paraId="51C246CC" w14:textId="77777777" w:rsidTr="00416D9E">
        <w:trPr>
          <w:cantSplit/>
          <w:trHeight w:val="454"/>
        </w:trPr>
        <w:tc>
          <w:tcPr>
            <w:tcW w:w="856" w:type="dxa"/>
            <w:tcMar>
              <w:left w:w="0" w:type="dxa"/>
              <w:right w:w="0" w:type="dxa"/>
            </w:tcMar>
            <w:vAlign w:val="center"/>
          </w:tcPr>
          <w:p w14:paraId="51C246C7" w14:textId="2CBE8751" w:rsidR="009D20F0" w:rsidRPr="00416D9E" w:rsidRDefault="009D20F0" w:rsidP="00416D9E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1C246C9" w14:textId="77777777" w:rsidR="009D20F0" w:rsidRPr="00416D9E" w:rsidRDefault="009D20F0" w:rsidP="00416D9E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5954" w:type="dxa"/>
            <w:shd w:val="clear" w:color="auto" w:fill="auto"/>
            <w:vAlign w:val="center"/>
          </w:tcPr>
          <w:p w14:paraId="51C246CA" w14:textId="5F29CD63" w:rsidR="009D20F0" w:rsidRPr="00416D9E" w:rsidRDefault="009D20F0" w:rsidP="00416D9E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1442" w:type="dxa"/>
            <w:shd w:val="clear" w:color="auto" w:fill="auto"/>
            <w:vAlign w:val="center"/>
          </w:tcPr>
          <w:p w14:paraId="51C246CB" w14:textId="68C4C0EA" w:rsidR="009D20F0" w:rsidRPr="00416D9E" w:rsidRDefault="009D20F0" w:rsidP="00416D9E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20F0" w:rsidRPr="00416D9E" w14:paraId="51C246D1" w14:textId="77777777" w:rsidTr="00416D9E">
        <w:trPr>
          <w:cantSplit/>
          <w:trHeight w:val="454"/>
        </w:trPr>
        <w:tc>
          <w:tcPr>
            <w:tcW w:w="856" w:type="dxa"/>
            <w:tcMar>
              <w:left w:w="0" w:type="dxa"/>
              <w:right w:w="0" w:type="dxa"/>
            </w:tcMar>
            <w:vAlign w:val="center"/>
          </w:tcPr>
          <w:p w14:paraId="51C246CD" w14:textId="77777777" w:rsidR="009D20F0" w:rsidRPr="00416D9E" w:rsidRDefault="009D20F0" w:rsidP="00416D9E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1C246CE" w14:textId="77777777" w:rsidR="009D20F0" w:rsidRPr="00416D9E" w:rsidRDefault="009D20F0" w:rsidP="00416D9E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5954" w:type="dxa"/>
            <w:shd w:val="clear" w:color="auto" w:fill="auto"/>
            <w:vAlign w:val="center"/>
          </w:tcPr>
          <w:p w14:paraId="51C246CF" w14:textId="290AF7C5" w:rsidR="009D20F0" w:rsidRPr="00416D9E" w:rsidRDefault="009D20F0" w:rsidP="00416D9E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1442" w:type="dxa"/>
            <w:shd w:val="clear" w:color="auto" w:fill="auto"/>
            <w:vAlign w:val="center"/>
          </w:tcPr>
          <w:p w14:paraId="51C246D0" w14:textId="2459EDF8" w:rsidR="009D20F0" w:rsidRPr="00416D9E" w:rsidRDefault="009D20F0" w:rsidP="00416D9E">
            <w:pPr>
              <w:rPr>
                <w:sz w:val="22"/>
                <w:szCs w:val="22"/>
              </w:rPr>
            </w:pPr>
          </w:p>
        </w:tc>
      </w:tr>
      <w:tr w:rsidR="009D20F0" w:rsidRPr="00416D9E" w14:paraId="51C246D6" w14:textId="77777777" w:rsidTr="00416D9E">
        <w:trPr>
          <w:cantSplit/>
          <w:trHeight w:val="454"/>
        </w:trPr>
        <w:tc>
          <w:tcPr>
            <w:tcW w:w="856" w:type="dxa"/>
            <w:tcMar>
              <w:left w:w="0" w:type="dxa"/>
              <w:right w:w="0" w:type="dxa"/>
            </w:tcMar>
            <w:vAlign w:val="center"/>
          </w:tcPr>
          <w:p w14:paraId="51C246D2" w14:textId="40C9CFCC" w:rsidR="009D20F0" w:rsidRPr="00416D9E" w:rsidRDefault="009D20F0" w:rsidP="00416D9E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1C246D3" w14:textId="7B211FB1" w:rsidR="009D20F0" w:rsidRPr="00416D9E" w:rsidRDefault="009D20F0" w:rsidP="00416D9E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5954" w:type="dxa"/>
            <w:shd w:val="clear" w:color="auto" w:fill="auto"/>
            <w:vAlign w:val="center"/>
          </w:tcPr>
          <w:p w14:paraId="51C246D4" w14:textId="5CCE8DC1" w:rsidR="00E6066F" w:rsidRPr="00416D9E" w:rsidRDefault="00E6066F" w:rsidP="00416D9E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1442" w:type="dxa"/>
            <w:shd w:val="clear" w:color="auto" w:fill="auto"/>
            <w:vAlign w:val="center"/>
          </w:tcPr>
          <w:p w14:paraId="51C246D5" w14:textId="24D00EA5" w:rsidR="009D20F0" w:rsidRPr="00416D9E" w:rsidRDefault="009D20F0" w:rsidP="00416D9E">
            <w:pPr>
              <w:spacing w:line="340" w:lineRule="exact"/>
              <w:rPr>
                <w:sz w:val="22"/>
                <w:szCs w:val="22"/>
              </w:rPr>
            </w:pPr>
          </w:p>
        </w:tc>
      </w:tr>
      <w:tr w:rsidR="009D20F0" w:rsidRPr="00416D9E" w14:paraId="51C2471C" w14:textId="77777777" w:rsidTr="00416D9E">
        <w:trPr>
          <w:cantSplit/>
          <w:trHeight w:val="454"/>
        </w:trPr>
        <w:tc>
          <w:tcPr>
            <w:tcW w:w="856" w:type="dxa"/>
            <w:tcMar>
              <w:left w:w="0" w:type="dxa"/>
              <w:right w:w="0" w:type="dxa"/>
            </w:tcMar>
            <w:vAlign w:val="center"/>
          </w:tcPr>
          <w:p w14:paraId="51C246E9" w14:textId="1942B603" w:rsidR="00DA1C7F" w:rsidRPr="00416D9E" w:rsidRDefault="00DA1C7F" w:rsidP="00416D9E">
            <w:pPr>
              <w:spacing w:line="300" w:lineRule="exact"/>
              <w:rPr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1C246FC" w14:textId="232419C2" w:rsidR="00DA1C7F" w:rsidRPr="00416D9E" w:rsidRDefault="00DA1C7F" w:rsidP="00416D9E">
            <w:pPr>
              <w:spacing w:line="300" w:lineRule="exact"/>
              <w:rPr>
                <w:sz w:val="22"/>
                <w:szCs w:val="22"/>
              </w:rPr>
            </w:pPr>
          </w:p>
        </w:tc>
        <w:tc>
          <w:tcPr>
            <w:tcW w:w="5954" w:type="dxa"/>
            <w:shd w:val="clear" w:color="auto" w:fill="auto"/>
            <w:vAlign w:val="center"/>
          </w:tcPr>
          <w:p w14:paraId="51C24708" w14:textId="4BBAEC9F" w:rsidR="00A21490" w:rsidRPr="00416D9E" w:rsidRDefault="00A21490" w:rsidP="00416D9E">
            <w:pPr>
              <w:pStyle w:val="aa"/>
              <w:snapToGrid w:val="0"/>
              <w:spacing w:before="0" w:line="300" w:lineRule="exact"/>
              <w:ind w:left="0" w:right="0"/>
              <w:rPr>
                <w:sz w:val="22"/>
                <w:szCs w:val="22"/>
              </w:rPr>
            </w:pPr>
          </w:p>
        </w:tc>
        <w:tc>
          <w:tcPr>
            <w:tcW w:w="1442" w:type="dxa"/>
            <w:shd w:val="clear" w:color="auto" w:fill="auto"/>
            <w:vAlign w:val="center"/>
          </w:tcPr>
          <w:p w14:paraId="51C2471B" w14:textId="183D8984" w:rsidR="00A21490" w:rsidRPr="00416D9E" w:rsidRDefault="00A21490" w:rsidP="00416D9E">
            <w:pPr>
              <w:spacing w:line="300" w:lineRule="exact"/>
              <w:rPr>
                <w:sz w:val="22"/>
                <w:szCs w:val="22"/>
              </w:rPr>
            </w:pPr>
          </w:p>
        </w:tc>
      </w:tr>
      <w:tr w:rsidR="009D20F0" w:rsidRPr="00416D9E" w14:paraId="51C24722" w14:textId="77777777" w:rsidTr="00416D9E">
        <w:trPr>
          <w:cantSplit/>
          <w:trHeight w:val="454"/>
        </w:trPr>
        <w:tc>
          <w:tcPr>
            <w:tcW w:w="856" w:type="dxa"/>
            <w:tcMar>
              <w:left w:w="0" w:type="dxa"/>
              <w:right w:w="0" w:type="dxa"/>
            </w:tcMar>
            <w:vAlign w:val="center"/>
          </w:tcPr>
          <w:p w14:paraId="51C2471D" w14:textId="24DC32A5" w:rsidR="009D20F0" w:rsidRPr="00416D9E" w:rsidRDefault="009D20F0" w:rsidP="00416D9E">
            <w:pPr>
              <w:spacing w:line="300" w:lineRule="exact"/>
              <w:rPr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1C2471F" w14:textId="77777777" w:rsidR="009D20F0" w:rsidRPr="00416D9E" w:rsidRDefault="009D20F0" w:rsidP="00416D9E">
            <w:pPr>
              <w:spacing w:line="300" w:lineRule="exact"/>
              <w:rPr>
                <w:sz w:val="22"/>
                <w:szCs w:val="22"/>
              </w:rPr>
            </w:pPr>
          </w:p>
        </w:tc>
        <w:tc>
          <w:tcPr>
            <w:tcW w:w="5954" w:type="dxa"/>
            <w:shd w:val="clear" w:color="auto" w:fill="auto"/>
            <w:vAlign w:val="center"/>
          </w:tcPr>
          <w:p w14:paraId="51C24720" w14:textId="431B3709" w:rsidR="00126BD5" w:rsidRPr="00416D9E" w:rsidRDefault="00126BD5" w:rsidP="00416D9E">
            <w:pPr>
              <w:spacing w:line="300" w:lineRule="exact"/>
              <w:rPr>
                <w:sz w:val="22"/>
                <w:szCs w:val="22"/>
              </w:rPr>
            </w:pPr>
          </w:p>
        </w:tc>
        <w:tc>
          <w:tcPr>
            <w:tcW w:w="1442" w:type="dxa"/>
            <w:shd w:val="clear" w:color="auto" w:fill="auto"/>
            <w:vAlign w:val="center"/>
          </w:tcPr>
          <w:p w14:paraId="51C24721" w14:textId="2F4D49F6" w:rsidR="009D20F0" w:rsidRPr="00416D9E" w:rsidRDefault="009D20F0" w:rsidP="00416D9E">
            <w:pPr>
              <w:spacing w:line="300" w:lineRule="exact"/>
              <w:rPr>
                <w:sz w:val="22"/>
                <w:szCs w:val="22"/>
              </w:rPr>
            </w:pPr>
          </w:p>
        </w:tc>
      </w:tr>
      <w:tr w:rsidR="009D20F0" w:rsidRPr="00416D9E" w14:paraId="51C24732" w14:textId="77777777" w:rsidTr="00416D9E">
        <w:trPr>
          <w:cantSplit/>
          <w:trHeight w:val="454"/>
        </w:trPr>
        <w:tc>
          <w:tcPr>
            <w:tcW w:w="856" w:type="dxa"/>
            <w:tcMar>
              <w:left w:w="0" w:type="dxa"/>
              <w:right w:w="0" w:type="dxa"/>
            </w:tcMar>
            <w:vAlign w:val="center"/>
          </w:tcPr>
          <w:p w14:paraId="51C24725" w14:textId="2FCDB3F9" w:rsidR="009D20F0" w:rsidRPr="00416D9E" w:rsidRDefault="009D20F0" w:rsidP="00416D9E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1C24729" w14:textId="77777777" w:rsidR="009D20F0" w:rsidRPr="00416D9E" w:rsidRDefault="009D20F0" w:rsidP="00416D9E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5954" w:type="dxa"/>
            <w:shd w:val="clear" w:color="auto" w:fill="auto"/>
            <w:vAlign w:val="center"/>
          </w:tcPr>
          <w:p w14:paraId="51C2472B" w14:textId="36CA35BF" w:rsidR="009D20F0" w:rsidRPr="00416D9E" w:rsidRDefault="009D20F0" w:rsidP="00416D9E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1442" w:type="dxa"/>
            <w:shd w:val="clear" w:color="auto" w:fill="auto"/>
            <w:vAlign w:val="center"/>
          </w:tcPr>
          <w:p w14:paraId="51C24731" w14:textId="731410C3" w:rsidR="00C9701B" w:rsidRPr="00416D9E" w:rsidRDefault="00C9701B" w:rsidP="00416D9E">
            <w:pPr>
              <w:rPr>
                <w:sz w:val="22"/>
                <w:szCs w:val="22"/>
              </w:rPr>
            </w:pPr>
          </w:p>
        </w:tc>
      </w:tr>
      <w:tr w:rsidR="009D20F0" w:rsidRPr="00416D9E" w14:paraId="51C24738" w14:textId="77777777" w:rsidTr="00416D9E">
        <w:trPr>
          <w:cantSplit/>
          <w:trHeight w:val="454"/>
        </w:trPr>
        <w:tc>
          <w:tcPr>
            <w:tcW w:w="856" w:type="dxa"/>
            <w:tcMar>
              <w:left w:w="0" w:type="dxa"/>
              <w:right w:w="0" w:type="dxa"/>
            </w:tcMar>
            <w:vAlign w:val="center"/>
          </w:tcPr>
          <w:p w14:paraId="51C24733" w14:textId="7FFBC645" w:rsidR="009D20F0" w:rsidRPr="00416D9E" w:rsidRDefault="009D20F0" w:rsidP="00416D9E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1C24734" w14:textId="64B146F3" w:rsidR="009D20F0" w:rsidRPr="00416D9E" w:rsidRDefault="009D20F0" w:rsidP="00416D9E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5954" w:type="dxa"/>
            <w:shd w:val="clear" w:color="auto" w:fill="auto"/>
            <w:vAlign w:val="center"/>
          </w:tcPr>
          <w:p w14:paraId="51C24735" w14:textId="521758AA" w:rsidR="009D20F0" w:rsidRPr="00416D9E" w:rsidRDefault="009D20F0" w:rsidP="00416D9E">
            <w:pPr>
              <w:spacing w:line="320" w:lineRule="exact"/>
              <w:rPr>
                <w:sz w:val="22"/>
                <w:szCs w:val="22"/>
              </w:rPr>
            </w:pPr>
          </w:p>
        </w:tc>
        <w:tc>
          <w:tcPr>
            <w:tcW w:w="1442" w:type="dxa"/>
            <w:shd w:val="clear" w:color="auto" w:fill="auto"/>
            <w:vAlign w:val="center"/>
          </w:tcPr>
          <w:p w14:paraId="51C24737" w14:textId="11ADC2D0" w:rsidR="009D20F0" w:rsidRPr="00416D9E" w:rsidRDefault="009D20F0" w:rsidP="00416D9E">
            <w:pPr>
              <w:rPr>
                <w:sz w:val="22"/>
                <w:szCs w:val="22"/>
              </w:rPr>
            </w:pPr>
          </w:p>
        </w:tc>
      </w:tr>
      <w:tr w:rsidR="00C9701B" w:rsidRPr="00416D9E" w14:paraId="51C2473E" w14:textId="77777777" w:rsidTr="00416D9E">
        <w:trPr>
          <w:cantSplit/>
          <w:trHeight w:val="454"/>
        </w:trPr>
        <w:tc>
          <w:tcPr>
            <w:tcW w:w="856" w:type="dxa"/>
            <w:tcMar>
              <w:left w:w="0" w:type="dxa"/>
              <w:right w:w="0" w:type="dxa"/>
            </w:tcMar>
            <w:vAlign w:val="center"/>
          </w:tcPr>
          <w:p w14:paraId="51C24739" w14:textId="639BCA93" w:rsidR="00C9701B" w:rsidRPr="00416D9E" w:rsidRDefault="00C9701B" w:rsidP="00416D9E">
            <w:pPr>
              <w:spacing w:line="300" w:lineRule="exact"/>
              <w:rPr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1C2473A" w14:textId="69866349" w:rsidR="00C9701B" w:rsidRPr="00416D9E" w:rsidRDefault="00C9701B" w:rsidP="00416D9E">
            <w:pPr>
              <w:spacing w:line="300" w:lineRule="exact"/>
              <w:rPr>
                <w:sz w:val="22"/>
                <w:szCs w:val="22"/>
              </w:rPr>
            </w:pPr>
          </w:p>
        </w:tc>
        <w:tc>
          <w:tcPr>
            <w:tcW w:w="5954" w:type="dxa"/>
            <w:shd w:val="clear" w:color="auto" w:fill="auto"/>
            <w:vAlign w:val="center"/>
          </w:tcPr>
          <w:p w14:paraId="51C2473B" w14:textId="272C4CAD" w:rsidR="00C9701B" w:rsidRPr="00416D9E" w:rsidRDefault="00C9701B" w:rsidP="00416D9E">
            <w:pPr>
              <w:spacing w:line="300" w:lineRule="exact"/>
              <w:rPr>
                <w:sz w:val="22"/>
                <w:szCs w:val="22"/>
              </w:rPr>
            </w:pPr>
          </w:p>
        </w:tc>
        <w:tc>
          <w:tcPr>
            <w:tcW w:w="1442" w:type="dxa"/>
            <w:shd w:val="clear" w:color="auto" w:fill="auto"/>
            <w:vAlign w:val="center"/>
          </w:tcPr>
          <w:p w14:paraId="51C2473D" w14:textId="77777777" w:rsidR="00C9701B" w:rsidRPr="00416D9E" w:rsidRDefault="00C9701B" w:rsidP="00416D9E">
            <w:pPr>
              <w:spacing w:line="320" w:lineRule="exact"/>
              <w:rPr>
                <w:sz w:val="22"/>
                <w:szCs w:val="22"/>
              </w:rPr>
            </w:pPr>
          </w:p>
        </w:tc>
      </w:tr>
      <w:tr w:rsidR="00C9701B" w:rsidRPr="00927E7E" w14:paraId="51C247A9" w14:textId="77777777" w:rsidTr="00416D9E">
        <w:trPr>
          <w:trHeight w:val="9883"/>
        </w:trPr>
        <w:tc>
          <w:tcPr>
            <w:tcW w:w="856" w:type="dxa"/>
            <w:tcMar>
              <w:left w:w="0" w:type="dxa"/>
              <w:right w:w="0" w:type="dxa"/>
            </w:tcMar>
          </w:tcPr>
          <w:p w14:paraId="51C2475C" w14:textId="7BCD8490" w:rsidR="00611A2C" w:rsidRPr="00927E7E" w:rsidRDefault="00611A2C" w:rsidP="00416D9E">
            <w:pPr>
              <w:spacing w:line="320" w:lineRule="exact"/>
              <w:ind w:left="5" w:right="85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51C2477B" w14:textId="77777777" w:rsidR="009F5229" w:rsidRPr="00927E7E" w:rsidRDefault="009F5229" w:rsidP="00416D9E">
            <w:pPr>
              <w:spacing w:line="320" w:lineRule="exact"/>
              <w:ind w:left="-108" w:right="85" w:firstLine="108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auto"/>
          </w:tcPr>
          <w:p w14:paraId="51C2478A" w14:textId="302FF499" w:rsidR="00611A2C" w:rsidRPr="00927E7E" w:rsidRDefault="00611A2C" w:rsidP="00416D9E">
            <w:pPr>
              <w:pStyle w:val="aa"/>
              <w:snapToGrid w:val="0"/>
              <w:spacing w:before="0" w:line="320" w:lineRule="exact"/>
              <w:ind w:left="0" w:right="0"/>
              <w:rPr>
                <w:sz w:val="24"/>
                <w:szCs w:val="24"/>
              </w:rPr>
            </w:pPr>
          </w:p>
        </w:tc>
        <w:tc>
          <w:tcPr>
            <w:tcW w:w="1442" w:type="dxa"/>
            <w:shd w:val="clear" w:color="auto" w:fill="auto"/>
          </w:tcPr>
          <w:p w14:paraId="51C247A8" w14:textId="4EE080C7" w:rsidR="008052EF" w:rsidRPr="00B272D8" w:rsidRDefault="008052EF" w:rsidP="00416D9E">
            <w:pPr>
              <w:spacing w:line="320" w:lineRule="exact"/>
              <w:ind w:left="-108" w:firstLine="108"/>
              <w:jc w:val="center"/>
              <w:rPr>
                <w:sz w:val="16"/>
                <w:szCs w:val="16"/>
              </w:rPr>
            </w:pPr>
          </w:p>
        </w:tc>
      </w:tr>
    </w:tbl>
    <w:p w14:paraId="51C247AA" w14:textId="77777777" w:rsidR="00B603EC" w:rsidRPr="00112E9D" w:rsidRDefault="00B603EC" w:rsidP="00B80DB4">
      <w:pPr>
        <w:pStyle w:val="a8"/>
      </w:pPr>
    </w:p>
    <w:sectPr w:rsidR="00B603EC" w:rsidRPr="00112E9D" w:rsidSect="009B053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848" w:right="397" w:bottom="1797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C247AD" w14:textId="77777777" w:rsidR="00CC21EC" w:rsidRDefault="00CC21EC">
      <w:r>
        <w:separator/>
      </w:r>
    </w:p>
  </w:endnote>
  <w:endnote w:type="continuationSeparator" w:id="0">
    <w:p w14:paraId="51C247AE" w14:textId="77777777" w:rsidR="00CC21EC" w:rsidRDefault="00CC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247B2" w14:textId="77777777" w:rsidR="00480BAE" w:rsidRDefault="00D054D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1C247B9" wp14:editId="51C247BA">
              <wp:simplePos x="0" y="0"/>
              <wp:positionH relativeFrom="page">
                <wp:posOffset>291465</wp:posOffset>
              </wp:positionH>
              <wp:positionV relativeFrom="page">
                <wp:posOffset>7294245</wp:posOffset>
              </wp:positionV>
              <wp:extent cx="464820" cy="3103880"/>
              <wp:effectExtent l="0" t="0" r="0" b="3175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820" cy="310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480BAE" w14:paraId="51C247C9" w14:textId="77777777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51C247C7" w14:textId="77777777" w:rsidR="00480BAE" w:rsidRDefault="00480BA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Взам</w:t>
                                </w:r>
                                <w:proofErr w:type="spellEnd"/>
                                <w: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51C247C8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480BAE" w14:paraId="51C247CC" w14:textId="77777777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51C247CA" w14:textId="77777777" w:rsidR="00480BAE" w:rsidRDefault="00480BAE">
                                <w:pPr>
                                  <w:jc w:val="center"/>
                                </w:pPr>
                                <w: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51C247CB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480BAE" w14:paraId="51C247CF" w14:textId="77777777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51C247CD" w14:textId="77777777" w:rsidR="00480BAE" w:rsidRDefault="00480BAE">
                                <w:pPr>
                                  <w:jc w:val="center"/>
                                </w:pPr>
                                <w:r>
                                  <w:t>Инв.№ 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51C247CE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51C247D0" w14:textId="77777777" w:rsidR="00480BAE" w:rsidRDefault="00480BA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2.95pt;margin-top:574.35pt;width:36.6pt;height:244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" filled="f" stroked="f">
              <v:textbox inset="0,0,0,0">
                <w:txbxContent>
                  <w:tbl>
                    <w:tblPr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480BAE" w14:paraId="51C247C9" w14:textId="77777777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51C247C7" w14:textId="77777777" w:rsidR="00480BAE" w:rsidRDefault="00480BAE">
                          <w:pPr>
                            <w:jc w:val="center"/>
                          </w:pPr>
                          <w:proofErr w:type="spellStart"/>
                          <w:r>
                            <w:t>Взам</w:t>
                          </w:r>
                          <w:proofErr w:type="spellEnd"/>
                          <w: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1C247C8" w14:textId="77777777" w:rsidR="00480BAE" w:rsidRDefault="00480BAE">
                          <w:pPr>
                            <w:jc w:val="center"/>
                          </w:pPr>
                        </w:p>
                      </w:tc>
                    </w:tr>
                    <w:tr w:rsidR="00480BAE" w14:paraId="51C247CC" w14:textId="77777777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51C247CA" w14:textId="77777777" w:rsidR="00480BAE" w:rsidRDefault="00480BAE">
                          <w:pPr>
                            <w:jc w:val="center"/>
                          </w:pPr>
                          <w: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1C247CB" w14:textId="77777777" w:rsidR="00480BAE" w:rsidRDefault="00480BAE">
                          <w:pPr>
                            <w:jc w:val="center"/>
                          </w:pPr>
                        </w:p>
                      </w:tc>
                    </w:tr>
                    <w:tr w:rsidR="00480BAE" w14:paraId="51C247CF" w14:textId="77777777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51C247CD" w14:textId="77777777" w:rsidR="00480BAE" w:rsidRDefault="00480BAE">
                          <w:pPr>
                            <w:jc w:val="center"/>
                          </w:pPr>
                          <w:r>
                            <w:t>Инв.№ 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1C247CE" w14:textId="77777777" w:rsidR="00480BAE" w:rsidRDefault="00480BAE">
                          <w:pPr>
                            <w:jc w:val="center"/>
                          </w:pPr>
                        </w:p>
                      </w:tc>
                    </w:tr>
                  </w:tbl>
                  <w:p w14:paraId="51C247D0" w14:textId="77777777" w:rsidR="00480BAE" w:rsidRDefault="00480BAE"/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C247BB" wp14:editId="51C247BC">
              <wp:simplePos x="0" y="0"/>
              <wp:positionH relativeFrom="page">
                <wp:posOffset>727075</wp:posOffset>
              </wp:positionH>
              <wp:positionV relativeFrom="page">
                <wp:posOffset>9836150</wp:posOffset>
              </wp:positionV>
              <wp:extent cx="6595110" cy="539115"/>
              <wp:effectExtent l="3175" t="0" r="2540" b="0"/>
              <wp:wrapTopAndBottom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5110" cy="539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376" w:type="dxa"/>
                            <w:tblInd w:w="14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68"/>
                            <w:gridCol w:w="568"/>
                            <w:gridCol w:w="569"/>
                            <w:gridCol w:w="569"/>
                            <w:gridCol w:w="853"/>
                            <w:gridCol w:w="569"/>
                            <w:gridCol w:w="6111"/>
                            <w:gridCol w:w="569"/>
                          </w:tblGrid>
                          <w:tr w:rsidR="00480BAE" w14:paraId="51C247D9" w14:textId="7777777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8" w:type="dxa"/>
                                <w:tcBorders>
                                  <w:top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1C247D1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1C247D2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</w:tcBorders>
                                <w:vAlign w:val="center"/>
                              </w:tcPr>
                              <w:p w14:paraId="51C247D3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</w:tcBorders>
                                <w:vAlign w:val="center"/>
                              </w:tcPr>
                              <w:p w14:paraId="51C247D4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1C247D5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1C247D6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11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1C247D7" w14:textId="1DAE0807" w:rsidR="00480BAE" w:rsidRDefault="00480BAE">
                                <w:pPr>
                                  <w:spacing w:line="260" w:lineRule="exact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-СП</w:t>
                                </w: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51C247D8" w14:textId="77777777" w:rsidR="00480BAE" w:rsidRDefault="00480BAE">
                                <w:pPr>
                                  <w:jc w:val="center"/>
                                </w:pPr>
                                <w:r>
                                  <w:t>Лист</w:t>
                                </w:r>
                              </w:p>
                            </w:tc>
                          </w:tr>
                          <w:tr w:rsidR="00480BAE" w14:paraId="51C247E2" w14:textId="7777777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8" w:type="dxa"/>
                                <w:tcBorders>
                                  <w:top w:val="single" w:sz="6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1C247DA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1C247DB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51C247DC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51C247DD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3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1C247DE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1C247DF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11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C247E0" w14:textId="77777777" w:rsidR="00480BAE" w:rsidRDefault="00480BAE">
                                <w:pPr>
                                  <w:spacing w:line="260" w:lineRule="exact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vMerge w:val="restart"/>
                                <w:tcBorders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51C247E1" w14:textId="77777777" w:rsidR="00480BAE" w:rsidRPr="00995ABD" w:rsidRDefault="00480BA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95ABD">
                                  <w:rPr>
                                    <w:rStyle w:val="a6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995ABD">
                                  <w:rPr>
                                    <w:rStyle w:val="a6"/>
                                    <w:sz w:val="24"/>
                                    <w:szCs w:val="24"/>
                                  </w:rPr>
                                  <w:instrText xml:space="preserve"> PAGE </w:instrText>
                                </w:r>
                                <w:r w:rsidRPr="00995ABD">
                                  <w:rPr>
                                    <w:rStyle w:val="a6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FA60D3">
                                  <w:rPr>
                                    <w:rStyle w:val="a6"/>
                                    <w:noProof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995ABD">
                                  <w:rPr>
                                    <w:rStyle w:val="a6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480BAE" w14:paraId="51C247EB" w14:textId="7777777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8" w:type="dxa"/>
                                <w:tcBorders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1C247E3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1C247E4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Кол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.у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ч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51C247E5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51C247E6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1C247E7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1C247E8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111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C247E9" w14:textId="77777777" w:rsidR="00480BAE" w:rsidRDefault="00480BAE">
                                <w:pPr>
                                  <w:spacing w:line="260" w:lineRule="exact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vMerge/>
                                <w:tcBorders>
                                  <w:left w:val="single" w:sz="12" w:space="0" w:color="auto"/>
                                </w:tcBorders>
                              </w:tcPr>
                              <w:p w14:paraId="51C247EA" w14:textId="77777777" w:rsidR="00480BAE" w:rsidRDefault="00480BAE"/>
                            </w:tc>
                          </w:tr>
                        </w:tbl>
                        <w:p w14:paraId="51C247EC" w14:textId="77777777" w:rsidR="00480BAE" w:rsidRDefault="00480BA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7" type="#_x0000_t202" style="position:absolute;margin-left:57.25pt;margin-top:774.5pt;width:519.3pt;height:42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" filled="f" stroked="f">
              <v:textbox inset="0,0,0,0">
                <w:txbxContent>
                  <w:tbl>
                    <w:tblPr>
                      <w:tblW w:w="10376" w:type="dxa"/>
                      <w:tblInd w:w="14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8"/>
                      <w:gridCol w:w="568"/>
                      <w:gridCol w:w="569"/>
                      <w:gridCol w:w="569"/>
                      <w:gridCol w:w="853"/>
                      <w:gridCol w:w="569"/>
                      <w:gridCol w:w="6111"/>
                      <w:gridCol w:w="569"/>
                    </w:tblGrid>
                    <w:tr w:rsidR="00480BAE" w14:paraId="51C247D9" w14:textId="77777777">
                      <w:trPr>
                        <w:cantSplit/>
                        <w:trHeight w:hRule="exact" w:val="280"/>
                      </w:trPr>
                      <w:tc>
                        <w:tcPr>
                          <w:tcW w:w="568" w:type="dxa"/>
                          <w:tcBorders>
                            <w:top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1C247D1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1C247D2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</w:tcBorders>
                          <w:vAlign w:val="center"/>
                        </w:tcPr>
                        <w:p w14:paraId="51C247D3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</w:tcBorders>
                          <w:vAlign w:val="center"/>
                        </w:tcPr>
                        <w:p w14:paraId="51C247D4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1C247D5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1C247D6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111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1C247D7" w14:textId="1DAE0807" w:rsidR="00480BAE" w:rsidRDefault="00480BAE">
                          <w:pPr>
                            <w:spacing w:line="260" w:lineRule="exact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-СП</w:t>
                          </w: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14:paraId="51C247D8" w14:textId="77777777" w:rsidR="00480BAE" w:rsidRDefault="00480BAE">
                          <w:pPr>
                            <w:jc w:val="center"/>
                          </w:pPr>
                          <w:r>
                            <w:t>Лист</w:t>
                          </w:r>
                        </w:p>
                      </w:tc>
                    </w:tr>
                    <w:tr w:rsidR="00480BAE" w14:paraId="51C247E2" w14:textId="77777777">
                      <w:trPr>
                        <w:cantSplit/>
                        <w:trHeight w:hRule="exact" w:val="280"/>
                      </w:trPr>
                      <w:tc>
                        <w:tcPr>
                          <w:tcW w:w="568" w:type="dxa"/>
                          <w:tcBorders>
                            <w:top w:val="single" w:sz="6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1C247DA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1C247DB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6" w:space="0" w:color="auto"/>
                            <w:left w:val="single" w:sz="12" w:space="0" w:color="auto"/>
                          </w:tcBorders>
                          <w:vAlign w:val="center"/>
                        </w:tcPr>
                        <w:p w14:paraId="51C247DC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6" w:space="0" w:color="auto"/>
                            <w:left w:val="single" w:sz="12" w:space="0" w:color="auto"/>
                          </w:tcBorders>
                          <w:vAlign w:val="center"/>
                        </w:tcPr>
                        <w:p w14:paraId="51C247DD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3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1C247DE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1C247DF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111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C247E0" w14:textId="77777777" w:rsidR="00480BAE" w:rsidRDefault="00480BAE">
                          <w:pPr>
                            <w:spacing w:line="260" w:lineRule="exact"/>
                            <w:jc w:val="center"/>
                            <w:rPr>
                              <w:sz w:val="2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vMerge w:val="restart"/>
                          <w:tcBorders>
                            <w:left w:val="single" w:sz="12" w:space="0" w:color="auto"/>
                          </w:tcBorders>
                          <w:vAlign w:val="center"/>
                        </w:tcPr>
                        <w:p w14:paraId="51C247E1" w14:textId="77777777" w:rsidR="00480BAE" w:rsidRPr="00995ABD" w:rsidRDefault="00480BA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995ABD">
                            <w:rPr>
                              <w:rStyle w:val="a6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995ABD">
                            <w:rPr>
                              <w:rStyle w:val="a6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995ABD">
                            <w:rPr>
                              <w:rStyle w:val="a6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A60D3">
                            <w:rPr>
                              <w:rStyle w:val="a6"/>
                              <w:noProof/>
                              <w:sz w:val="24"/>
                              <w:szCs w:val="24"/>
                            </w:rPr>
                            <w:t>2</w:t>
                          </w:r>
                          <w:r w:rsidRPr="00995ABD">
                            <w:rPr>
                              <w:rStyle w:val="a6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c>
                    </w:tr>
                    <w:tr w:rsidR="00480BAE" w14:paraId="51C247EB" w14:textId="77777777">
                      <w:trPr>
                        <w:cantSplit/>
                        <w:trHeight w:hRule="exact" w:val="280"/>
                      </w:trPr>
                      <w:tc>
                        <w:tcPr>
                          <w:tcW w:w="568" w:type="dxa"/>
                          <w:tcBorders>
                            <w:right w:val="single" w:sz="12" w:space="0" w:color="auto"/>
                          </w:tcBorders>
                          <w:vAlign w:val="center"/>
                        </w:tcPr>
                        <w:p w14:paraId="51C247E3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8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1C247E4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.у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ч</w:t>
                          </w:r>
                          <w:proofErr w:type="spellEnd"/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</w:tcBorders>
                          <w:vAlign w:val="center"/>
                        </w:tcPr>
                        <w:p w14:paraId="51C247E5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</w:tcBorders>
                          <w:vAlign w:val="center"/>
                        </w:tcPr>
                        <w:p w14:paraId="51C247E6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5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1C247E7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9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1C247E8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111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C247E9" w14:textId="77777777" w:rsidR="00480BAE" w:rsidRDefault="00480BAE">
                          <w:pPr>
                            <w:spacing w:line="260" w:lineRule="exact"/>
                            <w:jc w:val="center"/>
                            <w:rPr>
                              <w:sz w:val="2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vMerge/>
                          <w:tcBorders>
                            <w:left w:val="single" w:sz="12" w:space="0" w:color="auto"/>
                          </w:tcBorders>
                        </w:tcPr>
                        <w:p w14:paraId="51C247EA" w14:textId="77777777" w:rsidR="00480BAE" w:rsidRDefault="00480BAE"/>
                      </w:tc>
                    </w:tr>
                  </w:tbl>
                  <w:p w14:paraId="51C247EC" w14:textId="77777777" w:rsidR="00480BAE" w:rsidRDefault="00480BAE"/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247B6" w14:textId="381722CE" w:rsidR="00480BAE" w:rsidRDefault="00D054D4" w:rsidP="00311E71">
    <w:pPr>
      <w:pStyle w:val="a5"/>
      <w:spacing w:before="2740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1C247C1" wp14:editId="6A9F1931">
              <wp:simplePos x="0" y="0"/>
              <wp:positionH relativeFrom="page">
                <wp:posOffset>720090</wp:posOffset>
              </wp:positionH>
              <wp:positionV relativeFrom="page">
                <wp:posOffset>8768080</wp:posOffset>
              </wp:positionV>
              <wp:extent cx="6595110" cy="1602105"/>
              <wp:effectExtent l="0" t="0" r="0" b="2540"/>
              <wp:wrapTopAndBottom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5110" cy="160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376" w:type="dxa"/>
                            <w:tblInd w:w="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65"/>
                            <w:gridCol w:w="567"/>
                            <w:gridCol w:w="567"/>
                            <w:gridCol w:w="567"/>
                            <w:gridCol w:w="850"/>
                            <w:gridCol w:w="567"/>
                            <w:gridCol w:w="3822"/>
                            <w:gridCol w:w="869"/>
                            <w:gridCol w:w="869"/>
                            <w:gridCol w:w="1133"/>
                          </w:tblGrid>
                          <w:tr w:rsidR="00480BAE" w14:paraId="51C247EF" w14:textId="7777777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3683" w:type="dxa"/>
                                <w:gridSpan w:val="6"/>
                                <w:tcBorders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7ED" w14:textId="77777777" w:rsidR="00480BAE" w:rsidRDefault="00480BAE">
                                <w:pPr>
                                  <w:ind w:left="113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Файл: 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 xml:space="preserve"> FILENAME </w:instrTex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separate"/>
                                </w:r>
                                <w:r w:rsidR="00FA60D3">
                                  <w:rPr>
                                    <w:noProof/>
                                    <w:sz w:val="16"/>
                                  </w:rPr>
                                  <w:t>Состав_документации_(шаблон).docx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tcBorders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7EE" w14:textId="77777777" w:rsidR="00480BAE" w:rsidRDefault="00480BAE">
                                <w:pPr>
                                  <w:ind w:right="227"/>
                                  <w:jc w:val="right"/>
                                </w:pPr>
                              </w:p>
                            </w:tc>
                          </w:tr>
                          <w:tr w:rsidR="00480BAE" w14:paraId="51C247F7" w14:textId="7777777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5" w:type="dxa"/>
                                <w:tcBorders>
                                  <w:top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7F0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7F1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7F2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7F3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7F4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7F5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7F6" w14:textId="5166029E" w:rsidR="00480BAE" w:rsidRPr="00262DB6" w:rsidRDefault="00480BAE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-СП</w:t>
                                </w:r>
                              </w:p>
                            </w:tc>
                          </w:tr>
                          <w:tr w:rsidR="00480BAE" w14:paraId="51C247FF" w14:textId="7777777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5" w:type="dxa"/>
                                <w:tcBorders>
                                  <w:top w:val="single" w:sz="4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7F8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7F9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7FA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7FB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7FC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7FD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7FE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480BAE" w14:paraId="51C24807" w14:textId="7777777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5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00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01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Кол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.у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ч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02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03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04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05" w14:textId="77777777" w:rsidR="00480BAE" w:rsidRDefault="00480BA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06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480BAE" w14:paraId="51C24810" w14:textId="7777777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08" w14:textId="77777777" w:rsidR="00480BAE" w:rsidRPr="00A86FB1" w:rsidRDefault="00480BAE">
                                <w:pPr>
                                  <w:ind w:left="57"/>
                                </w:pPr>
                                <w:proofErr w:type="spellStart"/>
                                <w:r>
                                  <w:t>Разраб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09" w14:textId="1DF7FF44" w:rsidR="00480BAE" w:rsidRDefault="00480BAE">
                                <w:pPr>
                                  <w:ind w:left="57"/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0A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0B" w14:textId="4784EC32" w:rsidR="00480BAE" w:rsidRPr="00B272D8" w:rsidRDefault="00480BAE" w:rsidP="00B272D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3822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0C" w14:textId="77777777" w:rsidR="00480BAE" w:rsidRPr="00E56008" w:rsidRDefault="00480BAE">
                                <w:pPr>
                                  <w:jc w:val="center"/>
                                </w:pPr>
                                <w:r>
                                  <w:t>СОСТАВ</w:t>
                                </w:r>
                                <w:r w:rsidRPr="00FB61C5">
                                  <w:t xml:space="preserve"> </w:t>
                                </w:r>
                                <w:r>
                                  <w:t>ПРОЕКТНОЙ ДОКУМЕНТАЦИИ</w:t>
                                </w:r>
                              </w:p>
                            </w:tc>
                            <w:tc>
                              <w:tcPr>
                                <w:tcW w:w="8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0D" w14:textId="77777777" w:rsidR="00480BAE" w:rsidRDefault="00480BAE">
                                <w:pPr>
                                  <w:jc w:val="center"/>
                                </w:pPr>
                                <w: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0E" w14:textId="77777777" w:rsidR="00480BAE" w:rsidRDefault="00480BAE">
                                <w:pPr>
                                  <w:jc w:val="center"/>
                                </w:pPr>
                                <w: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0F" w14:textId="77777777" w:rsidR="00480BAE" w:rsidRDefault="00480BAE">
                                <w:pPr>
                                  <w:jc w:val="center"/>
                                </w:pPr>
                                <w:r>
                                  <w:t>Листов</w:t>
                                </w:r>
                              </w:p>
                            </w:tc>
                          </w:tr>
                          <w:tr w:rsidR="00480BAE" w14:paraId="51C24819" w14:textId="7777777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11" w14:textId="77777777" w:rsidR="00480BAE" w:rsidRDefault="00480BAE">
                                <w:pPr>
                                  <w:ind w:left="57"/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12" w14:textId="77777777" w:rsidR="00480BAE" w:rsidRDefault="00480BAE">
                                <w:pPr>
                                  <w:ind w:left="57"/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13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14" w14:textId="77777777" w:rsidR="00480BAE" w:rsidRPr="00B272D8" w:rsidRDefault="00480BA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15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16" w14:textId="77777777" w:rsidR="00480BAE" w:rsidRPr="00E56008" w:rsidRDefault="00480BA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П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8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17" w14:textId="77777777" w:rsidR="00480BAE" w:rsidRPr="004506DA" w:rsidRDefault="00480BAE">
                                <w:pPr>
                                  <w:jc w:val="center"/>
                                </w:pPr>
                                <w:r>
                                  <w:rPr>
                                    <w:rStyle w:val="a6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18" w14:textId="517F5A0A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480BAE" w14:paraId="51C24821" w14:textId="7777777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1A" w14:textId="77777777" w:rsidR="00480BAE" w:rsidRDefault="00480BAE">
                                <w:pPr>
                                  <w:ind w:left="57"/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1B" w14:textId="77777777" w:rsidR="00480BAE" w:rsidRDefault="00480BAE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1C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1D" w14:textId="77777777" w:rsidR="00480BAE" w:rsidRPr="00B272D8" w:rsidRDefault="00480BA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1E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71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1F" w14:textId="77777777" w:rsidR="00480BAE" w:rsidRPr="00766C81" w:rsidRDefault="00480BA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766C81">
                                  <w:rPr>
                                    <w:sz w:val="24"/>
                                  </w:rPr>
                                  <w:t>ООО «</w:t>
                                </w:r>
                                <w:proofErr w:type="spellStart"/>
                                <w:r w:rsidRPr="00766C81">
                                  <w:rPr>
                                    <w:sz w:val="24"/>
                                  </w:rPr>
                                  <w:t>Красноярскгазпром</w:t>
                                </w:r>
                                <w:proofErr w:type="spellEnd"/>
                                <w:r w:rsidRPr="00766C81">
                                  <w:rPr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66C81">
                                  <w:rPr>
                                    <w:sz w:val="24"/>
                                  </w:rPr>
                                  <w:t>нефтегазпроект</w:t>
                                </w:r>
                                <w:proofErr w:type="spellEnd"/>
                                <w:r w:rsidRPr="00766C81">
                                  <w:rPr>
                                    <w:sz w:val="24"/>
                                  </w:rPr>
                                  <w:t>»</w:t>
                                </w:r>
                              </w:p>
                              <w:p w14:paraId="51C24820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B272D8" w14:paraId="51C24828" w14:textId="7777777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22" w14:textId="77777777" w:rsidR="00B272D8" w:rsidRDefault="00B272D8" w:rsidP="00B272D8">
                                <w:pPr>
                                  <w:ind w:left="57"/>
                                </w:pPr>
                                <w:proofErr w:type="spellStart"/>
                                <w:r>
                                  <w:t>Н.контр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23" w14:textId="4E08865B" w:rsidR="00B272D8" w:rsidRDefault="00B272D8" w:rsidP="00B272D8">
                                <w:pPr>
                                  <w:ind w:left="57"/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24" w14:textId="77777777" w:rsidR="00B272D8" w:rsidRDefault="00B272D8" w:rsidP="00B272D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25" w14:textId="74965D44" w:rsidR="00B272D8" w:rsidRPr="00B272D8" w:rsidRDefault="00B272D8" w:rsidP="00B272D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26" w14:textId="77777777" w:rsidR="00B272D8" w:rsidRDefault="00B272D8" w:rsidP="00B272D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71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27" w14:textId="77777777" w:rsidR="00B272D8" w:rsidRDefault="00B272D8" w:rsidP="00B272D8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B272D8" w14:paraId="51C2482F" w14:textId="7777777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29" w14:textId="77777777" w:rsidR="00B272D8" w:rsidRDefault="00B272D8" w:rsidP="00B272D8">
                                <w:pPr>
                                  <w:ind w:left="57"/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2A" w14:textId="77777777" w:rsidR="00B272D8" w:rsidRDefault="00B272D8" w:rsidP="00B272D8">
                                <w:pPr>
                                  <w:ind w:left="57"/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2B" w14:textId="77777777" w:rsidR="00B272D8" w:rsidRDefault="00B272D8" w:rsidP="00B272D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2C" w14:textId="77777777" w:rsidR="00B272D8" w:rsidRDefault="00B272D8" w:rsidP="00B272D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2D" w14:textId="77777777" w:rsidR="00B272D8" w:rsidRDefault="00B272D8" w:rsidP="00B272D8"/>
                            </w:tc>
                            <w:tc>
                              <w:tcPr>
                                <w:tcW w:w="2871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14:paraId="51C2482E" w14:textId="77777777" w:rsidR="00B272D8" w:rsidRDefault="00B272D8" w:rsidP="00B272D8"/>
                            </w:tc>
                          </w:tr>
                        </w:tbl>
                        <w:p w14:paraId="51C24830" w14:textId="77777777" w:rsidR="00480BAE" w:rsidRDefault="00480BA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56.7pt;margin-top:690.4pt;width:519.3pt;height:126.1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I1sAIAALE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" filled="f" stroked="f">
              <v:textbox inset="0,0,0,0">
                <w:txbxContent>
                  <w:tbl>
                    <w:tblPr>
                      <w:tblW w:w="10376" w:type="dxa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5"/>
                      <w:gridCol w:w="567"/>
                      <w:gridCol w:w="567"/>
                      <w:gridCol w:w="567"/>
                      <w:gridCol w:w="850"/>
                      <w:gridCol w:w="567"/>
                      <w:gridCol w:w="3822"/>
                      <w:gridCol w:w="869"/>
                      <w:gridCol w:w="869"/>
                      <w:gridCol w:w="1133"/>
                    </w:tblGrid>
                    <w:tr w:rsidR="00480BAE" w14:paraId="51C247EF" w14:textId="77777777">
                      <w:trPr>
                        <w:cantSplit/>
                        <w:trHeight w:hRule="exact" w:val="280"/>
                      </w:trPr>
                      <w:tc>
                        <w:tcPr>
                          <w:tcW w:w="3683" w:type="dxa"/>
                          <w:gridSpan w:val="6"/>
                          <w:tcBorders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51C247ED" w14:textId="77777777" w:rsidR="00480BAE" w:rsidRDefault="00480BAE">
                          <w:pPr>
                            <w:ind w:left="113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Файл: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FILENAME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 w:rsidR="00FA60D3">
                            <w:rPr>
                              <w:noProof/>
                              <w:sz w:val="16"/>
                            </w:rPr>
                            <w:t>Состав_документации_(шаблон).docx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93" w:type="dxa"/>
                          <w:gridSpan w:val="4"/>
                          <w:tcBorders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51C247EE" w14:textId="77777777" w:rsidR="00480BAE" w:rsidRDefault="00480BAE">
                          <w:pPr>
                            <w:ind w:right="227"/>
                            <w:jc w:val="right"/>
                          </w:pPr>
                        </w:p>
                      </w:tc>
                    </w:tr>
                    <w:tr w:rsidR="00480BAE" w14:paraId="51C247F7" w14:textId="77777777">
                      <w:trPr>
                        <w:cantSplit/>
                        <w:trHeight w:hRule="exact" w:val="280"/>
                      </w:trPr>
                      <w:tc>
                        <w:tcPr>
                          <w:tcW w:w="565" w:type="dxa"/>
                          <w:tcBorders>
                            <w:top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7F0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7F1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7F2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7F3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7F4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7F5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93" w:type="dxa"/>
                          <w:gridSpan w:val="4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51C247F6" w14:textId="5166029E" w:rsidR="00480BAE" w:rsidRPr="00262DB6" w:rsidRDefault="00480BAE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-СП</w:t>
                          </w:r>
                        </w:p>
                      </w:tc>
                    </w:tr>
                    <w:tr w:rsidR="00480BAE" w14:paraId="51C247FF" w14:textId="77777777">
                      <w:trPr>
                        <w:cantSplit/>
                        <w:trHeight w:hRule="exact" w:val="280"/>
                      </w:trPr>
                      <w:tc>
                        <w:tcPr>
                          <w:tcW w:w="565" w:type="dxa"/>
                          <w:tcBorders>
                            <w:top w:val="single" w:sz="4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7F8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7F9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7FA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7FB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7FC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7FD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93" w:type="dxa"/>
                          <w:gridSpan w:val="4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51C247FE" w14:textId="77777777" w:rsidR="00480BAE" w:rsidRDefault="00480BAE">
                          <w:pPr>
                            <w:jc w:val="center"/>
                          </w:pPr>
                        </w:p>
                      </w:tc>
                    </w:tr>
                    <w:tr w:rsidR="00480BAE" w14:paraId="51C24807" w14:textId="77777777">
                      <w:trPr>
                        <w:cantSplit/>
                        <w:trHeight w:hRule="exact" w:val="280"/>
                      </w:trPr>
                      <w:tc>
                        <w:tcPr>
                          <w:tcW w:w="565" w:type="dxa"/>
                          <w:tcBorders>
                            <w:top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00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01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.у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ч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02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03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04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05" w14:textId="77777777" w:rsidR="00480BAE" w:rsidRDefault="00480BAE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693" w:type="dxa"/>
                          <w:gridSpan w:val="4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51C24806" w14:textId="77777777" w:rsidR="00480BAE" w:rsidRDefault="00480BAE">
                          <w:pPr>
                            <w:jc w:val="center"/>
                          </w:pPr>
                        </w:p>
                      </w:tc>
                    </w:tr>
                    <w:tr w:rsidR="00480BAE" w14:paraId="51C24810" w14:textId="77777777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08" w14:textId="77777777" w:rsidR="00480BAE" w:rsidRPr="00A86FB1" w:rsidRDefault="00480BAE">
                          <w:pPr>
                            <w:ind w:left="57"/>
                          </w:pPr>
                          <w:proofErr w:type="spellStart"/>
                          <w: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09" w14:textId="1DF7FF44" w:rsidR="00480BAE" w:rsidRDefault="00480BAE">
                          <w:pPr>
                            <w:ind w:left="57"/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0A" w14:textId="77777777" w:rsidR="00480BAE" w:rsidRDefault="00480BA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0B" w14:textId="4784EC32" w:rsidR="00480BAE" w:rsidRPr="00B272D8" w:rsidRDefault="00480BAE" w:rsidP="00B272D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822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0C" w14:textId="77777777" w:rsidR="00480BAE" w:rsidRPr="00E56008" w:rsidRDefault="00480BAE">
                          <w:pPr>
                            <w:jc w:val="center"/>
                          </w:pPr>
                          <w:r>
                            <w:t>СОСТАВ</w:t>
                          </w:r>
                          <w:r w:rsidRPr="00FB61C5">
                            <w:t xml:space="preserve"> </w:t>
                          </w:r>
                          <w:r>
                            <w:t>ПРОЕКТНОЙ ДОКУМЕНТАЦИИ</w:t>
                          </w:r>
                        </w:p>
                      </w:tc>
                      <w:tc>
                        <w:tcPr>
                          <w:tcW w:w="8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0D" w14:textId="77777777" w:rsidR="00480BAE" w:rsidRDefault="00480BAE">
                          <w:pPr>
                            <w:jc w:val="center"/>
                          </w:pPr>
                          <w:r>
                            <w:t>Стадия</w:t>
                          </w:r>
                        </w:p>
                      </w:tc>
                      <w:tc>
                        <w:tcPr>
                          <w:tcW w:w="8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0E" w14:textId="77777777" w:rsidR="00480BAE" w:rsidRDefault="00480BAE">
                          <w:pPr>
                            <w:jc w:val="center"/>
                          </w:pPr>
                          <w:r>
                            <w:t>Лист</w:t>
                          </w:r>
                        </w:p>
                      </w:tc>
                      <w:tc>
                        <w:tcPr>
                          <w:tcW w:w="113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51C2480F" w14:textId="77777777" w:rsidR="00480BAE" w:rsidRDefault="00480BAE">
                          <w:pPr>
                            <w:jc w:val="center"/>
                          </w:pPr>
                          <w:r>
                            <w:t>Листов</w:t>
                          </w:r>
                        </w:p>
                      </w:tc>
                    </w:tr>
                    <w:tr w:rsidR="00480BAE" w14:paraId="51C24819" w14:textId="77777777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11" w14:textId="77777777" w:rsidR="00480BAE" w:rsidRDefault="00480BAE">
                          <w:pPr>
                            <w:ind w:left="57"/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12" w14:textId="77777777" w:rsidR="00480BAE" w:rsidRDefault="00480BAE">
                          <w:pPr>
                            <w:ind w:left="57"/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13" w14:textId="77777777" w:rsidR="00480BAE" w:rsidRDefault="00480BA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14" w14:textId="77777777" w:rsidR="00480BAE" w:rsidRPr="00B272D8" w:rsidRDefault="00480BA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822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15" w14:textId="77777777" w:rsidR="00480BAE" w:rsidRDefault="00480BA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16" w14:textId="77777777" w:rsidR="00480BAE" w:rsidRPr="00E56008" w:rsidRDefault="00480BAE">
                          <w:pPr>
                            <w:jc w:val="center"/>
                          </w:pPr>
                          <w:proofErr w:type="gramStart"/>
                          <w:r>
                            <w:t>П</w:t>
                          </w:r>
                          <w:proofErr w:type="gramEnd"/>
                        </w:p>
                      </w:tc>
                      <w:tc>
                        <w:tcPr>
                          <w:tcW w:w="8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17" w14:textId="77777777" w:rsidR="00480BAE" w:rsidRPr="004506DA" w:rsidRDefault="00480BAE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t>1</w:t>
                          </w:r>
                        </w:p>
                      </w:tc>
                      <w:tc>
                        <w:tcPr>
                          <w:tcW w:w="113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51C24818" w14:textId="517F5A0A" w:rsidR="00480BAE" w:rsidRDefault="00480BAE">
                          <w:pPr>
                            <w:jc w:val="center"/>
                          </w:pPr>
                        </w:p>
                      </w:tc>
                    </w:tr>
                    <w:tr w:rsidR="00480BAE" w14:paraId="51C24821" w14:textId="77777777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1A" w14:textId="77777777" w:rsidR="00480BAE" w:rsidRDefault="00480BAE">
                          <w:pPr>
                            <w:ind w:left="57"/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1B" w14:textId="77777777" w:rsidR="00480BAE" w:rsidRDefault="00480BAE">
                          <w:pPr>
                            <w:ind w:left="5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1C" w14:textId="77777777" w:rsidR="00480BAE" w:rsidRDefault="00480BA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1D" w14:textId="77777777" w:rsidR="00480BAE" w:rsidRPr="00B272D8" w:rsidRDefault="00480BA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822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1E" w14:textId="77777777" w:rsidR="00480BAE" w:rsidRDefault="00480BA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71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51C2481F" w14:textId="77777777" w:rsidR="00480BAE" w:rsidRPr="00766C81" w:rsidRDefault="00480BA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766C81">
                            <w:rPr>
                              <w:sz w:val="24"/>
                            </w:rPr>
                            <w:t>ООО «</w:t>
                          </w:r>
                          <w:proofErr w:type="spellStart"/>
                          <w:r w:rsidRPr="00766C81">
                            <w:rPr>
                              <w:sz w:val="24"/>
                            </w:rPr>
                            <w:t>Красноярскгазпром</w:t>
                          </w:r>
                          <w:proofErr w:type="spellEnd"/>
                          <w:r w:rsidRPr="00766C81">
                            <w:rPr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766C81">
                            <w:rPr>
                              <w:sz w:val="24"/>
                            </w:rPr>
                            <w:t>нефтегазпроект</w:t>
                          </w:r>
                          <w:proofErr w:type="spellEnd"/>
                          <w:r w:rsidRPr="00766C81">
                            <w:rPr>
                              <w:sz w:val="24"/>
                            </w:rPr>
                            <w:t>»</w:t>
                          </w:r>
                        </w:p>
                        <w:p w14:paraId="51C24820" w14:textId="77777777" w:rsidR="00480BAE" w:rsidRDefault="00480BAE">
                          <w:pPr>
                            <w:jc w:val="center"/>
                          </w:pPr>
                        </w:p>
                      </w:tc>
                    </w:tr>
                    <w:tr w:rsidR="00B272D8" w14:paraId="51C24828" w14:textId="77777777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22" w14:textId="77777777" w:rsidR="00B272D8" w:rsidRDefault="00B272D8" w:rsidP="00B272D8">
                          <w:pPr>
                            <w:ind w:left="57"/>
                          </w:pPr>
                          <w:proofErr w:type="spellStart"/>
                          <w:r>
                            <w:t>Н.контр</w:t>
                          </w:r>
                          <w:proofErr w:type="spellEnd"/>
                          <w:r>
                            <w:t>.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23" w14:textId="4E08865B" w:rsidR="00B272D8" w:rsidRDefault="00B272D8" w:rsidP="00B272D8">
                          <w:pPr>
                            <w:ind w:left="57"/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24" w14:textId="77777777" w:rsidR="00B272D8" w:rsidRDefault="00B272D8" w:rsidP="00B272D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25" w14:textId="74965D44" w:rsidR="00B272D8" w:rsidRPr="00B272D8" w:rsidRDefault="00B272D8" w:rsidP="00B272D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822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26" w14:textId="77777777" w:rsidR="00B272D8" w:rsidRDefault="00B272D8" w:rsidP="00B272D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71" w:type="dxa"/>
                          <w:gridSpan w:val="3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14:paraId="51C24827" w14:textId="77777777" w:rsidR="00B272D8" w:rsidRDefault="00B272D8" w:rsidP="00B272D8">
                          <w:pPr>
                            <w:jc w:val="center"/>
                          </w:pPr>
                        </w:p>
                      </w:tc>
                    </w:tr>
                    <w:tr w:rsidR="00B272D8" w14:paraId="51C2482F" w14:textId="77777777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29" w14:textId="77777777" w:rsidR="00B272D8" w:rsidRDefault="00B272D8" w:rsidP="00B272D8">
                          <w:pPr>
                            <w:ind w:left="57"/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2A" w14:textId="77777777" w:rsidR="00B272D8" w:rsidRDefault="00B272D8" w:rsidP="00B272D8">
                          <w:pPr>
                            <w:ind w:left="57"/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2B" w14:textId="77777777" w:rsidR="00B272D8" w:rsidRDefault="00B272D8" w:rsidP="00B272D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2C" w14:textId="77777777" w:rsidR="00B272D8" w:rsidRDefault="00B272D8" w:rsidP="00B272D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822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14:paraId="51C2482D" w14:textId="77777777" w:rsidR="00B272D8" w:rsidRDefault="00B272D8" w:rsidP="00B272D8"/>
                      </w:tc>
                      <w:tc>
                        <w:tcPr>
                          <w:tcW w:w="2871" w:type="dxa"/>
                          <w:gridSpan w:val="3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</w:tcBorders>
                          <w:noWrap/>
                          <w:vAlign w:val="center"/>
                        </w:tcPr>
                        <w:p w14:paraId="51C2482E" w14:textId="77777777" w:rsidR="00B272D8" w:rsidRDefault="00B272D8" w:rsidP="00B272D8"/>
                      </w:tc>
                    </w:tr>
                  </w:tbl>
                  <w:p w14:paraId="51C24830" w14:textId="77777777" w:rsidR="00480BAE" w:rsidRDefault="00480BAE"/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1C247C3" wp14:editId="51C247C4">
              <wp:simplePos x="0" y="0"/>
              <wp:positionH relativeFrom="page">
                <wp:posOffset>291465</wp:posOffset>
              </wp:positionH>
              <wp:positionV relativeFrom="page">
                <wp:posOffset>7284720</wp:posOffset>
              </wp:positionV>
              <wp:extent cx="445770" cy="309118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" cy="3091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480BAE" w14:paraId="51C24833" w14:textId="77777777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51C24831" w14:textId="77777777" w:rsidR="00480BAE" w:rsidRDefault="00480BA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Взам</w:t>
                                </w:r>
                                <w:proofErr w:type="spellEnd"/>
                                <w: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51C24832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480BAE" w14:paraId="51C24836" w14:textId="77777777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51C24834" w14:textId="77777777" w:rsidR="00480BAE" w:rsidRDefault="00480BAE">
                                <w:pPr>
                                  <w:jc w:val="center"/>
                                </w:pPr>
                                <w: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51C24835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480BAE" w14:paraId="51C24839" w14:textId="77777777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51C24837" w14:textId="77777777" w:rsidR="00480BAE" w:rsidRDefault="00480BAE">
                                <w:pPr>
                                  <w:jc w:val="center"/>
                                </w:pPr>
                                <w:r>
                                  <w:t>Инв.№ 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51C24838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51C2483A" w14:textId="77777777" w:rsidR="00480BAE" w:rsidRDefault="00480BA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margin-left:22.95pt;margin-top:573.6pt;width:35.1pt;height:243.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GHsgIAALA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" filled="f" stroked="f">
              <v:textbox inset="0,0,0,0">
                <w:txbxContent>
                  <w:tbl>
                    <w:tblPr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480BAE" w14:paraId="51C24833" w14:textId="77777777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51C24831" w14:textId="77777777" w:rsidR="00480BAE" w:rsidRDefault="00480BAE">
                          <w:pPr>
                            <w:jc w:val="center"/>
                          </w:pPr>
                          <w:proofErr w:type="spellStart"/>
                          <w:r>
                            <w:t>Взам</w:t>
                          </w:r>
                          <w:proofErr w:type="spellEnd"/>
                          <w: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1C24832" w14:textId="77777777" w:rsidR="00480BAE" w:rsidRDefault="00480BAE">
                          <w:pPr>
                            <w:jc w:val="center"/>
                          </w:pPr>
                        </w:p>
                      </w:tc>
                    </w:tr>
                    <w:tr w:rsidR="00480BAE" w14:paraId="51C24836" w14:textId="77777777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51C24834" w14:textId="77777777" w:rsidR="00480BAE" w:rsidRDefault="00480BAE">
                          <w:pPr>
                            <w:jc w:val="center"/>
                          </w:pPr>
                          <w: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1C24835" w14:textId="77777777" w:rsidR="00480BAE" w:rsidRDefault="00480BAE">
                          <w:pPr>
                            <w:jc w:val="center"/>
                          </w:pPr>
                        </w:p>
                      </w:tc>
                    </w:tr>
                    <w:tr w:rsidR="00480BAE" w14:paraId="51C24839" w14:textId="77777777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51C24837" w14:textId="77777777" w:rsidR="00480BAE" w:rsidRDefault="00480BAE">
                          <w:pPr>
                            <w:jc w:val="center"/>
                          </w:pPr>
                          <w:r>
                            <w:t>Инв.№ 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1C24838" w14:textId="77777777" w:rsidR="00480BAE" w:rsidRDefault="00480BAE">
                          <w:pPr>
                            <w:jc w:val="center"/>
                          </w:pPr>
                        </w:p>
                      </w:tc>
                    </w:tr>
                  </w:tbl>
                  <w:p w14:paraId="51C2483A" w14:textId="77777777" w:rsidR="00480BAE" w:rsidRDefault="00480BAE"/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C247C5" wp14:editId="51C247C6">
              <wp:simplePos x="0" y="0"/>
              <wp:positionH relativeFrom="page">
                <wp:posOffset>252095</wp:posOffset>
              </wp:positionH>
              <wp:positionV relativeFrom="page">
                <wp:posOffset>4931410</wp:posOffset>
              </wp:positionV>
              <wp:extent cx="547370" cy="2372360"/>
              <wp:effectExtent l="4445" t="0" r="635" b="1905"/>
              <wp:wrapNone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2372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insideH w:val="single" w:sz="12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27"/>
                            <w:gridCol w:w="255"/>
                            <w:gridCol w:w="255"/>
                          </w:tblGrid>
                          <w:tr w:rsidR="00480BAE" w14:paraId="51C2483E" w14:textId="77777777" w:rsidTr="00322210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27" w:type="dxa"/>
                                <w:vMerge w:val="restart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1C2483B" w14:textId="77777777" w:rsidR="00480BAE" w:rsidRDefault="00480BAE">
                                <w:pPr>
                                  <w:ind w:left="57"/>
                                </w:pPr>
                                <w:r>
                                  <w:t>Согласовано:</w:t>
                                </w:r>
                              </w:p>
                            </w:tc>
                            <w:tc>
                              <w:tcPr>
                                <w:tcW w:w="255" w:type="dxa"/>
                                <w:tcBorders>
                                  <w:left w:val="single" w:sz="12" w:space="0" w:color="auto"/>
                                </w:tcBorders>
                                <w:textDirection w:val="btLr"/>
                              </w:tcPr>
                              <w:p w14:paraId="51C2483C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5" w:type="dxa"/>
                                <w:textDirection w:val="btLr"/>
                                <w:vAlign w:val="center"/>
                              </w:tcPr>
                              <w:p w14:paraId="51C2483D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480BAE" w14:paraId="51C24842" w14:textId="77777777" w:rsidTr="00322210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27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1C2483F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5" w:type="dxa"/>
                                <w:tcBorders>
                                  <w:left w:val="single" w:sz="12" w:space="0" w:color="auto"/>
                                </w:tcBorders>
                                <w:textDirection w:val="btLr"/>
                              </w:tcPr>
                              <w:p w14:paraId="51C24840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5" w:type="dxa"/>
                                <w:textDirection w:val="btLr"/>
                                <w:vAlign w:val="center"/>
                              </w:tcPr>
                              <w:p w14:paraId="51C24841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480BAE" w14:paraId="51C24846" w14:textId="77777777" w:rsidTr="00322210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27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1C24843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5" w:type="dxa"/>
                                <w:tcBorders>
                                  <w:left w:val="single" w:sz="12" w:space="0" w:color="auto"/>
                                </w:tcBorders>
                                <w:textDirection w:val="btLr"/>
                              </w:tcPr>
                              <w:p w14:paraId="51C24844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5" w:type="dxa"/>
                                <w:textDirection w:val="btLr"/>
                                <w:vAlign w:val="center"/>
                              </w:tcPr>
                              <w:p w14:paraId="51C24845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480BAE" w14:paraId="51C2484A" w14:textId="77777777" w:rsidTr="00322210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27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1C24847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5" w:type="dxa"/>
                                <w:tcBorders>
                                  <w:left w:val="single" w:sz="12" w:space="0" w:color="auto"/>
                                </w:tcBorders>
                                <w:textDirection w:val="btLr"/>
                              </w:tcPr>
                              <w:p w14:paraId="51C24848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5" w:type="dxa"/>
                                <w:textDirection w:val="btLr"/>
                                <w:vAlign w:val="center"/>
                              </w:tcPr>
                              <w:p w14:paraId="51C24849" w14:textId="77777777" w:rsidR="00480BAE" w:rsidRDefault="00480BAE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51C2484B" w14:textId="77777777" w:rsidR="00480BAE" w:rsidRDefault="00480BA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30" type="#_x0000_t202" style="position:absolute;margin-left:19.85pt;margin-top:388.3pt;width:43.1pt;height:186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" filled="f" stroked="f">
              <v:textbox inset="0,0,0,0">
                <w:txbxContent>
                  <w:tbl>
                    <w:tblPr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insideH w:val="single" w:sz="12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7"/>
                      <w:gridCol w:w="255"/>
                      <w:gridCol w:w="255"/>
                    </w:tblGrid>
                    <w:tr w:rsidR="00480BAE" w14:paraId="51C2483E" w14:textId="77777777" w:rsidTr="00322210">
                      <w:trPr>
                        <w:cantSplit/>
                        <w:trHeight w:hRule="exact" w:val="567"/>
                      </w:trPr>
                      <w:tc>
                        <w:tcPr>
                          <w:tcW w:w="227" w:type="dxa"/>
                          <w:vMerge w:val="restart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1C2483B" w14:textId="77777777" w:rsidR="00480BAE" w:rsidRDefault="00480BAE">
                          <w:pPr>
                            <w:ind w:left="57"/>
                          </w:pPr>
                          <w:r>
                            <w:t>Согласовано:</w:t>
                          </w:r>
                        </w:p>
                      </w:tc>
                      <w:tc>
                        <w:tcPr>
                          <w:tcW w:w="255" w:type="dxa"/>
                          <w:tcBorders>
                            <w:left w:val="single" w:sz="12" w:space="0" w:color="auto"/>
                          </w:tcBorders>
                          <w:textDirection w:val="btLr"/>
                        </w:tcPr>
                        <w:p w14:paraId="51C2483C" w14:textId="77777777" w:rsidR="00480BAE" w:rsidRDefault="00480BA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55" w:type="dxa"/>
                          <w:textDirection w:val="btLr"/>
                          <w:vAlign w:val="center"/>
                        </w:tcPr>
                        <w:p w14:paraId="51C2483D" w14:textId="77777777" w:rsidR="00480BAE" w:rsidRDefault="00480BAE">
                          <w:pPr>
                            <w:jc w:val="center"/>
                          </w:pPr>
                        </w:p>
                      </w:tc>
                    </w:tr>
                    <w:tr w:rsidR="00480BAE" w14:paraId="51C24842" w14:textId="77777777" w:rsidTr="00322210">
                      <w:trPr>
                        <w:cantSplit/>
                        <w:trHeight w:hRule="exact" w:val="851"/>
                      </w:trPr>
                      <w:tc>
                        <w:tcPr>
                          <w:tcW w:w="227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1C2483F" w14:textId="77777777" w:rsidR="00480BAE" w:rsidRDefault="00480BA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55" w:type="dxa"/>
                          <w:tcBorders>
                            <w:left w:val="single" w:sz="12" w:space="0" w:color="auto"/>
                          </w:tcBorders>
                          <w:textDirection w:val="btLr"/>
                        </w:tcPr>
                        <w:p w14:paraId="51C24840" w14:textId="77777777" w:rsidR="00480BAE" w:rsidRDefault="00480BA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55" w:type="dxa"/>
                          <w:textDirection w:val="btLr"/>
                          <w:vAlign w:val="center"/>
                        </w:tcPr>
                        <w:p w14:paraId="51C24841" w14:textId="77777777" w:rsidR="00480BAE" w:rsidRDefault="00480BAE">
                          <w:pPr>
                            <w:jc w:val="center"/>
                          </w:pPr>
                        </w:p>
                      </w:tc>
                    </w:tr>
                    <w:tr w:rsidR="00480BAE" w14:paraId="51C24846" w14:textId="77777777" w:rsidTr="00322210">
                      <w:trPr>
                        <w:cantSplit/>
                        <w:trHeight w:hRule="exact" w:val="1134"/>
                      </w:trPr>
                      <w:tc>
                        <w:tcPr>
                          <w:tcW w:w="227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1C24843" w14:textId="77777777" w:rsidR="00480BAE" w:rsidRDefault="00480BA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55" w:type="dxa"/>
                          <w:tcBorders>
                            <w:left w:val="single" w:sz="12" w:space="0" w:color="auto"/>
                          </w:tcBorders>
                          <w:textDirection w:val="btLr"/>
                        </w:tcPr>
                        <w:p w14:paraId="51C24844" w14:textId="77777777" w:rsidR="00480BAE" w:rsidRDefault="00480BA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55" w:type="dxa"/>
                          <w:textDirection w:val="btLr"/>
                          <w:vAlign w:val="center"/>
                        </w:tcPr>
                        <w:p w14:paraId="51C24845" w14:textId="77777777" w:rsidR="00480BAE" w:rsidRDefault="00480BAE">
                          <w:pPr>
                            <w:jc w:val="center"/>
                          </w:pPr>
                        </w:p>
                      </w:tc>
                    </w:tr>
                    <w:tr w:rsidR="00480BAE" w14:paraId="51C2484A" w14:textId="77777777" w:rsidTr="00322210">
                      <w:trPr>
                        <w:cantSplit/>
                        <w:trHeight w:hRule="exact" w:val="1134"/>
                      </w:trPr>
                      <w:tc>
                        <w:tcPr>
                          <w:tcW w:w="227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1C24847" w14:textId="77777777" w:rsidR="00480BAE" w:rsidRDefault="00480BA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55" w:type="dxa"/>
                          <w:tcBorders>
                            <w:left w:val="single" w:sz="12" w:space="0" w:color="auto"/>
                          </w:tcBorders>
                          <w:textDirection w:val="btLr"/>
                        </w:tcPr>
                        <w:p w14:paraId="51C24848" w14:textId="77777777" w:rsidR="00480BAE" w:rsidRDefault="00480BA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55" w:type="dxa"/>
                          <w:textDirection w:val="btLr"/>
                          <w:vAlign w:val="center"/>
                        </w:tcPr>
                        <w:p w14:paraId="51C24849" w14:textId="77777777" w:rsidR="00480BAE" w:rsidRDefault="00480BAE">
                          <w:pPr>
                            <w:jc w:val="center"/>
                          </w:pPr>
                        </w:p>
                      </w:tc>
                    </w:tr>
                  </w:tbl>
                  <w:p w14:paraId="51C2484B" w14:textId="77777777" w:rsidR="00480BAE" w:rsidRDefault="00480BAE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C247AB" w14:textId="77777777" w:rsidR="00CC21EC" w:rsidRDefault="00CC21EC">
      <w:r>
        <w:separator/>
      </w:r>
    </w:p>
  </w:footnote>
  <w:footnote w:type="continuationSeparator" w:id="0">
    <w:p w14:paraId="51C247AC" w14:textId="77777777" w:rsidR="00CC21EC" w:rsidRDefault="00CC21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left w:val="single" w:sz="12" w:space="0" w:color="auto"/>
        <w:bottom w:val="single" w:sz="12" w:space="0" w:color="auto"/>
      </w:tblBorders>
      <w:tblLook w:val="0000" w:firstRow="0" w:lastRow="0" w:firstColumn="0" w:lastColumn="0" w:noHBand="0" w:noVBand="0"/>
    </w:tblPr>
    <w:tblGrid>
      <w:gridCol w:w="789"/>
    </w:tblGrid>
    <w:tr w:rsidR="00480BAE" w14:paraId="51C247B0" w14:textId="77777777" w:rsidTr="00611A2C">
      <w:trPr>
        <w:trHeight w:hRule="exact" w:val="284"/>
      </w:trPr>
      <w:tc>
        <w:tcPr>
          <w:tcW w:w="789" w:type="dxa"/>
        </w:tcPr>
        <w:p w14:paraId="51C247AF" w14:textId="09D4B729" w:rsidR="00480BAE" w:rsidRPr="00A86FB1" w:rsidRDefault="00480BAE" w:rsidP="000A47C5">
          <w:pPr>
            <w:framePr w:hSpace="181" w:wrap="notBeside" w:vAnchor="page" w:hAnchor="page" w:x="10828" w:y="461"/>
            <w:jc w:val="center"/>
            <w:rPr>
              <w:sz w:val="24"/>
              <w:szCs w:val="24"/>
            </w:rPr>
          </w:pPr>
        </w:p>
      </w:tc>
    </w:tr>
  </w:tbl>
  <w:p w14:paraId="51C247B1" w14:textId="77777777" w:rsidR="00480BAE" w:rsidRDefault="00D054D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1C247B7" wp14:editId="51C247B8">
              <wp:simplePos x="0" y="0"/>
              <wp:positionH relativeFrom="page">
                <wp:posOffset>720090</wp:posOffset>
              </wp:positionH>
              <wp:positionV relativeFrom="page">
                <wp:posOffset>288290</wp:posOffset>
              </wp:positionV>
              <wp:extent cx="6588125" cy="10079990"/>
              <wp:effectExtent l="15240" t="12065" r="16510" b="13970"/>
              <wp:wrapNone/>
              <wp:docPr id="1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07999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56.7pt;margin-top:22.7pt;width:518.75pt;height:793.7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left w:val="single" w:sz="12" w:space="0" w:color="auto"/>
        <w:bottom w:val="single" w:sz="12" w:space="0" w:color="auto"/>
      </w:tblBorders>
      <w:tblLook w:val="0000" w:firstRow="0" w:lastRow="0" w:firstColumn="0" w:lastColumn="0" w:noHBand="0" w:noVBand="0"/>
    </w:tblPr>
    <w:tblGrid>
      <w:gridCol w:w="671"/>
    </w:tblGrid>
    <w:tr w:rsidR="00480BAE" w14:paraId="51C247B4" w14:textId="77777777" w:rsidTr="003504FB">
      <w:trPr>
        <w:trHeight w:hRule="exact" w:val="284"/>
      </w:trPr>
      <w:tc>
        <w:tcPr>
          <w:tcW w:w="671" w:type="dxa"/>
        </w:tcPr>
        <w:p w14:paraId="51C247B3" w14:textId="6D834CFF" w:rsidR="00480BAE" w:rsidRDefault="00480BAE" w:rsidP="000A47C5">
          <w:pPr>
            <w:framePr w:hSpace="181" w:wrap="notBeside" w:vAnchor="page" w:hAnchor="page" w:x="10946" w:y="461"/>
            <w:jc w:val="center"/>
          </w:pPr>
        </w:p>
      </w:tc>
    </w:tr>
  </w:tbl>
  <w:p w14:paraId="51C247B5" w14:textId="77777777" w:rsidR="00480BAE" w:rsidRDefault="00D054D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C247BD" wp14:editId="51C247BE">
              <wp:simplePos x="0" y="0"/>
              <wp:positionH relativeFrom="page">
                <wp:posOffset>720090</wp:posOffset>
              </wp:positionH>
              <wp:positionV relativeFrom="page">
                <wp:posOffset>288290</wp:posOffset>
              </wp:positionV>
              <wp:extent cx="6588125" cy="10079990"/>
              <wp:effectExtent l="15240" t="12065" r="16510" b="1397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07999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56.7pt;margin-top:22.7pt;width:518.75pt;height:793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40326"/>
    <w:multiLevelType w:val="hybridMultilevel"/>
    <w:tmpl w:val="0E5A11DA"/>
    <w:lvl w:ilvl="0" w:tplc="25DCC7FC">
      <w:start w:val="1"/>
      <w:numFmt w:val="decimal"/>
      <w:pStyle w:val="a"/>
      <w:lvlText w:val="%1"/>
      <w:lvlJc w:val="right"/>
      <w:pPr>
        <w:tabs>
          <w:tab w:val="num" w:pos="882"/>
        </w:tabs>
        <w:ind w:left="170" w:firstLine="352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0594F78"/>
    <w:multiLevelType w:val="multilevel"/>
    <w:tmpl w:val="B28426E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851" w:hanging="766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851" w:hanging="766"/>
      </w:pPr>
      <w:rPr>
        <w:rFonts w:hint="default"/>
      </w:rPr>
    </w:lvl>
    <w:lvl w:ilvl="3">
      <w:start w:val="1"/>
      <w:numFmt w:val="lowerLetter"/>
      <w:suff w:val="nothing"/>
      <w:lvlText w:val="%4)"/>
      <w:lvlJc w:val="left"/>
      <w:pPr>
        <w:ind w:left="851" w:hanging="76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4C7"/>
    <w:rsid w:val="00004760"/>
    <w:rsid w:val="00006944"/>
    <w:rsid w:val="00020822"/>
    <w:rsid w:val="0002244B"/>
    <w:rsid w:val="000316EB"/>
    <w:rsid w:val="00036372"/>
    <w:rsid w:val="00041104"/>
    <w:rsid w:val="000427A5"/>
    <w:rsid w:val="00044D04"/>
    <w:rsid w:val="00050596"/>
    <w:rsid w:val="00054396"/>
    <w:rsid w:val="00061C21"/>
    <w:rsid w:val="000654C7"/>
    <w:rsid w:val="00072037"/>
    <w:rsid w:val="00073E4E"/>
    <w:rsid w:val="00077A0F"/>
    <w:rsid w:val="00091417"/>
    <w:rsid w:val="000A47C5"/>
    <w:rsid w:val="000B40A9"/>
    <w:rsid w:val="000B73DF"/>
    <w:rsid w:val="000C553B"/>
    <w:rsid w:val="000D1D30"/>
    <w:rsid w:val="000D2AB9"/>
    <w:rsid w:val="000D62A3"/>
    <w:rsid w:val="000E2CD0"/>
    <w:rsid w:val="000F32C8"/>
    <w:rsid w:val="000F43D4"/>
    <w:rsid w:val="001057AD"/>
    <w:rsid w:val="00111C73"/>
    <w:rsid w:val="001121B7"/>
    <w:rsid w:val="00112E9D"/>
    <w:rsid w:val="00115869"/>
    <w:rsid w:val="00115B34"/>
    <w:rsid w:val="00126BD5"/>
    <w:rsid w:val="00141CEE"/>
    <w:rsid w:val="001558B0"/>
    <w:rsid w:val="00156323"/>
    <w:rsid w:val="001642CC"/>
    <w:rsid w:val="001706A8"/>
    <w:rsid w:val="001966C5"/>
    <w:rsid w:val="001A786D"/>
    <w:rsid w:val="001C4C5B"/>
    <w:rsid w:val="001D516B"/>
    <w:rsid w:val="001E7DF7"/>
    <w:rsid w:val="001F623C"/>
    <w:rsid w:val="00204091"/>
    <w:rsid w:val="00207287"/>
    <w:rsid w:val="002252D3"/>
    <w:rsid w:val="00237459"/>
    <w:rsid w:val="002455F6"/>
    <w:rsid w:val="00245E02"/>
    <w:rsid w:val="00250E3D"/>
    <w:rsid w:val="00262977"/>
    <w:rsid w:val="00262DB6"/>
    <w:rsid w:val="0026608C"/>
    <w:rsid w:val="0027271E"/>
    <w:rsid w:val="002A3C04"/>
    <w:rsid w:val="002A701B"/>
    <w:rsid w:val="002B02D5"/>
    <w:rsid w:val="002B0E65"/>
    <w:rsid w:val="002B10D4"/>
    <w:rsid w:val="002B648F"/>
    <w:rsid w:val="002D18D0"/>
    <w:rsid w:val="002D5391"/>
    <w:rsid w:val="002D708A"/>
    <w:rsid w:val="002F76DA"/>
    <w:rsid w:val="00300253"/>
    <w:rsid w:val="003072E7"/>
    <w:rsid w:val="00311E71"/>
    <w:rsid w:val="003154BB"/>
    <w:rsid w:val="00322210"/>
    <w:rsid w:val="00324466"/>
    <w:rsid w:val="003260FB"/>
    <w:rsid w:val="00330841"/>
    <w:rsid w:val="003310C9"/>
    <w:rsid w:val="003452CC"/>
    <w:rsid w:val="003504FB"/>
    <w:rsid w:val="003624EB"/>
    <w:rsid w:val="00365C13"/>
    <w:rsid w:val="00376BF1"/>
    <w:rsid w:val="003853FE"/>
    <w:rsid w:val="00386205"/>
    <w:rsid w:val="00393C83"/>
    <w:rsid w:val="003A230B"/>
    <w:rsid w:val="003B6579"/>
    <w:rsid w:val="003C4410"/>
    <w:rsid w:val="003C443F"/>
    <w:rsid w:val="003C5604"/>
    <w:rsid w:val="003E1A1E"/>
    <w:rsid w:val="003E405E"/>
    <w:rsid w:val="003F138C"/>
    <w:rsid w:val="0040439B"/>
    <w:rsid w:val="00416D9E"/>
    <w:rsid w:val="00430F6F"/>
    <w:rsid w:val="004506DA"/>
    <w:rsid w:val="004525F6"/>
    <w:rsid w:val="0045639F"/>
    <w:rsid w:val="0045791D"/>
    <w:rsid w:val="004742AD"/>
    <w:rsid w:val="00474930"/>
    <w:rsid w:val="00480BAE"/>
    <w:rsid w:val="00481000"/>
    <w:rsid w:val="00481C1C"/>
    <w:rsid w:val="004A26C9"/>
    <w:rsid w:val="004B38DB"/>
    <w:rsid w:val="004B5572"/>
    <w:rsid w:val="004B5A08"/>
    <w:rsid w:val="004B5B67"/>
    <w:rsid w:val="004B7554"/>
    <w:rsid w:val="004C056E"/>
    <w:rsid w:val="004C31C0"/>
    <w:rsid w:val="004C6F3B"/>
    <w:rsid w:val="004D2B04"/>
    <w:rsid w:val="004E09D8"/>
    <w:rsid w:val="004F4EC3"/>
    <w:rsid w:val="00503576"/>
    <w:rsid w:val="005249F9"/>
    <w:rsid w:val="00530AAB"/>
    <w:rsid w:val="005538C7"/>
    <w:rsid w:val="005542E4"/>
    <w:rsid w:val="00555D2B"/>
    <w:rsid w:val="00561961"/>
    <w:rsid w:val="00564710"/>
    <w:rsid w:val="00566908"/>
    <w:rsid w:val="00575F18"/>
    <w:rsid w:val="005913BF"/>
    <w:rsid w:val="005A1AE7"/>
    <w:rsid w:val="005A5A4F"/>
    <w:rsid w:val="005A7C90"/>
    <w:rsid w:val="005B02F6"/>
    <w:rsid w:val="005B46C3"/>
    <w:rsid w:val="005D313F"/>
    <w:rsid w:val="005D575E"/>
    <w:rsid w:val="005D7B18"/>
    <w:rsid w:val="005E4A39"/>
    <w:rsid w:val="005F7271"/>
    <w:rsid w:val="005F7FA6"/>
    <w:rsid w:val="006040A2"/>
    <w:rsid w:val="0060504E"/>
    <w:rsid w:val="00611473"/>
    <w:rsid w:val="00611A2C"/>
    <w:rsid w:val="006153EA"/>
    <w:rsid w:val="00637C30"/>
    <w:rsid w:val="00643119"/>
    <w:rsid w:val="0065372F"/>
    <w:rsid w:val="00671D01"/>
    <w:rsid w:val="006778AB"/>
    <w:rsid w:val="00697ACE"/>
    <w:rsid w:val="006A2C09"/>
    <w:rsid w:val="006F2A36"/>
    <w:rsid w:val="00705771"/>
    <w:rsid w:val="00706F7D"/>
    <w:rsid w:val="007327AC"/>
    <w:rsid w:val="00734EDD"/>
    <w:rsid w:val="0073791B"/>
    <w:rsid w:val="007450DF"/>
    <w:rsid w:val="00747B17"/>
    <w:rsid w:val="007540B3"/>
    <w:rsid w:val="00766C81"/>
    <w:rsid w:val="00790036"/>
    <w:rsid w:val="00797378"/>
    <w:rsid w:val="00797CD1"/>
    <w:rsid w:val="007B1FCB"/>
    <w:rsid w:val="007B5B53"/>
    <w:rsid w:val="007C351C"/>
    <w:rsid w:val="007C4099"/>
    <w:rsid w:val="007C506A"/>
    <w:rsid w:val="007D1E8F"/>
    <w:rsid w:val="007D3ABA"/>
    <w:rsid w:val="007E509E"/>
    <w:rsid w:val="00802CBE"/>
    <w:rsid w:val="008052EF"/>
    <w:rsid w:val="00813CA0"/>
    <w:rsid w:val="00815310"/>
    <w:rsid w:val="00816AE4"/>
    <w:rsid w:val="0082293C"/>
    <w:rsid w:val="00825BB2"/>
    <w:rsid w:val="008309B0"/>
    <w:rsid w:val="00836275"/>
    <w:rsid w:val="00836756"/>
    <w:rsid w:val="00845B0B"/>
    <w:rsid w:val="00852A20"/>
    <w:rsid w:val="00864CA5"/>
    <w:rsid w:val="00867699"/>
    <w:rsid w:val="00871F45"/>
    <w:rsid w:val="008850DB"/>
    <w:rsid w:val="008954EF"/>
    <w:rsid w:val="008A22FB"/>
    <w:rsid w:val="008A23CD"/>
    <w:rsid w:val="008A2D72"/>
    <w:rsid w:val="008B5FA2"/>
    <w:rsid w:val="008B682F"/>
    <w:rsid w:val="008B7B89"/>
    <w:rsid w:val="008D389F"/>
    <w:rsid w:val="008E25AD"/>
    <w:rsid w:val="008F0C99"/>
    <w:rsid w:val="009008D0"/>
    <w:rsid w:val="009017AC"/>
    <w:rsid w:val="00915D20"/>
    <w:rsid w:val="00920E00"/>
    <w:rsid w:val="00922FED"/>
    <w:rsid w:val="00925E81"/>
    <w:rsid w:val="00927E7E"/>
    <w:rsid w:val="00934968"/>
    <w:rsid w:val="00962FC1"/>
    <w:rsid w:val="0096397C"/>
    <w:rsid w:val="00964C54"/>
    <w:rsid w:val="00975294"/>
    <w:rsid w:val="00983D1E"/>
    <w:rsid w:val="009852A4"/>
    <w:rsid w:val="00995ABD"/>
    <w:rsid w:val="009A5995"/>
    <w:rsid w:val="009A6336"/>
    <w:rsid w:val="009A75B9"/>
    <w:rsid w:val="009A7EAC"/>
    <w:rsid w:val="009B0535"/>
    <w:rsid w:val="009C0C9F"/>
    <w:rsid w:val="009C33EC"/>
    <w:rsid w:val="009C70E0"/>
    <w:rsid w:val="009D20F0"/>
    <w:rsid w:val="009E4735"/>
    <w:rsid w:val="009F5229"/>
    <w:rsid w:val="00A1539D"/>
    <w:rsid w:val="00A20B9D"/>
    <w:rsid w:val="00A21317"/>
    <w:rsid w:val="00A21490"/>
    <w:rsid w:val="00A21897"/>
    <w:rsid w:val="00A32C0C"/>
    <w:rsid w:val="00A35644"/>
    <w:rsid w:val="00A608F3"/>
    <w:rsid w:val="00A63F69"/>
    <w:rsid w:val="00A704E9"/>
    <w:rsid w:val="00A739AE"/>
    <w:rsid w:val="00A74C47"/>
    <w:rsid w:val="00A8415B"/>
    <w:rsid w:val="00A86FB1"/>
    <w:rsid w:val="00A95153"/>
    <w:rsid w:val="00AA1E99"/>
    <w:rsid w:val="00AA7236"/>
    <w:rsid w:val="00AA73C3"/>
    <w:rsid w:val="00AC6C4A"/>
    <w:rsid w:val="00AD02EC"/>
    <w:rsid w:val="00AD62BD"/>
    <w:rsid w:val="00B00336"/>
    <w:rsid w:val="00B02784"/>
    <w:rsid w:val="00B049A4"/>
    <w:rsid w:val="00B06753"/>
    <w:rsid w:val="00B159D2"/>
    <w:rsid w:val="00B20A7A"/>
    <w:rsid w:val="00B22A92"/>
    <w:rsid w:val="00B232ED"/>
    <w:rsid w:val="00B272D8"/>
    <w:rsid w:val="00B36779"/>
    <w:rsid w:val="00B44451"/>
    <w:rsid w:val="00B46031"/>
    <w:rsid w:val="00B4615E"/>
    <w:rsid w:val="00B5789C"/>
    <w:rsid w:val="00B603EC"/>
    <w:rsid w:val="00B654EB"/>
    <w:rsid w:val="00B66EB1"/>
    <w:rsid w:val="00B70C85"/>
    <w:rsid w:val="00B7330E"/>
    <w:rsid w:val="00B75C39"/>
    <w:rsid w:val="00B80DB4"/>
    <w:rsid w:val="00B86037"/>
    <w:rsid w:val="00B86BB4"/>
    <w:rsid w:val="00B924AD"/>
    <w:rsid w:val="00B95805"/>
    <w:rsid w:val="00BA2F54"/>
    <w:rsid w:val="00BA7FAE"/>
    <w:rsid w:val="00BB0D98"/>
    <w:rsid w:val="00BB7467"/>
    <w:rsid w:val="00BB7A8A"/>
    <w:rsid w:val="00BC41A1"/>
    <w:rsid w:val="00BC5328"/>
    <w:rsid w:val="00BD05B8"/>
    <w:rsid w:val="00BD0E2B"/>
    <w:rsid w:val="00BE7AD3"/>
    <w:rsid w:val="00C07209"/>
    <w:rsid w:val="00C117F1"/>
    <w:rsid w:val="00C15B75"/>
    <w:rsid w:val="00C213BB"/>
    <w:rsid w:val="00C27089"/>
    <w:rsid w:val="00C60765"/>
    <w:rsid w:val="00C62D82"/>
    <w:rsid w:val="00C85FCA"/>
    <w:rsid w:val="00C8665A"/>
    <w:rsid w:val="00C9470D"/>
    <w:rsid w:val="00C961FB"/>
    <w:rsid w:val="00C96429"/>
    <w:rsid w:val="00C9701B"/>
    <w:rsid w:val="00CB01A1"/>
    <w:rsid w:val="00CB4624"/>
    <w:rsid w:val="00CC21EC"/>
    <w:rsid w:val="00CC2BAE"/>
    <w:rsid w:val="00CE6AE5"/>
    <w:rsid w:val="00CF1CEE"/>
    <w:rsid w:val="00CF2F2C"/>
    <w:rsid w:val="00D050B0"/>
    <w:rsid w:val="00D054D4"/>
    <w:rsid w:val="00D1594F"/>
    <w:rsid w:val="00D162AA"/>
    <w:rsid w:val="00D20D68"/>
    <w:rsid w:val="00D20E2D"/>
    <w:rsid w:val="00D3081F"/>
    <w:rsid w:val="00D32A6D"/>
    <w:rsid w:val="00D43CEC"/>
    <w:rsid w:val="00D61013"/>
    <w:rsid w:val="00D81221"/>
    <w:rsid w:val="00D87C38"/>
    <w:rsid w:val="00DA1C7F"/>
    <w:rsid w:val="00DA53B9"/>
    <w:rsid w:val="00DB7BC2"/>
    <w:rsid w:val="00DC1CBE"/>
    <w:rsid w:val="00DD669A"/>
    <w:rsid w:val="00DD733A"/>
    <w:rsid w:val="00DE10E0"/>
    <w:rsid w:val="00DF00CE"/>
    <w:rsid w:val="00DF385D"/>
    <w:rsid w:val="00E015E1"/>
    <w:rsid w:val="00E01609"/>
    <w:rsid w:val="00E0208A"/>
    <w:rsid w:val="00E0313D"/>
    <w:rsid w:val="00E06115"/>
    <w:rsid w:val="00E110C5"/>
    <w:rsid w:val="00E15F10"/>
    <w:rsid w:val="00E33D19"/>
    <w:rsid w:val="00E3737F"/>
    <w:rsid w:val="00E54FEB"/>
    <w:rsid w:val="00E56008"/>
    <w:rsid w:val="00E6066F"/>
    <w:rsid w:val="00E6351C"/>
    <w:rsid w:val="00E678D7"/>
    <w:rsid w:val="00E77F7D"/>
    <w:rsid w:val="00E849CB"/>
    <w:rsid w:val="00ED4FA4"/>
    <w:rsid w:val="00EE6ED5"/>
    <w:rsid w:val="00EF57CD"/>
    <w:rsid w:val="00EF64AD"/>
    <w:rsid w:val="00F154A3"/>
    <w:rsid w:val="00F23413"/>
    <w:rsid w:val="00F30316"/>
    <w:rsid w:val="00F35B12"/>
    <w:rsid w:val="00F4063D"/>
    <w:rsid w:val="00F445FE"/>
    <w:rsid w:val="00F54A09"/>
    <w:rsid w:val="00F635F8"/>
    <w:rsid w:val="00F6417B"/>
    <w:rsid w:val="00F800F4"/>
    <w:rsid w:val="00F807F5"/>
    <w:rsid w:val="00F830B5"/>
    <w:rsid w:val="00F8454C"/>
    <w:rsid w:val="00F85E15"/>
    <w:rsid w:val="00FA60D3"/>
    <w:rsid w:val="00FA6BAF"/>
    <w:rsid w:val="00FB095E"/>
    <w:rsid w:val="00FB3E37"/>
    <w:rsid w:val="00FB61C5"/>
    <w:rsid w:val="00FE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51C246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654C7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677"/>
        <w:tab w:val="right" w:pos="9355"/>
      </w:tabs>
    </w:pPr>
  </w:style>
  <w:style w:type="paragraph" w:styleId="a5">
    <w:name w:val="foot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character" w:styleId="a7">
    <w:name w:val="Hyperlink"/>
    <w:rsid w:val="00322210"/>
    <w:rPr>
      <w:color w:val="0000FF"/>
      <w:u w:val="single"/>
    </w:rPr>
  </w:style>
  <w:style w:type="paragraph" w:customStyle="1" w:styleId="a8">
    <w:name w:val="Текстовая часть"/>
    <w:basedOn w:val="a0"/>
    <w:pPr>
      <w:spacing w:line="360" w:lineRule="auto"/>
      <w:ind w:left="170" w:right="170" w:firstLine="709"/>
      <w:jc w:val="both"/>
    </w:pPr>
  </w:style>
  <w:style w:type="paragraph" w:customStyle="1" w:styleId="a9">
    <w:name w:val="Заголовок раздела"/>
    <w:basedOn w:val="a0"/>
    <w:next w:val="a8"/>
    <w:pPr>
      <w:spacing w:before="240" w:after="120"/>
      <w:ind w:left="170" w:right="170"/>
      <w:jc w:val="center"/>
    </w:pPr>
    <w:rPr>
      <w:caps/>
    </w:rPr>
  </w:style>
  <w:style w:type="paragraph" w:customStyle="1" w:styleId="aa">
    <w:name w:val="Таблица"/>
    <w:basedOn w:val="a0"/>
    <w:pPr>
      <w:spacing w:before="40"/>
      <w:ind w:left="85" w:right="85"/>
    </w:pPr>
  </w:style>
  <w:style w:type="paragraph" w:customStyle="1" w:styleId="ab">
    <w:name w:val="ТаблицаШапка"/>
    <w:basedOn w:val="a0"/>
    <w:pPr>
      <w:jc w:val="center"/>
    </w:pPr>
  </w:style>
  <w:style w:type="paragraph" w:customStyle="1" w:styleId="a">
    <w:name w:val="Текстовая часть с номером"/>
    <w:basedOn w:val="a8"/>
    <w:pPr>
      <w:numPr>
        <w:numId w:val="1"/>
      </w:numPr>
    </w:pPr>
  </w:style>
  <w:style w:type="paragraph" w:customStyle="1" w:styleId="ac">
    <w:name w:val="Таблица с номером"/>
    <w:basedOn w:val="aa"/>
  </w:style>
  <w:style w:type="table" w:styleId="ad">
    <w:name w:val="Table Grid"/>
    <w:basedOn w:val="a2"/>
    <w:rsid w:val="00065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0"/>
    <w:next w:val="a0"/>
    <w:autoRedefine/>
    <w:semiHidden/>
    <w:rsid w:val="005A1AE7"/>
    <w:pPr>
      <w:tabs>
        <w:tab w:val="right" w:leader="dot" w:pos="10206"/>
      </w:tabs>
      <w:spacing w:line="360" w:lineRule="exact"/>
      <w:ind w:right="566" w:firstLine="720"/>
      <w:outlineLvl w:val="0"/>
    </w:pPr>
    <w:rPr>
      <w:noProof/>
      <w:sz w:val="24"/>
    </w:rPr>
  </w:style>
  <w:style w:type="paragraph" w:styleId="ae">
    <w:name w:val="Balloon Text"/>
    <w:basedOn w:val="a0"/>
    <w:link w:val="af"/>
    <w:rsid w:val="00983D1E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rsid w:val="00983D1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654C7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677"/>
        <w:tab w:val="right" w:pos="9355"/>
      </w:tabs>
    </w:pPr>
  </w:style>
  <w:style w:type="paragraph" w:styleId="a5">
    <w:name w:val="foot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character" w:styleId="a7">
    <w:name w:val="Hyperlink"/>
    <w:rsid w:val="00322210"/>
    <w:rPr>
      <w:color w:val="0000FF"/>
      <w:u w:val="single"/>
    </w:rPr>
  </w:style>
  <w:style w:type="paragraph" w:customStyle="1" w:styleId="a8">
    <w:name w:val="Текстовая часть"/>
    <w:basedOn w:val="a0"/>
    <w:pPr>
      <w:spacing w:line="360" w:lineRule="auto"/>
      <w:ind w:left="170" w:right="170" w:firstLine="709"/>
      <w:jc w:val="both"/>
    </w:pPr>
  </w:style>
  <w:style w:type="paragraph" w:customStyle="1" w:styleId="a9">
    <w:name w:val="Заголовок раздела"/>
    <w:basedOn w:val="a0"/>
    <w:next w:val="a8"/>
    <w:pPr>
      <w:spacing w:before="240" w:after="120"/>
      <w:ind w:left="170" w:right="170"/>
      <w:jc w:val="center"/>
    </w:pPr>
    <w:rPr>
      <w:caps/>
    </w:rPr>
  </w:style>
  <w:style w:type="paragraph" w:customStyle="1" w:styleId="aa">
    <w:name w:val="Таблица"/>
    <w:basedOn w:val="a0"/>
    <w:pPr>
      <w:spacing w:before="40"/>
      <w:ind w:left="85" w:right="85"/>
    </w:pPr>
  </w:style>
  <w:style w:type="paragraph" w:customStyle="1" w:styleId="ab">
    <w:name w:val="ТаблицаШапка"/>
    <w:basedOn w:val="a0"/>
    <w:pPr>
      <w:jc w:val="center"/>
    </w:pPr>
  </w:style>
  <w:style w:type="paragraph" w:customStyle="1" w:styleId="a">
    <w:name w:val="Текстовая часть с номером"/>
    <w:basedOn w:val="a8"/>
    <w:pPr>
      <w:numPr>
        <w:numId w:val="1"/>
      </w:numPr>
    </w:pPr>
  </w:style>
  <w:style w:type="paragraph" w:customStyle="1" w:styleId="ac">
    <w:name w:val="Таблица с номером"/>
    <w:basedOn w:val="aa"/>
  </w:style>
  <w:style w:type="table" w:styleId="ad">
    <w:name w:val="Table Grid"/>
    <w:basedOn w:val="a2"/>
    <w:rsid w:val="00065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0"/>
    <w:next w:val="a0"/>
    <w:autoRedefine/>
    <w:semiHidden/>
    <w:rsid w:val="005A1AE7"/>
    <w:pPr>
      <w:tabs>
        <w:tab w:val="right" w:leader="dot" w:pos="10206"/>
      </w:tabs>
      <w:spacing w:line="360" w:lineRule="exact"/>
      <w:ind w:right="566" w:firstLine="720"/>
      <w:outlineLvl w:val="0"/>
    </w:pPr>
    <w:rPr>
      <w:noProof/>
      <w:sz w:val="24"/>
    </w:rPr>
  </w:style>
  <w:style w:type="paragraph" w:styleId="ae">
    <w:name w:val="Balloon Text"/>
    <w:basedOn w:val="a0"/>
    <w:link w:val="af"/>
    <w:rsid w:val="00983D1E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rsid w:val="00983D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&#1054;&#1092;&#1086;&#1088;&#1084;&#1083;&#1077;&#1085;&#1080;&#1077;\&#1064;&#1072;&#1073;&#1083;&#1086;&#1085;&#1099;%20&#1090;&#1077;&#1082;&#1089;&#1090;&#1086;&#1074;&#1099;&#1077;\&#1057;&#1086;&#1089;&#1090;&#1072;&#1074;%20&#1087;&#1088;&#1086;&#1077;&#1082;&#1090;&#1085;&#1086;&#1081;%20&#1076;&#1086;&#1082;&#1091;&#1084;&#1077;&#1085;&#1090;&#1072;&#1094;&#1080;&#1080;%20(&#1043;&#1054;&#1057;&#1058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Состав проектной документации (ГОСТ).dot</Template>
  <TotalTime>9</TotalTime>
  <Pages>2</Pages>
  <Words>5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Состав проектной документации (ГОСТ)</vt:lpstr>
    </vt:vector>
  </TitlesOfParts>
  <Company>ГазНИИпроект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Состав проектной документации (ГОСТ)</dc:title>
  <dc:subject>Шаблон</dc:subject>
  <dc:creator>akarpychev</dc:creator>
  <dc:description>Версия от 17.05.2012</dc:description>
  <cp:lastModifiedBy>Китов</cp:lastModifiedBy>
  <cp:revision>4</cp:revision>
  <cp:lastPrinted>2016-07-25T08:12:00Z</cp:lastPrinted>
  <dcterms:created xsi:type="dcterms:W3CDTF">2017-04-10T11:44:00Z</dcterms:created>
  <dcterms:modified xsi:type="dcterms:W3CDTF">2017-04-11T06:22:00Z</dcterms:modified>
</cp:coreProperties>
</file>