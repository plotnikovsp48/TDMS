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D9" w:rsidRDefault="00704ED9"/>
    <w:tbl>
      <w:tblPr>
        <w:tblW w:w="10376" w:type="dxa"/>
        <w:tblInd w:w="57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99"/>
        <w:gridCol w:w="5191"/>
        <w:gridCol w:w="1686"/>
      </w:tblGrid>
      <w:tr w:rsidR="00881790" w:rsidRPr="00E32B1A" w:rsidTr="002D29B0">
        <w:trPr>
          <w:cantSplit/>
          <w:trHeight w:val="680"/>
          <w:tblHeader/>
        </w:trPr>
        <w:tc>
          <w:tcPr>
            <w:tcW w:w="3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Примечание</w:t>
            </w:r>
          </w:p>
        </w:tc>
      </w:tr>
      <w:tr w:rsidR="002D29B0" w:rsidRPr="002D29B0" w:rsidTr="00D97957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D29B0" w:rsidRPr="006F3DEB" w:rsidRDefault="002D29B0" w:rsidP="00D97957">
            <w:pPr>
              <w:rPr>
                <w:b/>
                <w:sz w:val="32"/>
                <w:szCs w:val="28"/>
                <w:lang w:val="en-US"/>
              </w:rPr>
            </w:pPr>
          </w:p>
        </w:tc>
      </w:tr>
      <w:tr w:rsidR="00D97957" w:rsidRPr="00D97957" w:rsidTr="00D97957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97957" w:rsidRPr="00D97957" w:rsidRDefault="00D97957" w:rsidP="00D97957">
            <w:pPr>
              <w:rPr>
                <w:b/>
                <w:szCs w:val="28"/>
                <w:lang w:val="en-US"/>
              </w:rPr>
            </w:pPr>
          </w:p>
        </w:tc>
      </w:tr>
      <w:tr w:rsidR="002D29B0" w:rsidRPr="00E32B1A" w:rsidTr="002D29B0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</w:tcPr>
          <w:p w:rsidR="002D29B0" w:rsidRPr="006F3DEB" w:rsidRDefault="002D29B0" w:rsidP="002D29B0">
            <w:pPr>
              <w:rPr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</w:tcPr>
          <w:p w:rsidR="002D29B0" w:rsidRPr="00145C3D" w:rsidRDefault="002D29B0" w:rsidP="002D29B0">
            <w:pPr>
              <w:rPr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</w:tcPr>
          <w:p w:rsidR="002D29B0" w:rsidRPr="006F3DEB" w:rsidRDefault="002D29B0" w:rsidP="002D29B0">
            <w:pPr>
              <w:jc w:val="center"/>
              <w:rPr>
                <w:szCs w:val="22"/>
              </w:rPr>
            </w:pPr>
          </w:p>
        </w:tc>
      </w:tr>
    </w:tbl>
    <w:p w:rsidR="00555C39" w:rsidRDefault="00555C39">
      <w:bookmarkStart w:id="0" w:name="_GoBack"/>
      <w:bookmarkEnd w:id="0"/>
    </w:p>
    <w:sectPr w:rsidR="00555C39" w:rsidSect="00555C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45" w:right="424" w:bottom="1418" w:left="1134" w:header="0" w:footer="0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5D" w:rsidRDefault="0067635D">
      <w:r>
        <w:separator/>
      </w:r>
    </w:p>
  </w:endnote>
  <w:endnote w:type="continuationSeparator" w:id="0">
    <w:p w:rsidR="0067635D" w:rsidRDefault="0067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3D" w:rsidRDefault="00145C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74FCCD" wp14:editId="19C01D8D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aN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GhhqjP0KgWnhx7c9Ajb0GWbqervRfldIS5WDeFbeiulGBpKKmDnm5vui6sT&#10;jjIgm+GTqCAM2WlhgcZadqZ0UAwE6NClp2NnDJUSNsMojAM4KeHo0vcu49i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0AD" wp14:editId="369271CF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D400E0" w:rsidP="00801B8E">
                                <w:pPr>
                                  <w:spacing w:line="260" w:lineRule="exact"/>
                                  <w:ind w:left="3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t>-</w:t>
                                </w:r>
                                <w:r w:rsidR="00EF47FF">
                                  <w:t>ВОК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 w:rsidP="00FE6A82">
                                <w:pPr>
                                  <w:jc w:val="center"/>
                                </w:pP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=</w:instrText>
                                </w:r>
                                <w:r>
                                  <w:instrText>0</w:instrText>
                                </w:r>
                                <w:r w:rsidRPr="00217F15">
                                  <w:rPr>
                                    <w:lang w:val="en-US"/>
                                  </w:rPr>
                                  <w:instrText>+</w:instrText>
                                </w: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PAGE  </w:instrText>
                                </w:r>
                                <w:r w:rsidRPr="00217F15">
                                  <w:fldChar w:fldCharType="separate"/>
                                </w:r>
                                <w:r w:rsidR="002D29B0">
                                  <w:rPr>
                                    <w:noProof/>
                                  </w:rPr>
                                  <w:instrText>2</w:instrText>
                                </w:r>
                                <w:r w:rsidRPr="00217F15">
                                  <w:fldChar w:fldCharType="end"/>
                                </w:r>
                                <w:r w:rsidRPr="00217F15">
                                  <w:fldChar w:fldCharType="separate"/>
                                </w:r>
                                <w:r w:rsidR="002D29B0">
                                  <w:rPr>
                                    <w:noProof/>
                                  </w:rPr>
                                  <w:t>2</w:t>
                                </w:r>
                                <w:r w:rsidRPr="00217F15">
                                  <w:fldChar w:fldCharType="end"/>
                                </w: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My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ITgTM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D400E0" w:rsidP="00801B8E">
                          <w:pPr>
                            <w:spacing w:line="260" w:lineRule="exact"/>
                            <w:ind w:left="360"/>
                            <w:jc w:val="center"/>
                            <w:rPr>
                              <w:sz w:val="28"/>
                            </w:rPr>
                          </w:pPr>
                          <w:r>
                            <w:t>-</w:t>
                          </w:r>
                          <w:r w:rsidR="00EF47FF">
                            <w:t>ВОК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 w:rsidP="00FE6A82">
                          <w:pPr>
                            <w:jc w:val="center"/>
                          </w:pPr>
                          <w:r w:rsidRPr="00217F15">
                            <w:fldChar w:fldCharType="begin"/>
                          </w:r>
                          <w:r w:rsidRPr="00217F15">
                            <w:instrText xml:space="preserve"> =</w:instrText>
                          </w:r>
                          <w:r>
                            <w:instrText>0</w:instrText>
                          </w:r>
                          <w:r w:rsidRPr="00217F15">
                            <w:rPr>
                              <w:lang w:val="en-US"/>
                            </w:rPr>
                            <w:instrText>+</w:instrText>
                          </w:r>
                          <w:r w:rsidRPr="00217F15">
                            <w:fldChar w:fldCharType="begin"/>
                          </w:r>
                          <w:r w:rsidRPr="00217F15">
                            <w:instrText xml:space="preserve"> PAGE  </w:instrText>
                          </w:r>
                          <w:r w:rsidRPr="00217F15">
                            <w:fldChar w:fldCharType="separate"/>
                          </w:r>
                          <w:r w:rsidR="002D29B0">
                            <w:rPr>
                              <w:noProof/>
                            </w:rPr>
                            <w:instrText>2</w:instrText>
                          </w:r>
                          <w:r w:rsidRPr="00217F15">
                            <w:fldChar w:fldCharType="end"/>
                          </w:r>
                          <w:r w:rsidRPr="00217F15">
                            <w:fldChar w:fldCharType="separate"/>
                          </w:r>
                          <w:r w:rsidR="002D29B0">
                            <w:rPr>
                              <w:noProof/>
                            </w:rPr>
                            <w:t>2</w:t>
                          </w:r>
                          <w:r w:rsidRPr="00217F15">
                            <w:fldChar w:fldCharType="end"/>
                          </w:r>
                        </w:p>
                      </w:tc>
                    </w:tr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:rsidR="00EF47FF" w:rsidRDefault="00EF47FF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 w:rsidP="00CB3ACB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EA4E55" wp14:editId="631C1AA2">
              <wp:simplePos x="0" y="0"/>
              <wp:positionH relativeFrom="page">
                <wp:posOffset>727075</wp:posOffset>
              </wp:positionH>
              <wp:positionV relativeFrom="page">
                <wp:posOffset>8578850</wp:posOffset>
              </wp:positionV>
              <wp:extent cx="6595110" cy="1797685"/>
              <wp:effectExtent l="3175" t="0" r="2540" b="0"/>
              <wp:wrapTopAndBottom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79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EF47FF" w:rsidRPr="00704ED9" w:rsidTr="00EA6FFB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733282" w:rsidRDefault="00EF47FF" w:rsidP="00D400E0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separate"/>
                                </w:r>
                                <w:r w:rsidR="00317B44">
                                  <w:rPr>
                                    <w:noProof/>
                                    <w:sz w:val="14"/>
                                  </w:rPr>
                                  <w:t>VOK.docx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end"/>
                                </w:r>
                                <w:r w:rsidRPr="00733282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704ED9" w:rsidRDefault="00145C3D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instrText xml:space="preserve"> CREATEDATE  \@ "dd.MM.yyyy"  \* MERGEFORMAT </w:instrTex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317B44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31.03.2017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>чертежей</w:t>
                                </w: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47FF" w:rsidTr="00EA6FFB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DF3638" w:rsidRDefault="0067635D" w:rsidP="00DF3638">
                                <w:pPr>
                                  <w:pStyle w:val="ab"/>
                                  <w:spacing w:before="0"/>
                                  <w:ind w:left="0" w:righ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"ATTR_DOC_CODE" \* MERGEFORMAT </w:instrText>
                                </w:r>
                                <w:r>
                                  <w:fldChar w:fldCharType="separate"/>
                                </w:r>
                                <w:r w:rsidR="00317B44">
                                  <w:t xml:space="preserve"> 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3D7951" w:rsidRDefault="00EF47FF">
                                <w:pPr>
                                  <w:jc w:val="center"/>
                                  <w:rPr>
                                    <w:spacing w:val="-2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3D7951" w:rsidRDefault="00EF47F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795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E531A2" w:rsidRDefault="00456D3C" w:rsidP="00EE3B93">
                                <w:pPr>
                                  <w:ind w:left="57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instrText xml:space="preserve"> DOCPROPERTY "ExternFunctions.GetDocDevelopUser" \* MERGEFORMAT </w:instrTex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DF3638" w:rsidRDefault="00EA6FFB" w:rsidP="00EA6FFB">
                                <w:pPr>
                                  <w:ind w:left="85" w:right="8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begin"/>
                                </w:r>
                                <w:r w:rsidRPr="00EA6FFB">
                                  <w:rPr>
                                    <w:b/>
                                    <w:bCs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instrText>DOCPROPERTY</w:instrText>
                                </w:r>
                                <w:r w:rsidRPr="00EA6FFB">
                                  <w:rPr>
                                    <w:b/>
                                    <w:bCs/>
                                  </w:rPr>
                                  <w:instrText xml:space="preserve"> "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instrText>ExternFunctions</w:instrText>
                                </w:r>
                                <w:r w:rsidRPr="00EA6FFB">
                                  <w:rPr>
                                    <w:b/>
                                    <w:bCs/>
                                  </w:rPr>
                                  <w:instrText>.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instrText>GetObjectDesc</w:instrText>
                                </w:r>
                                <w:r w:rsidRPr="00EA6FFB">
                                  <w:rPr>
                                    <w:b/>
                                    <w:bCs/>
                                  </w:rPr>
                                  <w:instrText xml:space="preserve">" \* 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instrText>MERGEFORMAT</w:instrText>
                                </w:r>
                                <w:r w:rsidRPr="00EA6FFB">
                                  <w:rPr>
                                    <w:b/>
                                    <w:bCs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separate"/>
                                </w:r>
                                <w:r w:rsidR="00317B44" w:rsidRPr="00317B44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F47FF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456D3C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DOCPROPERTY "ExternFunctions.GetDocCheckUser1" \* MERGEFORMAT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317B4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B73F3D" w:rsidRDefault="001C740C" w:rsidP="00145C3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 ExternFunctions.StageCode  \* MERGEFORMAT </w:instrText>
                                </w:r>
                                <w:r>
                                  <w:fldChar w:fldCharType="separate"/>
                                </w:r>
                                <w:proofErr w:type="gramStart"/>
                                <w:r w:rsidR="00317B44">
                                  <w:t>Р</w:t>
                                </w:r>
                                <w:proofErr w:type="gramEnd"/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3D7951" w:rsidRDefault="00EF47FF" w:rsidP="00507AD3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BF4E8F" w:rsidRDefault="00EF47FF" w:rsidP="00507AD3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0E0C9E" w:rsidRDefault="00EF47FF">
                                <w:pPr>
                                  <w:jc w:val="center"/>
                                  <w:rPr>
                                    <w:spacing w:val="-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BF4E8F" w:rsidRDefault="00EF47FF" w:rsidP="00DF3638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67635D" w:rsidP="008C56C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"ATTR_DOCUMENT_NAME" \* MERGEFORMAT </w:instrText>
                                </w:r>
                                <w:r>
                                  <w:fldChar w:fldCharType="separate"/>
                                </w:r>
                                <w:r w:rsidR="00317B44">
                                  <w:t xml:space="preserve"> 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145C3D" w:rsidP="00DF3638">
                                <w:pPr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instrText xml:space="preserve"> DOCPROPERTY "ExternFunctions.Mycompany"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17B44">
                                  <w:rPr>
                                    <w:sz w:val="22"/>
                                    <w:szCs w:val="22"/>
                                  </w:rPr>
                                  <w:t>ООО "</w:t>
                                </w:r>
                                <w:proofErr w:type="spellStart"/>
                                <w:r w:rsidR="00317B44">
                                  <w:rPr>
                                    <w:sz w:val="22"/>
                                    <w:szCs w:val="22"/>
                                  </w:rPr>
                                  <w:t>Красноярскгазпром</w:t>
                                </w:r>
                                <w:proofErr w:type="spellEnd"/>
                                <w:r w:rsidR="00317B44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="00317B44">
                                  <w:rPr>
                                    <w:sz w:val="22"/>
                                    <w:szCs w:val="22"/>
                                  </w:rPr>
                                  <w:t>нефтегазпроект</w:t>
                                </w:r>
                                <w:proofErr w:type="spellEnd"/>
                                <w:r w:rsidR="00317B44">
                                  <w:rPr>
                                    <w:sz w:val="22"/>
                                    <w:szCs w:val="22"/>
                                  </w:rPr>
                                  <w:t>"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F47FF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456D3C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DOCPROPERTY "ExternFunctions.GetDocNKUser" \* MERGEFORMAT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317B4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456D3C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DOCPROPERTY "ExternFunctions.GetDocApproveUser" \* MERGEFORMAT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317B44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7.25pt;margin-top:675.5pt;width:519.3pt;height:1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UO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EF47FF" w:rsidRPr="00704ED9" w:rsidTr="00EA6FFB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733282" w:rsidRDefault="00EF47FF" w:rsidP="00D400E0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FILENAME 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317B44">
                            <w:rPr>
                              <w:noProof/>
                              <w:sz w:val="14"/>
                            </w:rPr>
                            <w:t>VOK.docx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 w:rsidRPr="00733282">
                            <w:rPr>
                              <w:sz w:val="16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704ED9" w:rsidRDefault="00145C3D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CREATEDATE  \@ "dd.MM.yyyy" 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17B44">
                            <w:rPr>
                              <w:noProof/>
                              <w:sz w:val="20"/>
                              <w:szCs w:val="20"/>
                            </w:rPr>
                            <w:t>31.03.2017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>чертежей</w:t>
                          </w: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47FF" w:rsidTr="00EA6FFB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DF3638" w:rsidRDefault="0067635D" w:rsidP="00DF3638">
                          <w:pPr>
                            <w:pStyle w:val="ab"/>
                            <w:spacing w:before="0"/>
                            <w:ind w:left="0" w:righ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DOCPROPERTY "ATTR_DOC_CODE" \* MERGEFORMAT </w:instrText>
                          </w:r>
                          <w:r>
                            <w:fldChar w:fldCharType="separate"/>
                          </w:r>
                          <w:r w:rsidR="00317B44"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3D7951" w:rsidRDefault="00EF47FF">
                          <w:pPr>
                            <w:jc w:val="center"/>
                            <w:rPr>
                              <w:spacing w:val="-20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3D7951" w:rsidRDefault="00EF47F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D795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E531A2" w:rsidRDefault="00456D3C" w:rsidP="00EE3B93">
                          <w:pPr>
                            <w:ind w:left="57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DOCPROPERTY "ExternFunctions.GetDocDevelopUser" \* MERGEFORMAT </w:instrTex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507AD3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DF3638" w:rsidRDefault="00EA6FFB" w:rsidP="00EA6FFB">
                          <w:pPr>
                            <w:ind w:left="85" w:right="8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begin"/>
                          </w:r>
                          <w:r w:rsidRPr="00EA6FFB">
                            <w:rPr>
                              <w:b/>
                              <w:bCs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instrText>DOCPROPERTY</w:instrText>
                          </w:r>
                          <w:r w:rsidRPr="00EA6FFB">
                            <w:rPr>
                              <w:b/>
                              <w:bCs/>
                            </w:rPr>
                            <w:instrText xml:space="preserve"> "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instrText>ExternFunctions</w:instrText>
                          </w:r>
                          <w:r w:rsidRPr="00EA6FFB">
                            <w:rPr>
                              <w:b/>
                              <w:bCs/>
                            </w:rPr>
                            <w:instrText>.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instrText>GetObjectDesc</w:instrText>
                          </w:r>
                          <w:r w:rsidRPr="00EA6FFB">
                            <w:rPr>
                              <w:b/>
                              <w:bCs/>
                            </w:rPr>
                            <w:instrText xml:space="preserve">" \* 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instrText>MERGEFORMAT</w:instrText>
                          </w:r>
                          <w:r w:rsidRPr="00EA6FFB">
                            <w:rPr>
                              <w:b/>
                              <w:bCs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separate"/>
                          </w:r>
                          <w:r w:rsidR="00317B44" w:rsidRPr="00317B44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 w:rsidR="00EF47FF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456D3C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DOCPROPERTY "ExternFunctions.GetDocCheckUser1"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317B44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B73F3D" w:rsidRDefault="001C740C" w:rsidP="00145C3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DOCPROPERTY  ExternFunctions.StageCode  \* MERGEFORMAT </w:instrText>
                          </w:r>
                          <w:r>
                            <w:fldChar w:fldCharType="separate"/>
                          </w:r>
                          <w:proofErr w:type="gramStart"/>
                          <w:r w:rsidR="00317B44">
                            <w:t>Р</w:t>
                          </w:r>
                          <w:proofErr w:type="gramEnd"/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3D7951" w:rsidRDefault="00EF47FF" w:rsidP="00507AD3">
                          <w:pPr>
                            <w:jc w:val="center"/>
                            <w:rPr>
                              <w:strike/>
                            </w:rPr>
                          </w:pP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BF4E8F" w:rsidRDefault="00EF47FF" w:rsidP="00507AD3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0E0C9E" w:rsidRDefault="00EF47FF">
                          <w:pPr>
                            <w:jc w:val="center"/>
                            <w:rPr>
                              <w:spacing w:val="-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BF4E8F" w:rsidRDefault="00EF47FF" w:rsidP="00DF3638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DF3638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67635D" w:rsidP="008C56C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DOCPROPERTY "ATTR_DOCUMENT_NAME" \* MERGEFORMAT </w:instrText>
                          </w:r>
                          <w:r>
                            <w:fldChar w:fldCharType="separate"/>
                          </w:r>
                          <w:r w:rsidR="00317B44"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145C3D" w:rsidP="00DF3638">
                          <w:pPr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DOCPROPERTY "ExternFunctions.Mycompany"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17B44">
                            <w:rPr>
                              <w:sz w:val="22"/>
                              <w:szCs w:val="22"/>
                            </w:rPr>
                            <w:t>ООО "</w:t>
                          </w:r>
                          <w:proofErr w:type="spellStart"/>
                          <w:r w:rsidR="00317B44">
                            <w:rPr>
                              <w:sz w:val="22"/>
                              <w:szCs w:val="22"/>
                            </w:rPr>
                            <w:t>Красноярскгазпром</w:t>
                          </w:r>
                          <w:proofErr w:type="spellEnd"/>
                          <w:r w:rsidR="00317B4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317B44">
                            <w:rPr>
                              <w:sz w:val="22"/>
                              <w:szCs w:val="22"/>
                            </w:rPr>
                            <w:t>нефтегазпроект</w:t>
                          </w:r>
                          <w:proofErr w:type="spellEnd"/>
                          <w:r w:rsidR="00317B44">
                            <w:rPr>
                              <w:sz w:val="22"/>
                              <w:szCs w:val="22"/>
                            </w:rPr>
                            <w:t>"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c>
                    </w:tr>
                    <w:tr w:rsidR="00EF47FF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456D3C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DOCPROPERTY "ExternFunctions.GetDocNKUser"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317B44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DF3638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</w:pPr>
                        </w:p>
                      </w:tc>
                    </w:tr>
                    <w:tr w:rsidR="00EF47FF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456D3C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DOCPROPERTY "ExternFunctions.GetDocApproveUser"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317B44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CC00B9" wp14:editId="6DE23459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45770" cy="3091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22.95pt;margin-top:574.35pt;width:35.1pt;height:24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hJ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5D" w:rsidRDefault="0067635D">
      <w:r>
        <w:separator/>
      </w:r>
    </w:p>
  </w:footnote>
  <w:footnote w:type="continuationSeparator" w:id="0">
    <w:p w:rsidR="0067635D" w:rsidRDefault="00676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3D" w:rsidRDefault="00145C3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181F49" wp14:editId="2A350424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6T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Du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665ek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738C45" wp14:editId="5623A446">
              <wp:simplePos x="0" y="0"/>
              <wp:positionH relativeFrom="column">
                <wp:posOffset>-638175</wp:posOffset>
              </wp:positionH>
              <wp:positionV relativeFrom="paragraph">
                <wp:posOffset>4888230</wp:posOffset>
              </wp:positionV>
              <wp:extent cx="826135" cy="2596515"/>
              <wp:effectExtent l="0" t="1905" r="2540" b="1905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2596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EF47FF" w:rsidTr="00766FBC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50.25pt;margin-top:384.9pt;width:65.05pt;height:20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x9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EF47FF" w:rsidTr="00766FBC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Согласовано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D92196" wp14:editId="2AF914DE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7pt;margin-top:22.7pt;width:518.75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CLgmI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5.7pt;height:204.2pt" o:bullet="t">
        <v:imagedata r:id="rId1" o:title=""/>
      </v:shape>
    </w:pict>
  </w:numPicBullet>
  <w:abstractNum w:abstractNumId="0">
    <w:nsid w:val="06FA595C"/>
    <w:multiLevelType w:val="hybridMultilevel"/>
    <w:tmpl w:val="EB108454"/>
    <w:lvl w:ilvl="0" w:tplc="0AEE8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08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84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4F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A4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A6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1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86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1E1431"/>
    <w:multiLevelType w:val="singleLevel"/>
    <w:tmpl w:val="A6EE8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xtBook" w:hAnsi="TextBook" w:hint="default"/>
      </w:rPr>
    </w:lvl>
  </w:abstractNum>
  <w:abstractNum w:abstractNumId="2">
    <w:nsid w:val="133F125D"/>
    <w:multiLevelType w:val="hybridMultilevel"/>
    <w:tmpl w:val="F6968B42"/>
    <w:lvl w:ilvl="0" w:tplc="D9423A76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rFonts w:hint="default"/>
      </w:rPr>
    </w:lvl>
    <w:lvl w:ilvl="1" w:tplc="066A7C06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3">
    <w:nsid w:val="191F78DA"/>
    <w:multiLevelType w:val="singleLevel"/>
    <w:tmpl w:val="3FB8E024"/>
    <w:lvl w:ilvl="0">
      <w:start w:val="1"/>
      <w:numFmt w:val="decimal"/>
      <w:lvlText w:val="%1."/>
      <w:lvlJc w:val="left"/>
      <w:pPr>
        <w:tabs>
          <w:tab w:val="num" w:pos="950"/>
        </w:tabs>
        <w:ind w:left="950" w:hanging="360"/>
      </w:pPr>
      <w:rPr>
        <w:rFonts w:hint="default"/>
      </w:rPr>
    </w:lvl>
  </w:abstractNum>
  <w:abstractNum w:abstractNumId="4">
    <w:nsid w:val="2E6A5023"/>
    <w:multiLevelType w:val="multilevel"/>
    <w:tmpl w:val="84ECDEA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FD684A"/>
    <w:multiLevelType w:val="multilevel"/>
    <w:tmpl w:val="73808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524"/>
      <w:numFmt w:val="bullet"/>
      <w:lvlText w:val="-"/>
      <w:lvlJc w:val="left"/>
      <w:pPr>
        <w:tabs>
          <w:tab w:val="num" w:pos="2264"/>
        </w:tabs>
        <w:ind w:left="2264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0D2946"/>
    <w:multiLevelType w:val="hybridMultilevel"/>
    <w:tmpl w:val="1956610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18529C"/>
    <w:multiLevelType w:val="hybridMultilevel"/>
    <w:tmpl w:val="C58ADC90"/>
    <w:lvl w:ilvl="0" w:tplc="3488C1A2">
      <w:start w:val="1"/>
      <w:numFmt w:val="bullet"/>
      <w:lvlText w:val="-"/>
      <w:lvlJc w:val="left"/>
      <w:pPr>
        <w:tabs>
          <w:tab w:val="num" w:pos="1758"/>
        </w:tabs>
        <w:ind w:left="851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65496FD8"/>
    <w:multiLevelType w:val="hybridMultilevel"/>
    <w:tmpl w:val="A810F52C"/>
    <w:lvl w:ilvl="0" w:tplc="10CE1D3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66D7581"/>
    <w:multiLevelType w:val="multilevel"/>
    <w:tmpl w:val="84ECDEA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9BD1428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E"/>
    <w:rsid w:val="000019B5"/>
    <w:rsid w:val="0000450A"/>
    <w:rsid w:val="00006C7B"/>
    <w:rsid w:val="000106E8"/>
    <w:rsid w:val="00014B26"/>
    <w:rsid w:val="00015051"/>
    <w:rsid w:val="000304C8"/>
    <w:rsid w:val="00033AFE"/>
    <w:rsid w:val="00036671"/>
    <w:rsid w:val="00037983"/>
    <w:rsid w:val="0004407F"/>
    <w:rsid w:val="00051580"/>
    <w:rsid w:val="0005356A"/>
    <w:rsid w:val="00056F0E"/>
    <w:rsid w:val="0005787F"/>
    <w:rsid w:val="00062014"/>
    <w:rsid w:val="00066424"/>
    <w:rsid w:val="00071852"/>
    <w:rsid w:val="00084372"/>
    <w:rsid w:val="0008477C"/>
    <w:rsid w:val="00084D12"/>
    <w:rsid w:val="00096B8B"/>
    <w:rsid w:val="000B46D4"/>
    <w:rsid w:val="000C44BF"/>
    <w:rsid w:val="000C46EC"/>
    <w:rsid w:val="000C4C2B"/>
    <w:rsid w:val="000C53AD"/>
    <w:rsid w:val="000C7B15"/>
    <w:rsid w:val="000D4CA2"/>
    <w:rsid w:val="000D5BBF"/>
    <w:rsid w:val="000E0C9E"/>
    <w:rsid w:val="000F3A37"/>
    <w:rsid w:val="00113A3B"/>
    <w:rsid w:val="00125AE4"/>
    <w:rsid w:val="00130FFA"/>
    <w:rsid w:val="00134C62"/>
    <w:rsid w:val="00142FBD"/>
    <w:rsid w:val="00145C3D"/>
    <w:rsid w:val="00145E38"/>
    <w:rsid w:val="00150A27"/>
    <w:rsid w:val="00153F07"/>
    <w:rsid w:val="00161EE8"/>
    <w:rsid w:val="001642E9"/>
    <w:rsid w:val="0016782A"/>
    <w:rsid w:val="00171F82"/>
    <w:rsid w:val="00172180"/>
    <w:rsid w:val="00176483"/>
    <w:rsid w:val="00186974"/>
    <w:rsid w:val="00186EFC"/>
    <w:rsid w:val="00190705"/>
    <w:rsid w:val="0019344C"/>
    <w:rsid w:val="00194167"/>
    <w:rsid w:val="0019689B"/>
    <w:rsid w:val="001B14C0"/>
    <w:rsid w:val="001B329C"/>
    <w:rsid w:val="001B6463"/>
    <w:rsid w:val="001C412F"/>
    <w:rsid w:val="001C47A5"/>
    <w:rsid w:val="001C68BA"/>
    <w:rsid w:val="001C740C"/>
    <w:rsid w:val="001D7BFE"/>
    <w:rsid w:val="001E76A8"/>
    <w:rsid w:val="001F0D59"/>
    <w:rsid w:val="001F256F"/>
    <w:rsid w:val="00202250"/>
    <w:rsid w:val="0020709D"/>
    <w:rsid w:val="00221D97"/>
    <w:rsid w:val="00272477"/>
    <w:rsid w:val="002768ED"/>
    <w:rsid w:val="00282AE6"/>
    <w:rsid w:val="00292441"/>
    <w:rsid w:val="002A7B44"/>
    <w:rsid w:val="002B29B1"/>
    <w:rsid w:val="002B2F35"/>
    <w:rsid w:val="002C0368"/>
    <w:rsid w:val="002C1D37"/>
    <w:rsid w:val="002C7BA4"/>
    <w:rsid w:val="002D29B0"/>
    <w:rsid w:val="002E254F"/>
    <w:rsid w:val="002E506E"/>
    <w:rsid w:val="002F4BBD"/>
    <w:rsid w:val="002F713C"/>
    <w:rsid w:val="00300D93"/>
    <w:rsid w:val="00304FE8"/>
    <w:rsid w:val="003157AB"/>
    <w:rsid w:val="00316786"/>
    <w:rsid w:val="00317B44"/>
    <w:rsid w:val="00326161"/>
    <w:rsid w:val="003266C4"/>
    <w:rsid w:val="00350E50"/>
    <w:rsid w:val="00354B6E"/>
    <w:rsid w:val="00370222"/>
    <w:rsid w:val="003811A5"/>
    <w:rsid w:val="00383FBD"/>
    <w:rsid w:val="003919D0"/>
    <w:rsid w:val="00392D7F"/>
    <w:rsid w:val="003A2F55"/>
    <w:rsid w:val="003A5945"/>
    <w:rsid w:val="003B37F0"/>
    <w:rsid w:val="003B771B"/>
    <w:rsid w:val="003C1092"/>
    <w:rsid w:val="003D1D11"/>
    <w:rsid w:val="003D7951"/>
    <w:rsid w:val="003E3C31"/>
    <w:rsid w:val="003E5583"/>
    <w:rsid w:val="003E5F02"/>
    <w:rsid w:val="003F027E"/>
    <w:rsid w:val="003F0D21"/>
    <w:rsid w:val="003F5699"/>
    <w:rsid w:val="00405BF2"/>
    <w:rsid w:val="004110B3"/>
    <w:rsid w:val="004159B1"/>
    <w:rsid w:val="004237F5"/>
    <w:rsid w:val="00424EAC"/>
    <w:rsid w:val="00436B70"/>
    <w:rsid w:val="004525D4"/>
    <w:rsid w:val="00456D3C"/>
    <w:rsid w:val="004653BC"/>
    <w:rsid w:val="004826A7"/>
    <w:rsid w:val="00491EE0"/>
    <w:rsid w:val="00492D28"/>
    <w:rsid w:val="00495DC4"/>
    <w:rsid w:val="00496066"/>
    <w:rsid w:val="004B5DC0"/>
    <w:rsid w:val="004C6CC7"/>
    <w:rsid w:val="004E434C"/>
    <w:rsid w:val="004E6B63"/>
    <w:rsid w:val="004F59B8"/>
    <w:rsid w:val="004F70DB"/>
    <w:rsid w:val="0050726B"/>
    <w:rsid w:val="00507AD3"/>
    <w:rsid w:val="005146B2"/>
    <w:rsid w:val="00516CF9"/>
    <w:rsid w:val="0052579A"/>
    <w:rsid w:val="005262E1"/>
    <w:rsid w:val="00552430"/>
    <w:rsid w:val="00552E32"/>
    <w:rsid w:val="00555C39"/>
    <w:rsid w:val="00561024"/>
    <w:rsid w:val="00565A91"/>
    <w:rsid w:val="00575D00"/>
    <w:rsid w:val="00582FC1"/>
    <w:rsid w:val="005927E7"/>
    <w:rsid w:val="005B02ED"/>
    <w:rsid w:val="005B09AA"/>
    <w:rsid w:val="005B0A52"/>
    <w:rsid w:val="005B6631"/>
    <w:rsid w:val="005C0B91"/>
    <w:rsid w:val="005D2CB0"/>
    <w:rsid w:val="005D76BD"/>
    <w:rsid w:val="005E1F90"/>
    <w:rsid w:val="005E597C"/>
    <w:rsid w:val="005F192A"/>
    <w:rsid w:val="005F6153"/>
    <w:rsid w:val="005F6CDF"/>
    <w:rsid w:val="006004E6"/>
    <w:rsid w:val="006042F8"/>
    <w:rsid w:val="006043E5"/>
    <w:rsid w:val="00606C8C"/>
    <w:rsid w:val="00613181"/>
    <w:rsid w:val="00613DCA"/>
    <w:rsid w:val="00621051"/>
    <w:rsid w:val="00635AC7"/>
    <w:rsid w:val="006462AA"/>
    <w:rsid w:val="00650600"/>
    <w:rsid w:val="00656FE9"/>
    <w:rsid w:val="0066585D"/>
    <w:rsid w:val="006734C7"/>
    <w:rsid w:val="00673611"/>
    <w:rsid w:val="00675C9D"/>
    <w:rsid w:val="0067635D"/>
    <w:rsid w:val="006873A5"/>
    <w:rsid w:val="00696A1F"/>
    <w:rsid w:val="006A0A32"/>
    <w:rsid w:val="006A69ED"/>
    <w:rsid w:val="006B14B9"/>
    <w:rsid w:val="006E47F6"/>
    <w:rsid w:val="006E7BF4"/>
    <w:rsid w:val="006F3DEB"/>
    <w:rsid w:val="006F570D"/>
    <w:rsid w:val="00703211"/>
    <w:rsid w:val="00704ED9"/>
    <w:rsid w:val="00712D1F"/>
    <w:rsid w:val="0072064E"/>
    <w:rsid w:val="00733282"/>
    <w:rsid w:val="007345A7"/>
    <w:rsid w:val="00734A52"/>
    <w:rsid w:val="00741843"/>
    <w:rsid w:val="00746AC4"/>
    <w:rsid w:val="00751EB9"/>
    <w:rsid w:val="007531F0"/>
    <w:rsid w:val="00753468"/>
    <w:rsid w:val="00753525"/>
    <w:rsid w:val="00764EAE"/>
    <w:rsid w:val="00766A68"/>
    <w:rsid w:val="00766FBC"/>
    <w:rsid w:val="0078080F"/>
    <w:rsid w:val="00784672"/>
    <w:rsid w:val="0079529C"/>
    <w:rsid w:val="00797507"/>
    <w:rsid w:val="007A3831"/>
    <w:rsid w:val="007C3957"/>
    <w:rsid w:val="007C7EBD"/>
    <w:rsid w:val="007D037F"/>
    <w:rsid w:val="007D31DE"/>
    <w:rsid w:val="007E0BF8"/>
    <w:rsid w:val="007E6569"/>
    <w:rsid w:val="007F33FA"/>
    <w:rsid w:val="007F4325"/>
    <w:rsid w:val="007F6979"/>
    <w:rsid w:val="00800271"/>
    <w:rsid w:val="00801B8E"/>
    <w:rsid w:val="0080531B"/>
    <w:rsid w:val="00810C73"/>
    <w:rsid w:val="00815D86"/>
    <w:rsid w:val="00815EAD"/>
    <w:rsid w:val="00831BDD"/>
    <w:rsid w:val="0083242D"/>
    <w:rsid w:val="0083754C"/>
    <w:rsid w:val="008566E4"/>
    <w:rsid w:val="00863E24"/>
    <w:rsid w:val="00864BAE"/>
    <w:rsid w:val="00866B6C"/>
    <w:rsid w:val="008753A0"/>
    <w:rsid w:val="00881790"/>
    <w:rsid w:val="008824CB"/>
    <w:rsid w:val="00884919"/>
    <w:rsid w:val="00885BDC"/>
    <w:rsid w:val="008876FC"/>
    <w:rsid w:val="008A3C39"/>
    <w:rsid w:val="008A4031"/>
    <w:rsid w:val="008B1010"/>
    <w:rsid w:val="008B1FAB"/>
    <w:rsid w:val="008C0E7E"/>
    <w:rsid w:val="008C1464"/>
    <w:rsid w:val="008C2C31"/>
    <w:rsid w:val="008C56C3"/>
    <w:rsid w:val="008D6038"/>
    <w:rsid w:val="008E7A27"/>
    <w:rsid w:val="008F0325"/>
    <w:rsid w:val="008F566D"/>
    <w:rsid w:val="00902882"/>
    <w:rsid w:val="00911286"/>
    <w:rsid w:val="00913205"/>
    <w:rsid w:val="00914290"/>
    <w:rsid w:val="00925EFD"/>
    <w:rsid w:val="00926250"/>
    <w:rsid w:val="00931C6E"/>
    <w:rsid w:val="0093761A"/>
    <w:rsid w:val="00944FF3"/>
    <w:rsid w:val="00945669"/>
    <w:rsid w:val="00952842"/>
    <w:rsid w:val="009635F2"/>
    <w:rsid w:val="00964146"/>
    <w:rsid w:val="00965A77"/>
    <w:rsid w:val="00970120"/>
    <w:rsid w:val="00974949"/>
    <w:rsid w:val="009809AC"/>
    <w:rsid w:val="00981856"/>
    <w:rsid w:val="00996539"/>
    <w:rsid w:val="009C46BD"/>
    <w:rsid w:val="009C4837"/>
    <w:rsid w:val="009C6BA1"/>
    <w:rsid w:val="009D66F5"/>
    <w:rsid w:val="009E60FA"/>
    <w:rsid w:val="00A00778"/>
    <w:rsid w:val="00A03A2A"/>
    <w:rsid w:val="00A03DF1"/>
    <w:rsid w:val="00A04E3E"/>
    <w:rsid w:val="00A12447"/>
    <w:rsid w:val="00A25894"/>
    <w:rsid w:val="00A471B7"/>
    <w:rsid w:val="00A52DE6"/>
    <w:rsid w:val="00A5666D"/>
    <w:rsid w:val="00A5671E"/>
    <w:rsid w:val="00A618D9"/>
    <w:rsid w:val="00A7549E"/>
    <w:rsid w:val="00A76E8B"/>
    <w:rsid w:val="00A816AA"/>
    <w:rsid w:val="00A84190"/>
    <w:rsid w:val="00A84DC2"/>
    <w:rsid w:val="00A94EC0"/>
    <w:rsid w:val="00AA08CA"/>
    <w:rsid w:val="00AA208B"/>
    <w:rsid w:val="00AC78CD"/>
    <w:rsid w:val="00AD01A9"/>
    <w:rsid w:val="00AD5903"/>
    <w:rsid w:val="00AD6FC6"/>
    <w:rsid w:val="00AE0380"/>
    <w:rsid w:val="00AE0684"/>
    <w:rsid w:val="00AF1F17"/>
    <w:rsid w:val="00B05D7E"/>
    <w:rsid w:val="00B10D29"/>
    <w:rsid w:val="00B11503"/>
    <w:rsid w:val="00B11E1D"/>
    <w:rsid w:val="00B14243"/>
    <w:rsid w:val="00B15ECE"/>
    <w:rsid w:val="00B17B26"/>
    <w:rsid w:val="00B20CE0"/>
    <w:rsid w:val="00B21591"/>
    <w:rsid w:val="00B23C79"/>
    <w:rsid w:val="00B25DDB"/>
    <w:rsid w:val="00B26722"/>
    <w:rsid w:val="00B2722D"/>
    <w:rsid w:val="00B34422"/>
    <w:rsid w:val="00B409B4"/>
    <w:rsid w:val="00B4157E"/>
    <w:rsid w:val="00B504D7"/>
    <w:rsid w:val="00B63624"/>
    <w:rsid w:val="00B73F3D"/>
    <w:rsid w:val="00B770BE"/>
    <w:rsid w:val="00B80EC7"/>
    <w:rsid w:val="00B812AE"/>
    <w:rsid w:val="00B84BD7"/>
    <w:rsid w:val="00B9142B"/>
    <w:rsid w:val="00B9592D"/>
    <w:rsid w:val="00BA1440"/>
    <w:rsid w:val="00BA2A67"/>
    <w:rsid w:val="00BB493F"/>
    <w:rsid w:val="00BC2CF2"/>
    <w:rsid w:val="00BD2FDE"/>
    <w:rsid w:val="00BD37E1"/>
    <w:rsid w:val="00BE5407"/>
    <w:rsid w:val="00BF056B"/>
    <w:rsid w:val="00BF1DBC"/>
    <w:rsid w:val="00BF4E8F"/>
    <w:rsid w:val="00C0687A"/>
    <w:rsid w:val="00C31568"/>
    <w:rsid w:val="00C31629"/>
    <w:rsid w:val="00C35044"/>
    <w:rsid w:val="00C35B14"/>
    <w:rsid w:val="00C42C66"/>
    <w:rsid w:val="00C52D2F"/>
    <w:rsid w:val="00C54ADF"/>
    <w:rsid w:val="00C77CED"/>
    <w:rsid w:val="00C81E43"/>
    <w:rsid w:val="00C830F7"/>
    <w:rsid w:val="00C87689"/>
    <w:rsid w:val="00C90796"/>
    <w:rsid w:val="00C92B98"/>
    <w:rsid w:val="00CA383B"/>
    <w:rsid w:val="00CA443C"/>
    <w:rsid w:val="00CA5AD2"/>
    <w:rsid w:val="00CA6177"/>
    <w:rsid w:val="00CB1F82"/>
    <w:rsid w:val="00CB3ACB"/>
    <w:rsid w:val="00CB761E"/>
    <w:rsid w:val="00CC7E15"/>
    <w:rsid w:val="00CD5446"/>
    <w:rsid w:val="00CF3F31"/>
    <w:rsid w:val="00CF5DC6"/>
    <w:rsid w:val="00CF72B9"/>
    <w:rsid w:val="00D02FDD"/>
    <w:rsid w:val="00D13CC5"/>
    <w:rsid w:val="00D14EED"/>
    <w:rsid w:val="00D27612"/>
    <w:rsid w:val="00D306DF"/>
    <w:rsid w:val="00D400E0"/>
    <w:rsid w:val="00D40E80"/>
    <w:rsid w:val="00D529BB"/>
    <w:rsid w:val="00D61386"/>
    <w:rsid w:val="00D620D0"/>
    <w:rsid w:val="00D65BE5"/>
    <w:rsid w:val="00D67E60"/>
    <w:rsid w:val="00D7012B"/>
    <w:rsid w:val="00D743A3"/>
    <w:rsid w:val="00D82CAB"/>
    <w:rsid w:val="00D82E7F"/>
    <w:rsid w:val="00D84B26"/>
    <w:rsid w:val="00D915AA"/>
    <w:rsid w:val="00D925A2"/>
    <w:rsid w:val="00D93C2D"/>
    <w:rsid w:val="00D93DFD"/>
    <w:rsid w:val="00D97957"/>
    <w:rsid w:val="00DA034B"/>
    <w:rsid w:val="00DB1844"/>
    <w:rsid w:val="00DB1CD9"/>
    <w:rsid w:val="00DB3A84"/>
    <w:rsid w:val="00DB66AF"/>
    <w:rsid w:val="00DC3715"/>
    <w:rsid w:val="00DC5B06"/>
    <w:rsid w:val="00DD4922"/>
    <w:rsid w:val="00DE2E04"/>
    <w:rsid w:val="00DE436F"/>
    <w:rsid w:val="00DF3638"/>
    <w:rsid w:val="00DF3FE1"/>
    <w:rsid w:val="00E04BC7"/>
    <w:rsid w:val="00E04C99"/>
    <w:rsid w:val="00E145E6"/>
    <w:rsid w:val="00E15CC1"/>
    <w:rsid w:val="00E161D3"/>
    <w:rsid w:val="00E25594"/>
    <w:rsid w:val="00E2704B"/>
    <w:rsid w:val="00E27EB6"/>
    <w:rsid w:val="00E32B1A"/>
    <w:rsid w:val="00E50AD0"/>
    <w:rsid w:val="00E531A2"/>
    <w:rsid w:val="00E5365D"/>
    <w:rsid w:val="00E64668"/>
    <w:rsid w:val="00E777F7"/>
    <w:rsid w:val="00E82D16"/>
    <w:rsid w:val="00E839DA"/>
    <w:rsid w:val="00E926EA"/>
    <w:rsid w:val="00E93ACC"/>
    <w:rsid w:val="00EA6FFB"/>
    <w:rsid w:val="00EB4250"/>
    <w:rsid w:val="00EC6041"/>
    <w:rsid w:val="00EC7B3A"/>
    <w:rsid w:val="00ED1C48"/>
    <w:rsid w:val="00ED6306"/>
    <w:rsid w:val="00EE3400"/>
    <w:rsid w:val="00EE3B93"/>
    <w:rsid w:val="00EF47FF"/>
    <w:rsid w:val="00F04514"/>
    <w:rsid w:val="00F1326E"/>
    <w:rsid w:val="00F21AC6"/>
    <w:rsid w:val="00F25CB9"/>
    <w:rsid w:val="00F3315B"/>
    <w:rsid w:val="00F33DD1"/>
    <w:rsid w:val="00F42599"/>
    <w:rsid w:val="00F62BD2"/>
    <w:rsid w:val="00F67122"/>
    <w:rsid w:val="00F74EC5"/>
    <w:rsid w:val="00F7534C"/>
    <w:rsid w:val="00F76DF9"/>
    <w:rsid w:val="00F8059C"/>
    <w:rsid w:val="00F947EB"/>
    <w:rsid w:val="00FB030B"/>
    <w:rsid w:val="00FB133F"/>
    <w:rsid w:val="00FC6C82"/>
    <w:rsid w:val="00FD3924"/>
    <w:rsid w:val="00FE2ED5"/>
    <w:rsid w:val="00FE53F4"/>
    <w:rsid w:val="00FE55B7"/>
    <w:rsid w:val="00FE5981"/>
    <w:rsid w:val="00FE5F86"/>
    <w:rsid w:val="00FE6A8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F4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K.R.A.dwg\&#1057;&#1099;&#1079;&#1088;&#1072;&#1085;&#1100;.dwg\&#1040;&#1074;&#1090;.&#1101;&#1089;&#1090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A8D0-132A-46FE-8ED5-7B8371B8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данные А4 (портрет)</vt:lpstr>
    </vt:vector>
  </TitlesOfParts>
  <Company>ГазНИИпроект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данные А4 (портрет)</dc:title>
  <dc:subject>Шаблон</dc:subject>
  <dc:creator>RKoneev</dc:creator>
  <cp:lastModifiedBy>Сергей Александрович Стромков</cp:lastModifiedBy>
  <cp:revision>23</cp:revision>
  <cp:lastPrinted>2016-08-30T04:31:00Z</cp:lastPrinted>
  <dcterms:created xsi:type="dcterms:W3CDTF">2017-03-31T07:22:00Z</dcterms:created>
  <dcterms:modified xsi:type="dcterms:W3CDTF">2017-10-03T23:41:00Z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DOC_CODE">
    <vt:lpwstr> </vt:lpwstr>
  </property>
  <property fmtid="{D5CDD505-2E9C-101B-9397-08002B2CF9AE}" pid="3" name="ATTR_DOCUMENT_NAME">
    <vt:lpwstr> </vt:lpwstr>
  </property>
  <property fmtid="{D5CDD505-2E9C-101B-9397-08002B2CF9AE}" pid="4" name="ExternFunctions.Mycompany">
    <vt:lpwstr>ООО "Красноярскгазпром нефтегазпроект"</vt:lpwstr>
  </property>
  <property fmtid="{D5CDD505-2E9C-101B-9397-08002B2CF9AE}" pid="5" name="ExternFunctions.StageCode">
    <vt:lpwstr>Р</vt:lpwstr>
  </property>
  <property fmtid="{D5CDD505-2E9C-101B-9397-08002B2CF9AE}" pid="6" name="ExternFunctions.GetObjectDesc">
    <vt:lpwstr> </vt:lpwstr>
  </property>
  <property fmtid="{D5CDD505-2E9C-101B-9397-08002B2CF9AE}" pid="7" name="ExternFunctions.GetDocDevelopUser">
    <vt:lpwstr/>
  </property>
  <property fmtid="{D5CDD505-2E9C-101B-9397-08002B2CF9AE}" pid="8" name="ExternFunctions.GetDocCheckUser1">
    <vt:lpwstr> </vt:lpwstr>
  </property>
  <property fmtid="{D5CDD505-2E9C-101B-9397-08002B2CF9AE}" pid="9" name="ExternFunctions.GetDocNKUser">
    <vt:lpwstr> </vt:lpwstr>
  </property>
  <property fmtid="{D5CDD505-2E9C-101B-9397-08002B2CF9AE}" pid="10" name="ExternFunctions.GetDocApproveUser">
    <vt:lpwstr> </vt:lpwstr>
  </property>
</Properties>
</file>