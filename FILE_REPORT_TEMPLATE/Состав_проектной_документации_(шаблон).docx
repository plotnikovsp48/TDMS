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45048" w14:textId="77777777" w:rsidR="00704ED9" w:rsidRDefault="00704ED9"/>
    <w:tbl>
      <w:tblPr>
        <w:tblW w:w="10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0"/>
        <w:gridCol w:w="4819"/>
        <w:gridCol w:w="1417"/>
      </w:tblGrid>
      <w:tr w:rsidR="001229FA" w:rsidRPr="001229FA" w14:paraId="75FE6A48" w14:textId="77777777" w:rsidTr="001229FA">
        <w:trPr>
          <w:cantSplit/>
          <w:trHeight w:val="680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0EEB48" w14:textId="77777777" w:rsidR="001229FA" w:rsidRPr="001229FA" w:rsidRDefault="001229FA" w:rsidP="000E30A7">
            <w:pPr>
              <w:ind w:left="-44" w:firstLine="3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229FA">
              <w:rPr>
                <w:rFonts w:ascii="Arial" w:hAnsi="Arial" w:cs="Arial"/>
                <w:sz w:val="22"/>
                <w:szCs w:val="22"/>
              </w:rPr>
              <w:t>Номер тома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6505D8" w14:textId="77777777" w:rsidR="001229FA" w:rsidRPr="001229FA" w:rsidRDefault="001229FA" w:rsidP="000E30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229FA">
              <w:rPr>
                <w:rFonts w:ascii="Arial" w:hAnsi="Arial" w:cs="Arial"/>
                <w:sz w:val="22"/>
                <w:szCs w:val="22"/>
              </w:rPr>
              <w:t>Обозначение</w:t>
            </w:r>
          </w:p>
        </w:tc>
        <w:tc>
          <w:tcPr>
            <w:tcW w:w="48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9DFD65" w14:textId="77777777" w:rsidR="001229FA" w:rsidRPr="001229FA" w:rsidRDefault="001229FA" w:rsidP="000E30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229FA">
              <w:rPr>
                <w:rFonts w:ascii="Arial" w:hAnsi="Arial" w:cs="Arial"/>
                <w:sz w:val="22"/>
                <w:szCs w:val="22"/>
              </w:rPr>
              <w:t>Наименование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0EE1F0" w14:textId="77777777" w:rsidR="001229FA" w:rsidRPr="001229FA" w:rsidRDefault="001229FA" w:rsidP="000E30A7">
            <w:pPr>
              <w:ind w:lef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229FA">
              <w:rPr>
                <w:rFonts w:ascii="Arial" w:hAnsi="Arial" w:cs="Arial"/>
                <w:sz w:val="22"/>
                <w:szCs w:val="22"/>
              </w:rPr>
              <w:t>Примечание</w:t>
            </w:r>
          </w:p>
        </w:tc>
      </w:tr>
      <w:tr w:rsidR="001229FA" w:rsidRPr="00C17A5E" w14:paraId="76D63B50" w14:textId="77777777" w:rsidTr="001229FA">
        <w:trPr>
          <w:cantSplit/>
          <w:trHeight w:val="454"/>
          <w:tblHeader/>
          <w:jc w:val="center"/>
        </w:trPr>
        <w:tc>
          <w:tcPr>
            <w:tcW w:w="994" w:type="dxa"/>
            <w:tcBorders>
              <w:top w:val="single" w:sz="12" w:space="0" w:color="auto"/>
            </w:tcBorders>
            <w:vAlign w:val="center"/>
          </w:tcPr>
          <w:p w14:paraId="3C4051E7" w14:textId="39FAC83B" w:rsidR="001229FA" w:rsidRPr="00C17A5E" w:rsidRDefault="001229FA" w:rsidP="000E30A7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260" w:type="dxa"/>
            <w:tcBorders>
              <w:top w:val="single" w:sz="12" w:space="0" w:color="auto"/>
            </w:tcBorders>
            <w:vAlign w:val="center"/>
          </w:tcPr>
          <w:p w14:paraId="0A92ED9A" w14:textId="565FF304" w:rsidR="001229FA" w:rsidRPr="00C17A5E" w:rsidRDefault="001229FA" w:rsidP="000E30A7">
            <w:pPr>
              <w:widowControl w:val="0"/>
              <w:tabs>
                <w:tab w:val="left" w:pos="993"/>
              </w:tabs>
              <w:spacing w:before="18"/>
              <w:jc w:val="both"/>
              <w:rPr>
                <w:rFonts w:ascii="Arial" w:hAnsi="Arial" w:cs="Arial"/>
                <w:bCs/>
                <w:color w:val="000000"/>
                <w:lang w:eastAsia="en-US"/>
              </w:rPr>
            </w:pPr>
          </w:p>
        </w:tc>
        <w:tc>
          <w:tcPr>
            <w:tcW w:w="4819" w:type="dxa"/>
            <w:tcBorders>
              <w:top w:val="single" w:sz="12" w:space="0" w:color="auto"/>
            </w:tcBorders>
            <w:vAlign w:val="center"/>
          </w:tcPr>
          <w:p w14:paraId="41B1E8E3" w14:textId="40249474" w:rsidR="001229FA" w:rsidRPr="00C17A5E" w:rsidRDefault="001229FA" w:rsidP="000E30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6140324A" w14:textId="77777777" w:rsidR="001229FA" w:rsidRPr="00C17A5E" w:rsidRDefault="001229FA" w:rsidP="000E30A7">
            <w:pPr>
              <w:jc w:val="both"/>
              <w:rPr>
                <w:rFonts w:ascii="Arial" w:hAnsi="Arial" w:cs="Arial"/>
              </w:rPr>
            </w:pPr>
          </w:p>
        </w:tc>
      </w:tr>
      <w:tr w:rsidR="001229FA" w:rsidRPr="00C17A5E" w14:paraId="49008EC7" w14:textId="77777777" w:rsidTr="001229FA">
        <w:trPr>
          <w:cantSplit/>
          <w:trHeight w:val="454"/>
          <w:tblHeader/>
          <w:jc w:val="center"/>
        </w:trPr>
        <w:tc>
          <w:tcPr>
            <w:tcW w:w="994" w:type="dxa"/>
            <w:vAlign w:val="center"/>
          </w:tcPr>
          <w:p w14:paraId="13AE64A0" w14:textId="77777777" w:rsidR="001229FA" w:rsidRPr="00C17A5E" w:rsidRDefault="001229FA" w:rsidP="000E30A7">
            <w:pPr>
              <w:ind w:left="792"/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vAlign w:val="center"/>
          </w:tcPr>
          <w:p w14:paraId="24570BA5" w14:textId="77777777" w:rsidR="001229FA" w:rsidRPr="00C17A5E" w:rsidRDefault="001229FA" w:rsidP="000E30A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819" w:type="dxa"/>
            <w:vAlign w:val="center"/>
          </w:tcPr>
          <w:p w14:paraId="3A66714A" w14:textId="64E048DD" w:rsidR="001229FA" w:rsidRPr="00C17A5E" w:rsidRDefault="001229FA" w:rsidP="000E30A7">
            <w:pPr>
              <w:pStyle w:val="7"/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0714EE24" w14:textId="77777777" w:rsidR="001229FA" w:rsidRPr="00C17A5E" w:rsidRDefault="001229FA" w:rsidP="000E30A7">
            <w:pPr>
              <w:jc w:val="both"/>
              <w:rPr>
                <w:rFonts w:ascii="Arial" w:hAnsi="Arial" w:cs="Arial"/>
              </w:rPr>
            </w:pPr>
          </w:p>
        </w:tc>
      </w:tr>
      <w:tr w:rsidR="001229FA" w:rsidRPr="00C17A5E" w14:paraId="2749DF0F" w14:textId="77777777" w:rsidTr="001229FA">
        <w:trPr>
          <w:cantSplit/>
          <w:trHeight w:val="454"/>
          <w:tblHeader/>
          <w:jc w:val="center"/>
        </w:trPr>
        <w:tc>
          <w:tcPr>
            <w:tcW w:w="994" w:type="dxa"/>
            <w:vAlign w:val="center"/>
          </w:tcPr>
          <w:p w14:paraId="35724EDF" w14:textId="1EB70D90" w:rsidR="001229FA" w:rsidRPr="00C17A5E" w:rsidRDefault="001229FA" w:rsidP="000E30A7">
            <w:pPr>
              <w:pStyle w:val="af2"/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vAlign w:val="center"/>
          </w:tcPr>
          <w:p w14:paraId="7D488E09" w14:textId="4EE0BCC7" w:rsidR="001229FA" w:rsidRPr="00C17A5E" w:rsidRDefault="001229FA" w:rsidP="000E30A7">
            <w:pPr>
              <w:pStyle w:val="af2"/>
              <w:jc w:val="both"/>
              <w:rPr>
                <w:rFonts w:ascii="Arial" w:hAnsi="Arial" w:cs="Arial"/>
              </w:rPr>
            </w:pPr>
          </w:p>
        </w:tc>
        <w:tc>
          <w:tcPr>
            <w:tcW w:w="4819" w:type="dxa"/>
            <w:vAlign w:val="center"/>
          </w:tcPr>
          <w:p w14:paraId="637DE4FB" w14:textId="0B58206D" w:rsidR="001229FA" w:rsidRPr="00C17A5E" w:rsidRDefault="001229FA" w:rsidP="000E30A7">
            <w:pPr>
              <w:pStyle w:val="af2"/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6FC658CF" w14:textId="77777777" w:rsidR="001229FA" w:rsidRPr="00C17A5E" w:rsidRDefault="001229FA" w:rsidP="000E30A7">
            <w:pPr>
              <w:jc w:val="both"/>
              <w:rPr>
                <w:rFonts w:ascii="Arial" w:hAnsi="Arial" w:cs="Arial"/>
              </w:rPr>
            </w:pPr>
          </w:p>
        </w:tc>
      </w:tr>
      <w:tr w:rsidR="001229FA" w:rsidRPr="00C17A5E" w14:paraId="6C30381F" w14:textId="77777777" w:rsidTr="001229FA">
        <w:trPr>
          <w:cantSplit/>
          <w:trHeight w:val="454"/>
          <w:tblHeader/>
          <w:jc w:val="center"/>
        </w:trPr>
        <w:tc>
          <w:tcPr>
            <w:tcW w:w="994" w:type="dxa"/>
            <w:vAlign w:val="center"/>
          </w:tcPr>
          <w:p w14:paraId="57FEFE77" w14:textId="2CE23E55" w:rsidR="001229FA" w:rsidRPr="00C17A5E" w:rsidRDefault="001229FA" w:rsidP="000E30A7">
            <w:pPr>
              <w:pStyle w:val="af2"/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vAlign w:val="center"/>
          </w:tcPr>
          <w:p w14:paraId="6C750806" w14:textId="06B6C64D" w:rsidR="001229FA" w:rsidRPr="00C17A5E" w:rsidRDefault="001229FA" w:rsidP="000E30A7">
            <w:pPr>
              <w:pStyle w:val="af2"/>
              <w:jc w:val="both"/>
              <w:rPr>
                <w:rFonts w:ascii="Arial" w:hAnsi="Arial" w:cs="Arial"/>
                <w:bCs/>
                <w:color w:val="000000"/>
                <w:lang w:eastAsia="en-US"/>
              </w:rPr>
            </w:pPr>
          </w:p>
        </w:tc>
        <w:tc>
          <w:tcPr>
            <w:tcW w:w="4819" w:type="dxa"/>
            <w:vAlign w:val="center"/>
          </w:tcPr>
          <w:p w14:paraId="60C1C47D" w14:textId="6F901D09" w:rsidR="001229FA" w:rsidRPr="00C17A5E" w:rsidRDefault="001229FA" w:rsidP="000E30A7">
            <w:pPr>
              <w:pStyle w:val="af2"/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049BE86C" w14:textId="77777777" w:rsidR="001229FA" w:rsidRPr="00C17A5E" w:rsidRDefault="001229FA" w:rsidP="000E30A7">
            <w:pPr>
              <w:jc w:val="both"/>
              <w:rPr>
                <w:rFonts w:ascii="Arial" w:hAnsi="Arial" w:cs="Arial"/>
              </w:rPr>
            </w:pPr>
          </w:p>
        </w:tc>
      </w:tr>
      <w:tr w:rsidR="001229FA" w:rsidRPr="00C17A5E" w14:paraId="45D23FF4" w14:textId="77777777" w:rsidTr="001229FA">
        <w:trPr>
          <w:cantSplit/>
          <w:trHeight w:val="454"/>
          <w:tblHeader/>
          <w:jc w:val="center"/>
        </w:trPr>
        <w:tc>
          <w:tcPr>
            <w:tcW w:w="994" w:type="dxa"/>
            <w:vAlign w:val="center"/>
          </w:tcPr>
          <w:p w14:paraId="10E5E2A5" w14:textId="77777777" w:rsidR="001229FA" w:rsidRPr="00C17A5E" w:rsidRDefault="001229FA" w:rsidP="000E30A7">
            <w:pPr>
              <w:ind w:left="175" w:hanging="142"/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vAlign w:val="center"/>
          </w:tcPr>
          <w:p w14:paraId="5E347E46" w14:textId="77777777" w:rsidR="001229FA" w:rsidRPr="00C17A5E" w:rsidRDefault="001229FA" w:rsidP="000E30A7">
            <w:pPr>
              <w:widowControl w:val="0"/>
              <w:tabs>
                <w:tab w:val="left" w:pos="993"/>
              </w:tabs>
              <w:spacing w:before="18"/>
              <w:jc w:val="both"/>
              <w:rPr>
                <w:rFonts w:ascii="Arial" w:hAnsi="Arial" w:cs="Arial"/>
                <w:bCs/>
                <w:color w:val="000000"/>
                <w:lang w:eastAsia="en-US"/>
              </w:rPr>
            </w:pPr>
          </w:p>
        </w:tc>
        <w:tc>
          <w:tcPr>
            <w:tcW w:w="4819" w:type="dxa"/>
            <w:vAlign w:val="center"/>
          </w:tcPr>
          <w:p w14:paraId="1EDD3553" w14:textId="7E7E0BDB" w:rsidR="001229FA" w:rsidRPr="00C17A5E" w:rsidRDefault="001229FA" w:rsidP="000E30A7">
            <w:pPr>
              <w:pStyle w:val="6"/>
              <w:keepNext w:val="0"/>
              <w:keepLines w:val="0"/>
              <w:spacing w:before="240" w:after="60"/>
              <w:jc w:val="both"/>
              <w:rPr>
                <w:rStyle w:val="af1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7" w:type="dxa"/>
            <w:vAlign w:val="center"/>
          </w:tcPr>
          <w:p w14:paraId="2753683A" w14:textId="77777777" w:rsidR="001229FA" w:rsidRPr="00C17A5E" w:rsidRDefault="001229FA" w:rsidP="000E30A7">
            <w:pPr>
              <w:jc w:val="both"/>
              <w:rPr>
                <w:rFonts w:ascii="Arial" w:hAnsi="Arial" w:cs="Arial"/>
              </w:rPr>
            </w:pPr>
          </w:p>
        </w:tc>
      </w:tr>
    </w:tbl>
    <w:p w14:paraId="1D3540E1" w14:textId="77777777" w:rsidR="00555C39" w:rsidRPr="001229FA" w:rsidRDefault="00555C39"/>
    <w:sectPr w:rsidR="00555C39" w:rsidRPr="001229FA" w:rsidSect="001229F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567" w:right="284" w:bottom="567" w:left="1134" w:header="0" w:footer="0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8484C" w14:textId="77777777" w:rsidR="00AE0BAC" w:rsidRDefault="00AE0BAC">
      <w:r>
        <w:separator/>
      </w:r>
    </w:p>
  </w:endnote>
  <w:endnote w:type="continuationSeparator" w:id="0">
    <w:p w14:paraId="3A524212" w14:textId="77777777" w:rsidR="00AE0BAC" w:rsidRDefault="00AE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1BD73" w14:textId="12E9B5CA" w:rsidR="00EF47FF" w:rsidRDefault="00271F9C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4B1F47" wp14:editId="08612C36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64820" cy="3103880"/>
              <wp:effectExtent l="0" t="0" r="0" b="317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" cy="310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 w14:paraId="56F01429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36B12AD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DB86B0F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58FFDA5D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3425085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217E02D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3BFDE3D6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A690E94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B613A13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161A6907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.95pt;margin-top:574.35pt;width:36.6pt;height:244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aNrwIAAKk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 w14:paraId="56F01429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36B12AD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DB86B0F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58FFDA5D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3425085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217E02D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3BFDE3D6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6A690E94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B613A13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161A6907" w14:textId="77777777" w:rsidR="00EF47FF" w:rsidRDefault="00EF47FF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FBC234" wp14:editId="7CF8EE0C">
              <wp:simplePos x="0" y="0"/>
              <wp:positionH relativeFrom="page">
                <wp:posOffset>727075</wp:posOffset>
              </wp:positionH>
              <wp:positionV relativeFrom="page">
                <wp:posOffset>9836150</wp:posOffset>
              </wp:positionV>
              <wp:extent cx="6595110" cy="539115"/>
              <wp:effectExtent l="3175" t="0" r="2540" b="0"/>
              <wp:wrapTopAndBottom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8"/>
                            <w:gridCol w:w="568"/>
                            <w:gridCol w:w="569"/>
                            <w:gridCol w:w="569"/>
                            <w:gridCol w:w="853"/>
                            <w:gridCol w:w="569"/>
                            <w:gridCol w:w="6111"/>
                            <w:gridCol w:w="569"/>
                          </w:tblGrid>
                          <w:tr w:rsidR="00EF47FF" w14:paraId="2FC10F7B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D26877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A2781F3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14:paraId="18B11714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14:paraId="5CCF1EE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0E14615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D4A5604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7D2AEBF" w14:textId="789A16EA" w:rsidR="00EF47FF" w:rsidRDefault="00EF47FF" w:rsidP="00801B8E">
                                <w:pPr>
                                  <w:spacing w:line="260" w:lineRule="exact"/>
                                  <w:ind w:left="3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t>-СВОК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886A052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EF47FF" w14:paraId="3BBB077B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C7BA32C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E2F9F62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1402489F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36A8C352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359E62D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AE00778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8B4621" w14:textId="77777777"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 w:val="restart"/>
                                <w:tcBorders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4D0E6164" w14:textId="77777777" w:rsidR="00EF47FF" w:rsidRDefault="00EF47FF" w:rsidP="00FE6A82">
                                <w:pPr>
                                  <w:jc w:val="center"/>
                                </w:pP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=</w:instrText>
                                </w:r>
                                <w:r>
                                  <w:instrText>0</w:instrText>
                                </w:r>
                                <w:r w:rsidRPr="00217F15">
                                  <w:rPr>
                                    <w:lang w:val="en-US"/>
                                  </w:rPr>
                                  <w:instrText>+</w:instrText>
                                </w: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PAGE  </w:instrText>
                                </w:r>
                                <w:r w:rsidRPr="00217F15">
                                  <w:fldChar w:fldCharType="separate"/>
                                </w:r>
                                <w:r w:rsidR="001229FA">
                                  <w:rPr>
                                    <w:noProof/>
                                  </w:rPr>
                                  <w:instrText>2</w:instrText>
                                </w:r>
                                <w:r w:rsidRPr="00217F15">
                                  <w:fldChar w:fldCharType="end"/>
                                </w:r>
                                <w:r w:rsidRPr="00217F15">
                                  <w:fldChar w:fldCharType="separate"/>
                                </w:r>
                                <w:r w:rsidR="001229FA">
                                  <w:rPr>
                                    <w:noProof/>
                                  </w:rPr>
                                  <w:t>2</w:t>
                                </w:r>
                                <w:r w:rsidRPr="00217F15">
                                  <w:fldChar w:fldCharType="end"/>
                                </w:r>
                              </w:p>
                            </w:tc>
                          </w:tr>
                          <w:tr w:rsidR="00EF47FF" w14:paraId="5EA175E0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11ABE79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A09D1B1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Кол.уч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75BE53CE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21A2043E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F89827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95F9F39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6C0ED2" w14:textId="77777777"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/>
                                <w:tcBorders>
                                  <w:left w:val="single" w:sz="12" w:space="0" w:color="auto"/>
                                </w:tcBorders>
                              </w:tcPr>
                              <w:p w14:paraId="60816235" w14:textId="77777777" w:rsidR="00EF47FF" w:rsidRDefault="00EF47F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7333FE6B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57.25pt;margin-top:774.5pt;width:519.3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0376" w:type="dxa"/>
                      <w:tblInd w:w="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8"/>
                      <w:gridCol w:w="568"/>
                      <w:gridCol w:w="569"/>
                      <w:gridCol w:w="569"/>
                      <w:gridCol w:w="853"/>
                      <w:gridCol w:w="569"/>
                      <w:gridCol w:w="6111"/>
                      <w:gridCol w:w="569"/>
                    </w:tblGrid>
                    <w:tr w:rsidR="00EF47FF" w14:paraId="2FC10F7B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D26877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A2781F3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14:paraId="18B11714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14:paraId="5CCF1EE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0E14615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D4A5604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7D2AEBF" w14:textId="789A16EA" w:rsidR="00EF47FF" w:rsidRDefault="00EF47FF" w:rsidP="00801B8E">
                          <w:pPr>
                            <w:spacing w:line="260" w:lineRule="exact"/>
                            <w:ind w:left="360"/>
                            <w:jc w:val="center"/>
                            <w:rPr>
                              <w:sz w:val="28"/>
                            </w:rPr>
                          </w:pPr>
                          <w:r>
                            <w:t>-СВОК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14:paraId="0886A052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EF47FF" w14:paraId="3BBB077B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C7BA32C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E2F9F62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1402489F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36A8C352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359E62D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AE00778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8B4621" w14:textId="77777777"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 w:val="restart"/>
                          <w:tcBorders>
                            <w:left w:val="single" w:sz="12" w:space="0" w:color="auto"/>
                          </w:tcBorders>
                          <w:vAlign w:val="center"/>
                        </w:tcPr>
                        <w:p w14:paraId="4D0E6164" w14:textId="77777777" w:rsidR="00EF47FF" w:rsidRDefault="00EF47FF" w:rsidP="00FE6A82">
                          <w:pPr>
                            <w:jc w:val="center"/>
                          </w:pPr>
                          <w:r w:rsidRPr="00217F15">
                            <w:fldChar w:fldCharType="begin"/>
                          </w:r>
                          <w:r w:rsidRPr="00217F15">
                            <w:instrText xml:space="preserve"> =</w:instrText>
                          </w:r>
                          <w:r>
                            <w:instrText>0</w:instrText>
                          </w:r>
                          <w:r w:rsidRPr="00217F15">
                            <w:rPr>
                              <w:lang w:val="en-US"/>
                            </w:rPr>
                            <w:instrText>+</w:instrText>
                          </w:r>
                          <w:r w:rsidRPr="00217F15">
                            <w:fldChar w:fldCharType="begin"/>
                          </w:r>
                          <w:r w:rsidRPr="00217F15">
                            <w:instrText xml:space="preserve"> PAGE  </w:instrText>
                          </w:r>
                          <w:r w:rsidRPr="00217F15">
                            <w:fldChar w:fldCharType="separate"/>
                          </w:r>
                          <w:r w:rsidR="001229FA">
                            <w:rPr>
                              <w:noProof/>
                            </w:rPr>
                            <w:instrText>2</w:instrText>
                          </w:r>
                          <w:r w:rsidRPr="00217F15">
                            <w:fldChar w:fldCharType="end"/>
                          </w:r>
                          <w:r w:rsidRPr="00217F15">
                            <w:fldChar w:fldCharType="separate"/>
                          </w:r>
                          <w:r w:rsidR="001229FA">
                            <w:rPr>
                              <w:noProof/>
                            </w:rPr>
                            <w:t>2</w:t>
                          </w:r>
                          <w:r w:rsidRPr="00217F15">
                            <w:fldChar w:fldCharType="end"/>
                          </w:r>
                        </w:p>
                      </w:tc>
                    </w:tr>
                    <w:tr w:rsidR="00EF47FF" w14:paraId="5EA175E0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right w:val="single" w:sz="12" w:space="0" w:color="auto"/>
                          </w:tcBorders>
                          <w:vAlign w:val="center"/>
                        </w:tcPr>
                        <w:p w14:paraId="111ABE79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A09D1B1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Кол.уч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75BE53CE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21A2043E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F89827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95F9F39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6C0ED2" w14:textId="77777777"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/>
                          <w:tcBorders>
                            <w:left w:val="single" w:sz="12" w:space="0" w:color="auto"/>
                          </w:tcBorders>
                        </w:tcPr>
                        <w:p w14:paraId="60816235" w14:textId="77777777" w:rsidR="00EF47FF" w:rsidRDefault="00EF47FF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7333FE6B" w14:textId="77777777"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115FE" w14:textId="03C81113" w:rsidR="00EF47FF" w:rsidRDefault="000910F7" w:rsidP="00CB3ACB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15D598" wp14:editId="354C5B51">
              <wp:simplePos x="0" y="0"/>
              <wp:positionH relativeFrom="page">
                <wp:posOffset>726831</wp:posOffset>
              </wp:positionH>
              <wp:positionV relativeFrom="page">
                <wp:posOffset>8581291</wp:posOffset>
              </wp:positionV>
              <wp:extent cx="6595110" cy="1791775"/>
              <wp:effectExtent l="0" t="0" r="15240" b="18415"/>
              <wp:wrapTopAndBottom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179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5"/>
                            <w:gridCol w:w="567"/>
                            <w:gridCol w:w="567"/>
                            <w:gridCol w:w="567"/>
                            <w:gridCol w:w="850"/>
                            <w:gridCol w:w="567"/>
                            <w:gridCol w:w="3822"/>
                            <w:gridCol w:w="869"/>
                            <w:gridCol w:w="869"/>
                            <w:gridCol w:w="1133"/>
                          </w:tblGrid>
                          <w:tr w:rsidR="00EF47FF" w:rsidRPr="00704ED9" w14:paraId="06917C77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3683" w:type="dxa"/>
                                <w:gridSpan w:val="6"/>
                                <w:tcBorders>
                                  <w:bottom w:val="single" w:sz="4" w:space="0" w:color="auto"/>
                                </w:tcBorders>
                                <w:noWrap/>
                                <w:vAlign w:val="center"/>
                              </w:tcPr>
                              <w:p w14:paraId="61D19AC6" w14:textId="32A359C8" w:rsidR="00EF47FF" w:rsidRPr="000910F7" w:rsidRDefault="00EF47FF" w:rsidP="00733282">
                                <w:pPr>
                                  <w:ind w:left="11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4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separate"/>
                                </w:r>
                                <w:r w:rsidR="001229FA">
                                  <w:rPr>
                                    <w:noProof/>
                                    <w:sz w:val="14"/>
                                  </w:rPr>
                                  <w:t>Состав_проектной_документации_(пример).docx</w: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12B7825" w14:textId="78BFAD79" w:rsidR="00EF47FF" w:rsidRPr="00704ED9" w:rsidRDefault="001229FA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Дата составления</w:t>
                                </w:r>
                                <w:r w:rsidR="00EF47FF" w:rsidRPr="00704ED9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3BACF198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4BD1900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5750B77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458E73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04ED9">
                                  <w:rPr>
                                    <w:sz w:val="20"/>
                                    <w:szCs w:val="20"/>
                                  </w:rPr>
                                  <w:t>чертежей</w:t>
                                </w:r>
                              </w:p>
                              <w:p w14:paraId="7576B0C9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68F525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F47FF" w14:paraId="303A8BDD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660838D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FA3730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C813707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428CCB3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C41E1F8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686B2FF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88DBA8D" w14:textId="6C6EF0F7" w:rsidR="00EF47FF" w:rsidRPr="00DF3638" w:rsidRDefault="00EF47FF" w:rsidP="00DF3638">
                                <w:pPr>
                                  <w:pStyle w:val="ab"/>
                                  <w:spacing w:before="0"/>
                                  <w:ind w:left="0" w:right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EF47FF" w14:paraId="1EA77E98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14728E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87B8030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4F179A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ED572D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DA41E50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C2BCC56" w14:textId="77777777" w:rsidR="00EF47FF" w:rsidRPr="003D7951" w:rsidRDefault="00EF47FF">
                                <w:pPr>
                                  <w:jc w:val="center"/>
                                  <w:rPr>
                                    <w:spacing w:val="-20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74AE106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1EDC2D91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AB057C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A241680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Кол.уч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58028F4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0B00D9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D06BB89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6557ADE" w14:textId="77777777" w:rsidR="00EF47FF" w:rsidRPr="003D7951" w:rsidRDefault="00EF47F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D795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857797C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424A6AA5" w14:textId="77777777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FCCCAE5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E90AE5F" w14:textId="77777777" w:rsidR="00EF47FF" w:rsidRPr="00635AC7" w:rsidRDefault="00EF47FF" w:rsidP="00507AD3">
                                <w:pPr>
                                  <w:ind w:left="57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F7E6407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6ED04193" w14:textId="612A1A6D"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5F27352" w14:textId="175CE0D5" w:rsidR="00EF47FF" w:rsidRPr="00DF3638" w:rsidRDefault="00EF47FF" w:rsidP="00507AD3">
                                <w:pPr>
                                  <w:ind w:left="85" w:right="85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213F02FB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9622A22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5F710C1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EF47FF" w14:paraId="226B9966" w14:textId="77777777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BEA0E10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D2A58A7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C97B42A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62E7A39F" w14:textId="2744B9A4"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B7CE80C" w14:textId="77777777" w:rsidR="00EF47FF" w:rsidRDefault="00EF47FF" w:rsidP="00507AD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1DEF3AB" w14:textId="771F373A" w:rsidR="00EF47FF" w:rsidRPr="00B73F3D" w:rsidRDefault="00EF47FF" w:rsidP="00507AD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36C2C2" w14:textId="0396A3E2" w:rsidR="00EF47FF" w:rsidRDefault="00EF47FF" w:rsidP="00507AD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13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CDA6BF0" w14:textId="77777777" w:rsidR="00EF47FF" w:rsidRPr="003D7951" w:rsidRDefault="00EF47FF" w:rsidP="00507AD3">
                                <w:pPr>
                                  <w:jc w:val="center"/>
                                  <w:rPr>
                                    <w:strike/>
                                  </w:rPr>
                                </w:pPr>
                              </w:p>
                            </w:tc>
                          </w:tr>
                          <w:tr w:rsidR="00EF47FF" w14:paraId="44793898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4E8B546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E7F0264" w14:textId="77777777" w:rsidR="00EF47FF" w:rsidRPr="00BF4E8F" w:rsidRDefault="00EF47FF" w:rsidP="00507AD3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298B8681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8B3C3F9" w14:textId="77777777" w:rsidR="00EF47FF" w:rsidRPr="000E0C9E" w:rsidRDefault="00EF47FF">
                                <w:pPr>
                                  <w:jc w:val="center"/>
                                  <w:rPr>
                                    <w:spacing w:val="-6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37221BD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C853A48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E19C833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133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E2249E2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5A21EC62" w14:textId="77777777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97D02B8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BDE5570" w14:textId="77777777" w:rsidR="00EF47FF" w:rsidRPr="00BF4E8F" w:rsidRDefault="00EF47FF" w:rsidP="00DF3638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2B8088A0" w14:textId="77777777"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7D061AEB" w14:textId="77777777" w:rsidR="00EF47FF" w:rsidRDefault="00EF47FF" w:rsidP="00DF3638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E439D6F" w14:textId="656EED5B" w:rsidR="00EF47FF" w:rsidRDefault="001229FA" w:rsidP="008C56C3">
                                <w:pPr>
                                  <w:jc w:val="center"/>
                                </w:pPr>
                                <w:r>
                                  <w:t>Состав проектной документации</w:t>
                                </w: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2FB931A" w14:textId="77777777" w:rsidR="00EF47FF" w:rsidRPr="00DF3638" w:rsidRDefault="00EF47FF" w:rsidP="00DF3638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F3638">
                                  <w:rPr>
                                    <w:sz w:val="22"/>
                                    <w:szCs w:val="22"/>
                                  </w:rPr>
                                  <w:t>ООО "КРАСНОЯРСКГАЗПРОМ</w:t>
                                </w:r>
                              </w:p>
                              <w:p w14:paraId="784715F2" w14:textId="77777777" w:rsidR="00EF47FF" w:rsidRDefault="00EF47FF" w:rsidP="00DF3638">
                                <w:pPr>
                                  <w:jc w:val="center"/>
                                </w:pPr>
                                <w:r w:rsidRPr="00DF3638">
                                  <w:rPr>
                                    <w:sz w:val="22"/>
                                    <w:szCs w:val="22"/>
                                  </w:rPr>
                                  <w:t>НЕФТЕГАЗПРОЕКТ"</w:t>
                                </w:r>
                              </w:p>
                            </w:tc>
                          </w:tr>
                          <w:tr w:rsidR="00EF47FF" w14:paraId="05A910B0" w14:textId="77777777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2765506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Н.контр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0A8B6D2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37A88DC" w14:textId="77777777"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5EE1090E" w14:textId="1D2A29C2" w:rsidR="00EF47FF" w:rsidRDefault="00EF47FF" w:rsidP="00DF3638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A255392" w14:textId="77777777" w:rsidR="00EF47FF" w:rsidRDefault="00EF47FF" w:rsidP="00DF363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504010D" w14:textId="77777777" w:rsidR="00EF47FF" w:rsidRDefault="00EF47FF" w:rsidP="00DF3638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044FC3C1" w14:textId="77777777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1F1F5EC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A742B3C" w14:textId="4C9EA5EC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5AB8818" w14:textId="77777777"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3090DEC1" w14:textId="7590BC8F"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0BE6A61" w14:textId="77777777" w:rsidR="00EF47FF" w:rsidRDefault="00EF47FF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403E407" w14:textId="77777777" w:rsidR="00EF47FF" w:rsidRDefault="00EF47FF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0315631D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7.25pt;margin-top:675.7pt;width:519.3pt;height:141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14KsQ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" filled="f" stroked="f">
              <v:textbox inset="0,0,0,0">
                <w:txbxContent>
                  <w:tbl>
                    <w:tblPr>
                      <w:tblW w:w="10376" w:type="dxa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5"/>
                      <w:gridCol w:w="567"/>
                      <w:gridCol w:w="567"/>
                      <w:gridCol w:w="567"/>
                      <w:gridCol w:w="850"/>
                      <w:gridCol w:w="567"/>
                      <w:gridCol w:w="3822"/>
                      <w:gridCol w:w="869"/>
                      <w:gridCol w:w="869"/>
                      <w:gridCol w:w="1133"/>
                    </w:tblGrid>
                    <w:tr w:rsidR="00EF47FF" w:rsidRPr="00704ED9" w14:paraId="06917C77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3683" w:type="dxa"/>
                          <w:gridSpan w:val="6"/>
                          <w:tcBorders>
                            <w:bottom w:val="single" w:sz="4" w:space="0" w:color="auto"/>
                          </w:tcBorders>
                          <w:noWrap/>
                          <w:vAlign w:val="center"/>
                        </w:tcPr>
                        <w:p w14:paraId="61D19AC6" w14:textId="32A359C8" w:rsidR="00EF47FF" w:rsidRPr="000910F7" w:rsidRDefault="00EF47FF" w:rsidP="00733282">
                          <w:pPr>
                            <w:ind w:left="113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FILENAME   \* MERGEFORMAT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1229FA">
                            <w:rPr>
                              <w:noProof/>
                              <w:sz w:val="14"/>
                            </w:rPr>
                            <w:t>Состав_проектной_документации_(пример).docx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412B7825" w14:textId="78BFAD79" w:rsidR="00EF47FF" w:rsidRPr="00704ED9" w:rsidRDefault="001229FA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 составления</w:t>
                          </w:r>
                          <w:r w:rsidR="00EF47FF" w:rsidRPr="00704ED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BACF198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4BD1900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5750B77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6458E73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704ED9">
                            <w:rPr>
                              <w:sz w:val="20"/>
                              <w:szCs w:val="20"/>
                            </w:rPr>
                            <w:t>чертежей</w:t>
                          </w:r>
                        </w:p>
                        <w:p w14:paraId="7576B0C9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6568F525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F47FF" w14:paraId="303A8BDD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660838D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FA3730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C813707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428CCB3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C41E1F8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686B2FF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388DBA8D" w14:textId="6C6EF0F7" w:rsidR="00EF47FF" w:rsidRPr="00DF3638" w:rsidRDefault="00EF47FF" w:rsidP="00DF3638">
                          <w:pPr>
                            <w:pStyle w:val="ab"/>
                            <w:spacing w:before="0"/>
                            <w:ind w:left="0" w:right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EF47FF" w14:paraId="1EA77E98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14728E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87B8030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4F179A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ED572D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DA41E50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C2BCC56" w14:textId="77777777" w:rsidR="00EF47FF" w:rsidRPr="003D7951" w:rsidRDefault="00EF47FF">
                          <w:pPr>
                            <w:jc w:val="center"/>
                            <w:rPr>
                              <w:spacing w:val="-20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474AE106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14:paraId="1EDC2D91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AB057C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A241680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Кол.уч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58028F4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0B00D9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D06BB89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6557ADE" w14:textId="77777777" w:rsidR="00EF47FF" w:rsidRPr="003D7951" w:rsidRDefault="00EF47F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D795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0857797C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14:paraId="424A6AA5" w14:textId="77777777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FCCCAE5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E90AE5F" w14:textId="77777777" w:rsidR="00EF47FF" w:rsidRPr="00635AC7" w:rsidRDefault="00EF47FF" w:rsidP="00507AD3">
                          <w:pPr>
                            <w:ind w:left="57"/>
                            <w:rPr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F7E6407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6ED04193" w14:textId="612A1A6D" w:rsidR="00EF47FF" w:rsidRDefault="00EF47FF" w:rsidP="00507AD3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5F27352" w14:textId="175CE0D5" w:rsidR="00EF47FF" w:rsidRPr="00DF3638" w:rsidRDefault="00EF47FF" w:rsidP="00507AD3">
                          <w:pPr>
                            <w:ind w:left="85" w:right="85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213F02FB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9622A22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15F710C1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Листов</w:t>
                          </w:r>
                        </w:p>
                      </w:tc>
                    </w:tr>
                    <w:tr w:rsidR="00EF47FF" w14:paraId="226B9966" w14:textId="77777777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BEA0E10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D2A58A7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C97B42A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62E7A39F" w14:textId="2744B9A4" w:rsidR="00EF47FF" w:rsidRDefault="00EF47FF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B7CE80C" w14:textId="77777777" w:rsidR="00EF47FF" w:rsidRDefault="00EF47FF" w:rsidP="00507AD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1DEF3AB" w14:textId="771F373A" w:rsidR="00EF47FF" w:rsidRPr="00B73F3D" w:rsidRDefault="00EF47FF" w:rsidP="00507AD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36C2C2" w14:textId="0396A3E2" w:rsidR="00EF47FF" w:rsidRDefault="00EF47FF" w:rsidP="00507AD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133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3CDA6BF0" w14:textId="77777777" w:rsidR="00EF47FF" w:rsidRPr="003D7951" w:rsidRDefault="00EF47FF" w:rsidP="00507AD3">
                          <w:pPr>
                            <w:jc w:val="center"/>
                            <w:rPr>
                              <w:strike/>
                            </w:rPr>
                          </w:pPr>
                        </w:p>
                      </w:tc>
                    </w:tr>
                    <w:tr w:rsidR="00EF47FF" w14:paraId="44793898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4E8B546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E7F0264" w14:textId="77777777" w:rsidR="00EF47FF" w:rsidRPr="00BF4E8F" w:rsidRDefault="00EF47FF" w:rsidP="00507AD3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298B8681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8B3C3F9" w14:textId="77777777" w:rsidR="00EF47FF" w:rsidRPr="000E0C9E" w:rsidRDefault="00EF47FF">
                          <w:pPr>
                            <w:jc w:val="center"/>
                            <w:rPr>
                              <w:spacing w:val="-6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37221BD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C853A48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E19C833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133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3E2249E2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14:paraId="5A21EC62" w14:textId="77777777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97D02B8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BDE5570" w14:textId="77777777" w:rsidR="00EF47FF" w:rsidRPr="00BF4E8F" w:rsidRDefault="00EF47FF" w:rsidP="00DF3638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2B8088A0" w14:textId="77777777"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7D061AEB" w14:textId="77777777" w:rsidR="00EF47FF" w:rsidRDefault="00EF47FF" w:rsidP="00DF3638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E439D6F" w14:textId="656EED5B" w:rsidR="00EF47FF" w:rsidRDefault="001229FA" w:rsidP="008C56C3">
                          <w:pPr>
                            <w:jc w:val="center"/>
                          </w:pPr>
                          <w:r>
                            <w:t>Состав проектной документации</w:t>
                          </w:r>
                        </w:p>
                      </w:tc>
                      <w:tc>
                        <w:tcPr>
                          <w:tcW w:w="2871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32FB931A" w14:textId="77777777" w:rsidR="00EF47FF" w:rsidRPr="00DF3638" w:rsidRDefault="00EF47FF" w:rsidP="00DF3638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F3638">
                            <w:rPr>
                              <w:sz w:val="22"/>
                              <w:szCs w:val="22"/>
                            </w:rPr>
                            <w:t>ООО "КРАСНОЯРСКГАЗПРОМ</w:t>
                          </w:r>
                        </w:p>
                        <w:p w14:paraId="784715F2" w14:textId="77777777" w:rsidR="00EF47FF" w:rsidRDefault="00EF47FF" w:rsidP="00DF3638">
                          <w:pPr>
                            <w:jc w:val="center"/>
                          </w:pPr>
                          <w:r w:rsidRPr="00DF3638">
                            <w:rPr>
                              <w:sz w:val="22"/>
                              <w:szCs w:val="22"/>
                            </w:rPr>
                            <w:t>НЕФТЕГАЗПРОЕКТ"</w:t>
                          </w:r>
                        </w:p>
                      </w:tc>
                    </w:tr>
                    <w:tr w:rsidR="00EF47FF" w14:paraId="05A910B0" w14:textId="77777777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2765506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Н.контр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0A8B6D2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37A88DC" w14:textId="77777777"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5EE1090E" w14:textId="1D2A29C2" w:rsidR="00EF47FF" w:rsidRDefault="00EF47FF" w:rsidP="00DF3638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A255392" w14:textId="77777777" w:rsidR="00EF47FF" w:rsidRDefault="00EF47FF" w:rsidP="00DF363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0504010D" w14:textId="77777777" w:rsidR="00EF47FF" w:rsidRDefault="00EF47FF" w:rsidP="00DF3638">
                          <w:pPr>
                            <w:jc w:val="center"/>
                          </w:pPr>
                        </w:p>
                      </w:tc>
                    </w:tr>
                    <w:tr w:rsidR="00EF47FF" w14:paraId="044FC3C1" w14:textId="77777777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1F1F5EC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A742B3C" w14:textId="4C9EA5EC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5AB8818" w14:textId="77777777"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</w:tcPr>
                        <w:p w14:paraId="3090DEC1" w14:textId="7590BC8F" w:rsidR="00EF47FF" w:rsidRDefault="00EF47FF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0BE6A61" w14:textId="77777777" w:rsidR="00EF47FF" w:rsidRDefault="00EF47FF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noWrap/>
                          <w:vAlign w:val="center"/>
                        </w:tcPr>
                        <w:p w14:paraId="6403E407" w14:textId="77777777" w:rsidR="00EF47FF" w:rsidRDefault="00EF47FF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0315631D" w14:textId="77777777"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  <w:r w:rsidR="00271F9C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B01037" wp14:editId="2D43BCFA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45770" cy="30911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09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 w14:paraId="56089D55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86198DE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33226D6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6BC22711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2388AB8F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D2A5315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0E503D92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12619A3C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566A838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3756B99F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22.95pt;margin-top:574.35pt;width:35.1pt;height:243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hJsQIAALA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 w14:paraId="56089D55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86198DE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33226D6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6BC22711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2388AB8F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D2A5315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0E503D92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12619A3C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566A838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3756B99F" w14:textId="77777777" w:rsidR="00EF47FF" w:rsidRDefault="00EF47FF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6B3AF" w14:textId="77777777" w:rsidR="00AE0BAC" w:rsidRDefault="00AE0BAC">
      <w:r>
        <w:separator/>
      </w:r>
    </w:p>
  </w:footnote>
  <w:footnote w:type="continuationSeparator" w:id="0">
    <w:p w14:paraId="1C9653B4" w14:textId="77777777" w:rsidR="00AE0BAC" w:rsidRDefault="00AE0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70E97" w14:textId="240886D6" w:rsidR="00EF47FF" w:rsidRDefault="00271F9C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4467D8B" wp14:editId="54282B0D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6.7pt;margin-top:22.7pt;width:518.75pt;height:793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665ek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82178" w14:textId="4F5B70A1" w:rsidR="00EF47FF" w:rsidRDefault="001229FA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5B15DA" wp14:editId="401E78A7">
              <wp:simplePos x="0" y="0"/>
              <wp:positionH relativeFrom="page">
                <wp:posOffset>724829</wp:posOffset>
              </wp:positionH>
              <wp:positionV relativeFrom="page">
                <wp:posOffset>289932</wp:posOffset>
              </wp:positionV>
              <wp:extent cx="6651068" cy="10079990"/>
              <wp:effectExtent l="0" t="0" r="16510" b="1651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1068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7.05pt;margin-top:22.85pt;width:523.7pt;height:793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" filled="f" strokeweight="1.5pt">
              <w10:wrap anchorx="page" anchory="page"/>
            </v:rect>
          </w:pict>
        </mc:Fallback>
      </mc:AlternateContent>
    </w:r>
    <w:r w:rsidR="00271F9C"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5635CF" wp14:editId="01FCBBF1">
              <wp:simplePos x="0" y="0"/>
              <wp:positionH relativeFrom="column">
                <wp:posOffset>-638175</wp:posOffset>
              </wp:positionH>
              <wp:positionV relativeFrom="paragraph">
                <wp:posOffset>4888230</wp:posOffset>
              </wp:positionV>
              <wp:extent cx="826135" cy="2596515"/>
              <wp:effectExtent l="0" t="1905" r="2540" b="1905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2596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EF47FF" w14:paraId="66A5DA63" w14:textId="77777777" w:rsidTr="00766FBC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extDirection w:val="btLr"/>
                                <w:vAlign w:val="center"/>
                              </w:tcPr>
                              <w:p w14:paraId="1BDD2291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Согласовано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0D83D1D2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15152129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260917FB" w14:textId="77777777" w:rsidTr="00766FBC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14:paraId="03B80686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5DEEE23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14629C0B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77B5419F" w14:textId="77777777" w:rsidTr="00766FBC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14:paraId="45E9C4AF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42B58DF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7DFD410B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74514F58" w14:textId="77777777" w:rsidTr="00766FBC">
                            <w:trPr>
                              <w:cantSplit/>
                              <w:trHeight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14:paraId="7FA36FE9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C09474A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4B00AF49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6E5DDC46" w14:textId="77777777" w:rsidR="00EF47FF" w:rsidRDefault="00EF47FF" w:rsidP="00801B8E"/>
                        <w:p w14:paraId="21D86CA2" w14:textId="77777777" w:rsidR="00EF47FF" w:rsidRDefault="00EF47FF" w:rsidP="00801B8E"/>
                        <w:p w14:paraId="06CC386E" w14:textId="77777777" w:rsidR="00EF47FF" w:rsidRDefault="00EF47FF" w:rsidP="00801B8E"/>
                        <w:p w14:paraId="639D8291" w14:textId="77777777" w:rsidR="00EF47FF" w:rsidRDefault="00EF47FF" w:rsidP="00801B8E"/>
                        <w:p w14:paraId="2CA6CDC4" w14:textId="77777777" w:rsidR="00EF47FF" w:rsidRDefault="00EF47FF" w:rsidP="00801B8E"/>
                        <w:p w14:paraId="1630B0EC" w14:textId="77777777" w:rsidR="00EF47FF" w:rsidRDefault="00EF47FF" w:rsidP="00801B8E"/>
                        <w:p w14:paraId="6500039B" w14:textId="77777777" w:rsidR="00EF47FF" w:rsidRDefault="00EF47FF" w:rsidP="00801B8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-50.25pt;margin-top:384.9pt;width:65.05pt;height:20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x9uQIAAME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" filled="f" stroked="f">
              <v:textbox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284"/>
                    </w:tblGrid>
                    <w:tr w:rsidR="00EF47FF" w14:paraId="66A5DA63" w14:textId="77777777" w:rsidTr="00766FBC">
                      <w:trPr>
                        <w:cantSplit/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extDirection w:val="btLr"/>
                          <w:vAlign w:val="center"/>
                        </w:tcPr>
                        <w:p w14:paraId="1BDD2291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Согласовано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D83D1D2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15152129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260917FB" w14:textId="77777777" w:rsidTr="00766FBC">
                      <w:trPr>
                        <w:cantSplit/>
                        <w:trHeight w:hRule="exact" w:val="851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14:paraId="03B80686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5DEEE23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14629C0B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77B5419F" w14:textId="77777777" w:rsidTr="00766FBC">
                      <w:trPr>
                        <w:cantSplit/>
                        <w:trHeight w:hRule="exact"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14:paraId="45E9C4AF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42B58DF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7DFD410B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74514F58" w14:textId="77777777" w:rsidTr="00766FBC">
                      <w:trPr>
                        <w:cantSplit/>
                        <w:trHeight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14:paraId="7FA36FE9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C09474A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4B00AF49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6E5DDC46" w14:textId="77777777" w:rsidR="00EF47FF" w:rsidRDefault="00EF47FF" w:rsidP="00801B8E"/>
                  <w:p w14:paraId="21D86CA2" w14:textId="77777777" w:rsidR="00EF47FF" w:rsidRDefault="00EF47FF" w:rsidP="00801B8E"/>
                  <w:p w14:paraId="06CC386E" w14:textId="77777777" w:rsidR="00EF47FF" w:rsidRDefault="00EF47FF" w:rsidP="00801B8E"/>
                  <w:p w14:paraId="639D8291" w14:textId="77777777" w:rsidR="00EF47FF" w:rsidRDefault="00EF47FF" w:rsidP="00801B8E"/>
                  <w:p w14:paraId="2CA6CDC4" w14:textId="77777777" w:rsidR="00EF47FF" w:rsidRDefault="00EF47FF" w:rsidP="00801B8E"/>
                  <w:p w14:paraId="1630B0EC" w14:textId="77777777" w:rsidR="00EF47FF" w:rsidRDefault="00EF47FF" w:rsidP="00801B8E"/>
                  <w:p w14:paraId="6500039B" w14:textId="77777777" w:rsidR="00EF47FF" w:rsidRDefault="00EF47FF" w:rsidP="00801B8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64.55pt;height:204.15pt" o:bullet="t">
        <v:imagedata r:id="rId1" o:title=""/>
      </v:shape>
    </w:pict>
  </w:numPicBullet>
  <w:abstractNum w:abstractNumId="0">
    <w:nsid w:val="06FA595C"/>
    <w:multiLevelType w:val="hybridMultilevel"/>
    <w:tmpl w:val="EB108454"/>
    <w:lvl w:ilvl="0" w:tplc="0AEE8E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F08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E84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4FD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1A49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B2B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A6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A1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86AA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31E1431"/>
    <w:multiLevelType w:val="singleLevel"/>
    <w:tmpl w:val="A6EE8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extBook" w:hAnsi="TextBook" w:hint="default"/>
      </w:rPr>
    </w:lvl>
  </w:abstractNum>
  <w:abstractNum w:abstractNumId="2">
    <w:nsid w:val="133F125D"/>
    <w:multiLevelType w:val="hybridMultilevel"/>
    <w:tmpl w:val="F6968B42"/>
    <w:lvl w:ilvl="0" w:tplc="D9423A76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  <w:rPr>
        <w:rFonts w:hint="default"/>
      </w:rPr>
    </w:lvl>
    <w:lvl w:ilvl="1" w:tplc="066A7C06">
      <w:start w:val="1"/>
      <w:numFmt w:val="bullet"/>
      <w:lvlText w:val="-"/>
      <w:lvlJc w:val="left"/>
      <w:pPr>
        <w:tabs>
          <w:tab w:val="num" w:pos="1430"/>
        </w:tabs>
        <w:ind w:left="143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3">
    <w:nsid w:val="191F78DA"/>
    <w:multiLevelType w:val="singleLevel"/>
    <w:tmpl w:val="3FB8E024"/>
    <w:lvl w:ilvl="0">
      <w:start w:val="1"/>
      <w:numFmt w:val="decimal"/>
      <w:lvlText w:val="%1."/>
      <w:lvlJc w:val="left"/>
      <w:pPr>
        <w:tabs>
          <w:tab w:val="num" w:pos="950"/>
        </w:tabs>
        <w:ind w:left="950" w:hanging="360"/>
      </w:pPr>
      <w:rPr>
        <w:rFonts w:hint="default"/>
      </w:rPr>
    </w:lvl>
  </w:abstractNum>
  <w:abstractNum w:abstractNumId="4">
    <w:nsid w:val="2E6A5023"/>
    <w:multiLevelType w:val="multilevel"/>
    <w:tmpl w:val="84ECDEA4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5FD684A"/>
    <w:multiLevelType w:val="multilevel"/>
    <w:tmpl w:val="73808CC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524"/>
      <w:numFmt w:val="bullet"/>
      <w:lvlText w:val="-"/>
      <w:lvlJc w:val="left"/>
      <w:pPr>
        <w:tabs>
          <w:tab w:val="num" w:pos="2264"/>
        </w:tabs>
        <w:ind w:left="2264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1A40326"/>
    <w:multiLevelType w:val="hybridMultilevel"/>
    <w:tmpl w:val="0E5A11DA"/>
    <w:lvl w:ilvl="0" w:tplc="25DCC7FC">
      <w:start w:val="1"/>
      <w:numFmt w:val="decimal"/>
      <w:pStyle w:val="a"/>
      <w:lvlText w:val="%1"/>
      <w:lvlJc w:val="right"/>
      <w:pPr>
        <w:tabs>
          <w:tab w:val="num" w:pos="882"/>
        </w:tabs>
        <w:ind w:left="170" w:firstLine="3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0D2946"/>
    <w:multiLevelType w:val="hybridMultilevel"/>
    <w:tmpl w:val="1956610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918529C"/>
    <w:multiLevelType w:val="hybridMultilevel"/>
    <w:tmpl w:val="C58ADC90"/>
    <w:lvl w:ilvl="0" w:tplc="3488C1A2">
      <w:start w:val="1"/>
      <w:numFmt w:val="bullet"/>
      <w:lvlText w:val="-"/>
      <w:lvlJc w:val="left"/>
      <w:pPr>
        <w:tabs>
          <w:tab w:val="num" w:pos="1758"/>
        </w:tabs>
        <w:ind w:left="851" w:firstLine="56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65496FD8"/>
    <w:multiLevelType w:val="hybridMultilevel"/>
    <w:tmpl w:val="A810F52C"/>
    <w:lvl w:ilvl="0" w:tplc="10CE1D3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766D7581"/>
    <w:multiLevelType w:val="multilevel"/>
    <w:tmpl w:val="84ECDEA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79BD1428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7E"/>
    <w:rsid w:val="000019B5"/>
    <w:rsid w:val="0000450A"/>
    <w:rsid w:val="00006C7B"/>
    <w:rsid w:val="000106E8"/>
    <w:rsid w:val="00014B26"/>
    <w:rsid w:val="00015051"/>
    <w:rsid w:val="000304C8"/>
    <w:rsid w:val="00033AFE"/>
    <w:rsid w:val="00036671"/>
    <w:rsid w:val="00037983"/>
    <w:rsid w:val="0004407F"/>
    <w:rsid w:val="00051580"/>
    <w:rsid w:val="0005356A"/>
    <w:rsid w:val="00056F0E"/>
    <w:rsid w:val="0005787F"/>
    <w:rsid w:val="00062014"/>
    <w:rsid w:val="00066424"/>
    <w:rsid w:val="00071852"/>
    <w:rsid w:val="00084372"/>
    <w:rsid w:val="0008477C"/>
    <w:rsid w:val="00084D12"/>
    <w:rsid w:val="000910F7"/>
    <w:rsid w:val="00096B8B"/>
    <w:rsid w:val="000B46D4"/>
    <w:rsid w:val="000C44BF"/>
    <w:rsid w:val="000C46EC"/>
    <w:rsid w:val="000C4C2B"/>
    <w:rsid w:val="000C53AD"/>
    <w:rsid w:val="000C7B15"/>
    <w:rsid w:val="000D4CA2"/>
    <w:rsid w:val="000D5BBF"/>
    <w:rsid w:val="000E0C9E"/>
    <w:rsid w:val="000F3A37"/>
    <w:rsid w:val="00113A3B"/>
    <w:rsid w:val="001229FA"/>
    <w:rsid w:val="00125AE4"/>
    <w:rsid w:val="00130FFA"/>
    <w:rsid w:val="00134C62"/>
    <w:rsid w:val="00142FBD"/>
    <w:rsid w:val="00145E38"/>
    <w:rsid w:val="00150A27"/>
    <w:rsid w:val="00153F07"/>
    <w:rsid w:val="00161EE8"/>
    <w:rsid w:val="0016782A"/>
    <w:rsid w:val="00171F82"/>
    <w:rsid w:val="00172180"/>
    <w:rsid w:val="00176483"/>
    <w:rsid w:val="00186974"/>
    <w:rsid w:val="00186EFC"/>
    <w:rsid w:val="00190705"/>
    <w:rsid w:val="0019344C"/>
    <w:rsid w:val="00194167"/>
    <w:rsid w:val="0019689B"/>
    <w:rsid w:val="001B14C0"/>
    <w:rsid w:val="001B329C"/>
    <w:rsid w:val="001B6463"/>
    <w:rsid w:val="001C412F"/>
    <w:rsid w:val="001C47A5"/>
    <w:rsid w:val="001C68BA"/>
    <w:rsid w:val="001D7BFE"/>
    <w:rsid w:val="001E76A8"/>
    <w:rsid w:val="001F0D59"/>
    <w:rsid w:val="001F256F"/>
    <w:rsid w:val="00202250"/>
    <w:rsid w:val="0020709D"/>
    <w:rsid w:val="00221D97"/>
    <w:rsid w:val="00251672"/>
    <w:rsid w:val="00271F9C"/>
    <w:rsid w:val="00272477"/>
    <w:rsid w:val="002768ED"/>
    <w:rsid w:val="00282AE6"/>
    <w:rsid w:val="00292441"/>
    <w:rsid w:val="002A7B44"/>
    <w:rsid w:val="002B29B1"/>
    <w:rsid w:val="002B2F35"/>
    <w:rsid w:val="002C0368"/>
    <w:rsid w:val="002C1D37"/>
    <w:rsid w:val="002C7BA4"/>
    <w:rsid w:val="002E254F"/>
    <w:rsid w:val="002E506E"/>
    <w:rsid w:val="002F4BBD"/>
    <w:rsid w:val="002F713C"/>
    <w:rsid w:val="00300D93"/>
    <w:rsid w:val="003157AB"/>
    <w:rsid w:val="00316786"/>
    <w:rsid w:val="00326161"/>
    <w:rsid w:val="003266C4"/>
    <w:rsid w:val="00350E50"/>
    <w:rsid w:val="00354B6E"/>
    <w:rsid w:val="00370222"/>
    <w:rsid w:val="003811A5"/>
    <w:rsid w:val="00383FBD"/>
    <w:rsid w:val="003919D0"/>
    <w:rsid w:val="00392D7F"/>
    <w:rsid w:val="003A2F55"/>
    <w:rsid w:val="003A5945"/>
    <w:rsid w:val="003B37F0"/>
    <w:rsid w:val="003B771B"/>
    <w:rsid w:val="003C1092"/>
    <w:rsid w:val="003D1D11"/>
    <w:rsid w:val="003D7951"/>
    <w:rsid w:val="003E3C31"/>
    <w:rsid w:val="003E5583"/>
    <w:rsid w:val="003E5F02"/>
    <w:rsid w:val="003F027E"/>
    <w:rsid w:val="003F0D21"/>
    <w:rsid w:val="003F5699"/>
    <w:rsid w:val="00405BF2"/>
    <w:rsid w:val="004110B3"/>
    <w:rsid w:val="004159B1"/>
    <w:rsid w:val="004237F5"/>
    <w:rsid w:val="00424EAC"/>
    <w:rsid w:val="00436B70"/>
    <w:rsid w:val="004525D4"/>
    <w:rsid w:val="004653BC"/>
    <w:rsid w:val="004826A7"/>
    <w:rsid w:val="00491EE0"/>
    <w:rsid w:val="00492D28"/>
    <w:rsid w:val="00495DC4"/>
    <w:rsid w:val="00496066"/>
    <w:rsid w:val="004B5DC0"/>
    <w:rsid w:val="004C6CC7"/>
    <w:rsid w:val="004E434C"/>
    <w:rsid w:val="004E6B63"/>
    <w:rsid w:val="004F59B8"/>
    <w:rsid w:val="004F70DB"/>
    <w:rsid w:val="0050726B"/>
    <w:rsid w:val="00507AD3"/>
    <w:rsid w:val="005146B2"/>
    <w:rsid w:val="00516CF9"/>
    <w:rsid w:val="0052579A"/>
    <w:rsid w:val="005262E1"/>
    <w:rsid w:val="00552430"/>
    <w:rsid w:val="00552E32"/>
    <w:rsid w:val="00555C39"/>
    <w:rsid w:val="00561024"/>
    <w:rsid w:val="00565A91"/>
    <w:rsid w:val="00575D00"/>
    <w:rsid w:val="00582FC1"/>
    <w:rsid w:val="005927E7"/>
    <w:rsid w:val="005B02ED"/>
    <w:rsid w:val="005B09AA"/>
    <w:rsid w:val="005B0A52"/>
    <w:rsid w:val="005B6631"/>
    <w:rsid w:val="005C0B91"/>
    <w:rsid w:val="005D76BD"/>
    <w:rsid w:val="005E1F90"/>
    <w:rsid w:val="005E597C"/>
    <w:rsid w:val="005F192A"/>
    <w:rsid w:val="005F6153"/>
    <w:rsid w:val="005F6CDF"/>
    <w:rsid w:val="006004E6"/>
    <w:rsid w:val="006042F8"/>
    <w:rsid w:val="006043E5"/>
    <w:rsid w:val="00613181"/>
    <w:rsid w:val="00613DCA"/>
    <w:rsid w:val="00621051"/>
    <w:rsid w:val="00635AC7"/>
    <w:rsid w:val="006462AA"/>
    <w:rsid w:val="00650600"/>
    <w:rsid w:val="0066585D"/>
    <w:rsid w:val="006734C7"/>
    <w:rsid w:val="00673611"/>
    <w:rsid w:val="00675C9D"/>
    <w:rsid w:val="0068222D"/>
    <w:rsid w:val="006873A5"/>
    <w:rsid w:val="00696A1F"/>
    <w:rsid w:val="006A0A32"/>
    <w:rsid w:val="006A69ED"/>
    <w:rsid w:val="006B14B9"/>
    <w:rsid w:val="006E47F6"/>
    <w:rsid w:val="006E7BF4"/>
    <w:rsid w:val="006F570D"/>
    <w:rsid w:val="00703211"/>
    <w:rsid w:val="00704ED9"/>
    <w:rsid w:val="00712D1F"/>
    <w:rsid w:val="0072064E"/>
    <w:rsid w:val="00733282"/>
    <w:rsid w:val="007345A7"/>
    <w:rsid w:val="00734A52"/>
    <w:rsid w:val="00741843"/>
    <w:rsid w:val="00746AC4"/>
    <w:rsid w:val="00751EB9"/>
    <w:rsid w:val="007531F0"/>
    <w:rsid w:val="00753468"/>
    <w:rsid w:val="00753525"/>
    <w:rsid w:val="00764EAE"/>
    <w:rsid w:val="00766A68"/>
    <w:rsid w:val="00766FBC"/>
    <w:rsid w:val="0078080F"/>
    <w:rsid w:val="00784672"/>
    <w:rsid w:val="0079529C"/>
    <w:rsid w:val="00797507"/>
    <w:rsid w:val="007A3831"/>
    <w:rsid w:val="007C3957"/>
    <w:rsid w:val="007C7EBD"/>
    <w:rsid w:val="007D037F"/>
    <w:rsid w:val="007D31DE"/>
    <w:rsid w:val="007E0BF8"/>
    <w:rsid w:val="007E6569"/>
    <w:rsid w:val="007F33FA"/>
    <w:rsid w:val="007F4325"/>
    <w:rsid w:val="007F6979"/>
    <w:rsid w:val="00800271"/>
    <w:rsid w:val="00801B8E"/>
    <w:rsid w:val="0080531B"/>
    <w:rsid w:val="00810C73"/>
    <w:rsid w:val="00815EAD"/>
    <w:rsid w:val="00831BDD"/>
    <w:rsid w:val="0083242D"/>
    <w:rsid w:val="0083754C"/>
    <w:rsid w:val="008566E4"/>
    <w:rsid w:val="00863E24"/>
    <w:rsid w:val="00864BAE"/>
    <w:rsid w:val="00866B6C"/>
    <w:rsid w:val="008753A0"/>
    <w:rsid w:val="00881790"/>
    <w:rsid w:val="008824CB"/>
    <w:rsid w:val="00884919"/>
    <w:rsid w:val="00885BDC"/>
    <w:rsid w:val="008876FC"/>
    <w:rsid w:val="008A3C39"/>
    <w:rsid w:val="008A4031"/>
    <w:rsid w:val="008B1010"/>
    <w:rsid w:val="008B1FAB"/>
    <w:rsid w:val="008C0E7E"/>
    <w:rsid w:val="008C1464"/>
    <w:rsid w:val="008C56C3"/>
    <w:rsid w:val="008D6038"/>
    <w:rsid w:val="008E799F"/>
    <w:rsid w:val="008E7A27"/>
    <w:rsid w:val="008F0325"/>
    <w:rsid w:val="008F566D"/>
    <w:rsid w:val="00902882"/>
    <w:rsid w:val="00911286"/>
    <w:rsid w:val="00913205"/>
    <w:rsid w:val="00914290"/>
    <w:rsid w:val="00925EFD"/>
    <w:rsid w:val="00926250"/>
    <w:rsid w:val="00931C6E"/>
    <w:rsid w:val="0093761A"/>
    <w:rsid w:val="00944FF3"/>
    <w:rsid w:val="00945669"/>
    <w:rsid w:val="00952842"/>
    <w:rsid w:val="009635F2"/>
    <w:rsid w:val="00964146"/>
    <w:rsid w:val="00965A77"/>
    <w:rsid w:val="00970120"/>
    <w:rsid w:val="00974949"/>
    <w:rsid w:val="009809AC"/>
    <w:rsid w:val="00981856"/>
    <w:rsid w:val="00996539"/>
    <w:rsid w:val="009C46BD"/>
    <w:rsid w:val="009C4837"/>
    <w:rsid w:val="009C6BA1"/>
    <w:rsid w:val="009D66F5"/>
    <w:rsid w:val="009E60FA"/>
    <w:rsid w:val="00A00778"/>
    <w:rsid w:val="00A03A2A"/>
    <w:rsid w:val="00A03DF1"/>
    <w:rsid w:val="00A04E3E"/>
    <w:rsid w:val="00A12447"/>
    <w:rsid w:val="00A25894"/>
    <w:rsid w:val="00A471B7"/>
    <w:rsid w:val="00A52DE6"/>
    <w:rsid w:val="00A5666D"/>
    <w:rsid w:val="00A5671E"/>
    <w:rsid w:val="00A618D9"/>
    <w:rsid w:val="00A7549E"/>
    <w:rsid w:val="00A76E8B"/>
    <w:rsid w:val="00A816AA"/>
    <w:rsid w:val="00A84190"/>
    <w:rsid w:val="00A84DC2"/>
    <w:rsid w:val="00AA08CA"/>
    <w:rsid w:val="00AA208B"/>
    <w:rsid w:val="00AC78CD"/>
    <w:rsid w:val="00AD01A9"/>
    <w:rsid w:val="00AD1C4F"/>
    <w:rsid w:val="00AD5903"/>
    <w:rsid w:val="00AD6FC6"/>
    <w:rsid w:val="00AE0380"/>
    <w:rsid w:val="00AE0684"/>
    <w:rsid w:val="00AE0BAC"/>
    <w:rsid w:val="00AF1F17"/>
    <w:rsid w:val="00B05D7E"/>
    <w:rsid w:val="00B10D29"/>
    <w:rsid w:val="00B11503"/>
    <w:rsid w:val="00B11E1D"/>
    <w:rsid w:val="00B14243"/>
    <w:rsid w:val="00B15ECE"/>
    <w:rsid w:val="00B17B26"/>
    <w:rsid w:val="00B20CE0"/>
    <w:rsid w:val="00B21591"/>
    <w:rsid w:val="00B23C79"/>
    <w:rsid w:val="00B25DDB"/>
    <w:rsid w:val="00B26722"/>
    <w:rsid w:val="00B2722D"/>
    <w:rsid w:val="00B34422"/>
    <w:rsid w:val="00B409B4"/>
    <w:rsid w:val="00B4157E"/>
    <w:rsid w:val="00B63624"/>
    <w:rsid w:val="00B73F3D"/>
    <w:rsid w:val="00B770BE"/>
    <w:rsid w:val="00B80EC7"/>
    <w:rsid w:val="00B812AE"/>
    <w:rsid w:val="00B84BD7"/>
    <w:rsid w:val="00B9142B"/>
    <w:rsid w:val="00B9592D"/>
    <w:rsid w:val="00BA1440"/>
    <w:rsid w:val="00BA2A67"/>
    <w:rsid w:val="00BB493F"/>
    <w:rsid w:val="00BC2CF2"/>
    <w:rsid w:val="00BD2FDE"/>
    <w:rsid w:val="00BD37E1"/>
    <w:rsid w:val="00BE5407"/>
    <w:rsid w:val="00BF056B"/>
    <w:rsid w:val="00BF1DBC"/>
    <w:rsid w:val="00BF4E8F"/>
    <w:rsid w:val="00C31568"/>
    <w:rsid w:val="00C31629"/>
    <w:rsid w:val="00C35044"/>
    <w:rsid w:val="00C35B14"/>
    <w:rsid w:val="00C42C66"/>
    <w:rsid w:val="00C54ADF"/>
    <w:rsid w:val="00C77CED"/>
    <w:rsid w:val="00C81E43"/>
    <w:rsid w:val="00C830F7"/>
    <w:rsid w:val="00C87689"/>
    <w:rsid w:val="00C90796"/>
    <w:rsid w:val="00C92B98"/>
    <w:rsid w:val="00CA383B"/>
    <w:rsid w:val="00CA443C"/>
    <w:rsid w:val="00CA5AD2"/>
    <w:rsid w:val="00CA6177"/>
    <w:rsid w:val="00CB1F82"/>
    <w:rsid w:val="00CB3ACB"/>
    <w:rsid w:val="00CD5446"/>
    <w:rsid w:val="00CF3F31"/>
    <w:rsid w:val="00CF5DC6"/>
    <w:rsid w:val="00CF72B9"/>
    <w:rsid w:val="00D02FDD"/>
    <w:rsid w:val="00D13CC5"/>
    <w:rsid w:val="00D14EED"/>
    <w:rsid w:val="00D27612"/>
    <w:rsid w:val="00D306DF"/>
    <w:rsid w:val="00D40E80"/>
    <w:rsid w:val="00D529BB"/>
    <w:rsid w:val="00D61386"/>
    <w:rsid w:val="00D620D0"/>
    <w:rsid w:val="00D65BE5"/>
    <w:rsid w:val="00D67E60"/>
    <w:rsid w:val="00D7012B"/>
    <w:rsid w:val="00D743A3"/>
    <w:rsid w:val="00D82CAB"/>
    <w:rsid w:val="00D84B26"/>
    <w:rsid w:val="00D915AA"/>
    <w:rsid w:val="00D925A2"/>
    <w:rsid w:val="00D93C2D"/>
    <w:rsid w:val="00D93DFD"/>
    <w:rsid w:val="00DA034B"/>
    <w:rsid w:val="00DB1844"/>
    <w:rsid w:val="00DB1CD9"/>
    <w:rsid w:val="00DB3A84"/>
    <w:rsid w:val="00DB66AF"/>
    <w:rsid w:val="00DC3715"/>
    <w:rsid w:val="00DC5B06"/>
    <w:rsid w:val="00DD4922"/>
    <w:rsid w:val="00DE2E04"/>
    <w:rsid w:val="00DE436F"/>
    <w:rsid w:val="00DF3638"/>
    <w:rsid w:val="00DF3FE1"/>
    <w:rsid w:val="00E04BC7"/>
    <w:rsid w:val="00E04C99"/>
    <w:rsid w:val="00E145E6"/>
    <w:rsid w:val="00E15CC1"/>
    <w:rsid w:val="00E161D3"/>
    <w:rsid w:val="00E25594"/>
    <w:rsid w:val="00E2704B"/>
    <w:rsid w:val="00E27EB6"/>
    <w:rsid w:val="00E50AD0"/>
    <w:rsid w:val="00E5365D"/>
    <w:rsid w:val="00E64668"/>
    <w:rsid w:val="00E777F7"/>
    <w:rsid w:val="00E839DA"/>
    <w:rsid w:val="00E926EA"/>
    <w:rsid w:val="00E93ACC"/>
    <w:rsid w:val="00EB4250"/>
    <w:rsid w:val="00EC6041"/>
    <w:rsid w:val="00EC7B3A"/>
    <w:rsid w:val="00ED1C48"/>
    <w:rsid w:val="00ED6306"/>
    <w:rsid w:val="00EE3400"/>
    <w:rsid w:val="00EF47FF"/>
    <w:rsid w:val="00F04514"/>
    <w:rsid w:val="00F1326E"/>
    <w:rsid w:val="00F21AC6"/>
    <w:rsid w:val="00F25CB9"/>
    <w:rsid w:val="00F3315B"/>
    <w:rsid w:val="00F33DD1"/>
    <w:rsid w:val="00F42599"/>
    <w:rsid w:val="00F62BD2"/>
    <w:rsid w:val="00F67122"/>
    <w:rsid w:val="00F74EC5"/>
    <w:rsid w:val="00F7534C"/>
    <w:rsid w:val="00F76DF9"/>
    <w:rsid w:val="00F8059C"/>
    <w:rsid w:val="00F947EB"/>
    <w:rsid w:val="00FB030B"/>
    <w:rsid w:val="00FB133F"/>
    <w:rsid w:val="00FC6C82"/>
    <w:rsid w:val="00FD3924"/>
    <w:rsid w:val="00FE2ED5"/>
    <w:rsid w:val="00FE53F4"/>
    <w:rsid w:val="00FE55B7"/>
    <w:rsid w:val="00FE5981"/>
    <w:rsid w:val="00FE5F86"/>
    <w:rsid w:val="00FE6A82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396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1229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1229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character" w:customStyle="1" w:styleId="60">
    <w:name w:val="Заголовок 6 Знак"/>
    <w:basedOn w:val="a1"/>
    <w:link w:val="6"/>
    <w:semiHidden/>
    <w:rsid w:val="001229F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semiHidden/>
    <w:rsid w:val="001229F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af1">
    <w:name w:val="Strong"/>
    <w:basedOn w:val="a1"/>
    <w:uiPriority w:val="22"/>
    <w:qFormat/>
    <w:rsid w:val="001229FA"/>
    <w:rPr>
      <w:b/>
      <w:bCs/>
    </w:rPr>
  </w:style>
  <w:style w:type="paragraph" w:styleId="af2">
    <w:name w:val="No Spacing"/>
    <w:link w:val="af3"/>
    <w:uiPriority w:val="1"/>
    <w:qFormat/>
    <w:rsid w:val="001229FA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Без интервала Знак"/>
    <w:basedOn w:val="a1"/>
    <w:link w:val="af2"/>
    <w:uiPriority w:val="1"/>
    <w:rsid w:val="001229FA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1229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1229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character" w:customStyle="1" w:styleId="60">
    <w:name w:val="Заголовок 6 Знак"/>
    <w:basedOn w:val="a1"/>
    <w:link w:val="6"/>
    <w:semiHidden/>
    <w:rsid w:val="001229F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semiHidden/>
    <w:rsid w:val="001229F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af1">
    <w:name w:val="Strong"/>
    <w:basedOn w:val="a1"/>
    <w:uiPriority w:val="22"/>
    <w:qFormat/>
    <w:rsid w:val="001229FA"/>
    <w:rPr>
      <w:b/>
      <w:bCs/>
    </w:rPr>
  </w:style>
  <w:style w:type="paragraph" w:styleId="af2">
    <w:name w:val="No Spacing"/>
    <w:link w:val="af3"/>
    <w:uiPriority w:val="1"/>
    <w:qFormat/>
    <w:rsid w:val="001229FA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Без интервала Знак"/>
    <w:basedOn w:val="a1"/>
    <w:link w:val="af2"/>
    <w:uiPriority w:val="1"/>
    <w:rsid w:val="001229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86;&#1080;%20&#1076;&#1086;&#1082;&#1091;&#1084;&#1077;&#1085;&#1090;&#1099;\K.R.A.dwg\&#1057;&#1099;&#1079;&#1088;&#1072;&#1085;&#1100;.dwg\&#1040;&#1074;&#1090;.&#1101;&#1089;&#1090;\&#1054;&#1073;&#1097;&#1080;&#1077;%20&#1076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6AF6F-EE42-4C9B-A3BF-FDAE342E6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Общие данные.dot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Общие данные А4 (портрет)</vt:lpstr>
    </vt:vector>
  </TitlesOfParts>
  <Company>ГазНИИпроект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данные А4 (портрет)</dc:title>
  <dc:subject>Шаблон</dc:subject>
  <dc:creator>RKoneev</dc:creator>
  <cp:lastModifiedBy>Китов</cp:lastModifiedBy>
  <cp:revision>3</cp:revision>
  <cp:lastPrinted>2016-08-30T04:31:00Z</cp:lastPrinted>
  <dcterms:created xsi:type="dcterms:W3CDTF">2017-04-03T07:42:00Z</dcterms:created>
  <dcterms:modified xsi:type="dcterms:W3CDTF">2017-04-03T07:42:00Z</dcterms:modified>
</cp:coreProperties>
</file>